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2F888" w14:textId="77777777" w:rsidR="00594AD8" w:rsidRPr="006B6D46" w:rsidRDefault="00594AD8" w:rsidP="00E7348F">
      <w:pPr>
        <w:pStyle w:val="10"/>
      </w:pPr>
      <w:r w:rsidRPr="006B6D46">
        <w:t>МИНОБРНАУКИ РОССИИ</w:t>
      </w:r>
    </w:p>
    <w:p w14:paraId="61E532E0" w14:textId="77777777" w:rsidR="00594AD8" w:rsidRPr="006B6D46" w:rsidRDefault="00594AD8" w:rsidP="00E7348F">
      <w:pPr>
        <w:pStyle w:val="10"/>
      </w:pPr>
      <w:r w:rsidRPr="006B6D46">
        <w:t>Санкт-Петербургский государственный</w:t>
      </w:r>
    </w:p>
    <w:p w14:paraId="30DDA16E" w14:textId="77777777" w:rsidR="00594AD8" w:rsidRPr="006B6D46" w:rsidRDefault="00E64889" w:rsidP="00E7348F">
      <w:pPr>
        <w:pStyle w:val="10"/>
      </w:pPr>
      <w:r w:rsidRPr="006B6D46">
        <w:t>электротехнический университет</w:t>
      </w:r>
    </w:p>
    <w:p w14:paraId="4186BB93" w14:textId="77777777" w:rsidR="00594AD8" w:rsidRPr="006B6D46" w:rsidRDefault="00594AD8" w:rsidP="00E7348F">
      <w:pPr>
        <w:pStyle w:val="10"/>
      </w:pPr>
      <w:r w:rsidRPr="006B6D46">
        <w:t>«ЛЭТИ» им. В.И. Ульянова (Ленина)</w:t>
      </w:r>
    </w:p>
    <w:p w14:paraId="68D6BC3C" w14:textId="77777777" w:rsidR="007F6E90" w:rsidRPr="006B6D46" w:rsidRDefault="00594AD8" w:rsidP="00E7348F">
      <w:pPr>
        <w:pStyle w:val="10"/>
      </w:pPr>
      <w:r w:rsidRPr="006B6D46">
        <w:t xml:space="preserve">Кафедра </w:t>
      </w:r>
      <w:r w:rsidR="007C0F68" w:rsidRPr="006B6D46">
        <w:t>САПР</w:t>
      </w:r>
    </w:p>
    <w:p w14:paraId="11002EBA" w14:textId="77777777" w:rsidR="007F6E90" w:rsidRPr="006B6D46" w:rsidRDefault="007F6E90" w:rsidP="00E7348F">
      <w:pPr>
        <w:pStyle w:val="10"/>
      </w:pPr>
    </w:p>
    <w:p w14:paraId="4F0D62BF" w14:textId="77777777" w:rsidR="007F6E90" w:rsidRPr="006B6D46" w:rsidRDefault="007F6E90" w:rsidP="00E7348F">
      <w:pPr>
        <w:pStyle w:val="10"/>
      </w:pPr>
    </w:p>
    <w:p w14:paraId="4F9216AC" w14:textId="77777777" w:rsidR="00594AD8" w:rsidRPr="006B6D46" w:rsidRDefault="00594AD8" w:rsidP="00E7348F">
      <w:pPr>
        <w:pStyle w:val="10"/>
      </w:pPr>
    </w:p>
    <w:p w14:paraId="327CA3CB" w14:textId="77777777" w:rsidR="00594AD8" w:rsidRPr="006B6D46" w:rsidRDefault="00594AD8" w:rsidP="00E7348F">
      <w:pPr>
        <w:pStyle w:val="10"/>
      </w:pPr>
    </w:p>
    <w:p w14:paraId="72A47E61" w14:textId="77777777" w:rsidR="00F02E39" w:rsidRPr="006B6D46" w:rsidRDefault="00F02E39" w:rsidP="00E7348F">
      <w:pPr>
        <w:pStyle w:val="10"/>
      </w:pPr>
    </w:p>
    <w:p w14:paraId="2B915510" w14:textId="77777777" w:rsidR="00594AD8" w:rsidRPr="006B6D46" w:rsidRDefault="00594AD8" w:rsidP="00E7348F">
      <w:pPr>
        <w:pStyle w:val="10"/>
      </w:pPr>
    </w:p>
    <w:p w14:paraId="01790A2D" w14:textId="77777777" w:rsidR="00594AD8" w:rsidRPr="006B6D46" w:rsidRDefault="00594AD8" w:rsidP="00E7348F">
      <w:pPr>
        <w:pStyle w:val="10"/>
      </w:pPr>
    </w:p>
    <w:p w14:paraId="1B881F24" w14:textId="77777777" w:rsidR="007F6E90" w:rsidRPr="006B6D46" w:rsidRDefault="006B6D46" w:rsidP="00E7348F">
      <w:pPr>
        <w:pStyle w:val="10"/>
        <w:rPr>
          <w:rStyle w:val="aff"/>
          <w:bCs w:val="0"/>
          <w:iCs w:val="0"/>
          <w:spacing w:val="0"/>
          <w:sz w:val="32"/>
        </w:rPr>
      </w:pPr>
      <w:r>
        <w:rPr>
          <w:rStyle w:val="aff"/>
          <w:bCs w:val="0"/>
          <w:iCs w:val="0"/>
          <w:spacing w:val="0"/>
          <w:sz w:val="32"/>
        </w:rPr>
        <w:t>Отчет</w:t>
      </w:r>
    </w:p>
    <w:p w14:paraId="501F63CC" w14:textId="77777777" w:rsidR="00905D49" w:rsidRPr="006B6D46" w:rsidRDefault="00905D49" w:rsidP="00E7348F">
      <w:pPr>
        <w:pStyle w:val="10"/>
      </w:pPr>
      <w:r w:rsidRPr="006B6D46">
        <w:t xml:space="preserve">по </w:t>
      </w:r>
      <w:r w:rsidR="00B27337" w:rsidRPr="006B6D46">
        <w:t>лабораторной</w:t>
      </w:r>
      <w:r w:rsidR="00C37E0D" w:rsidRPr="006B6D46">
        <w:t xml:space="preserve"> работе</w:t>
      </w:r>
      <w:r w:rsidR="00DE30FC" w:rsidRPr="006B6D46">
        <w:t xml:space="preserve"> №</w:t>
      </w:r>
      <w:r w:rsidR="00D402AC">
        <w:t>1</w:t>
      </w:r>
    </w:p>
    <w:p w14:paraId="5F446588" w14:textId="7E13E6E4" w:rsidR="00B27337" w:rsidRPr="006B6D46" w:rsidRDefault="00B27337" w:rsidP="00E7348F">
      <w:pPr>
        <w:pStyle w:val="10"/>
      </w:pPr>
      <w:r w:rsidRPr="006B6D46">
        <w:t>по дисциплине «</w:t>
      </w:r>
      <w:r w:rsidR="00E7348F" w:rsidRPr="00E7348F">
        <w:t>Алгоритмы и структуры данных</w:t>
      </w:r>
      <w:r w:rsidRPr="006B6D46">
        <w:t>»</w:t>
      </w:r>
    </w:p>
    <w:p w14:paraId="5DF80173" w14:textId="7B8BE14E" w:rsidR="00446E17" w:rsidRDefault="00446E17" w:rsidP="00E7348F">
      <w:pPr>
        <w:pStyle w:val="10"/>
      </w:pPr>
      <w:r w:rsidRPr="006B6D46">
        <w:t xml:space="preserve">Тема: </w:t>
      </w:r>
      <w:r w:rsidR="00E7348F">
        <w:t>Списки</w:t>
      </w:r>
    </w:p>
    <w:p w14:paraId="0E098D10" w14:textId="09D46D00" w:rsidR="00E7348F" w:rsidRPr="00E7348F" w:rsidRDefault="00E7348F" w:rsidP="00E7348F">
      <w:pPr>
        <w:pStyle w:val="10"/>
      </w:pPr>
      <w:r>
        <w:t>Вариант 7</w:t>
      </w:r>
    </w:p>
    <w:p w14:paraId="0CBF9C66" w14:textId="77777777" w:rsidR="00594AD8" w:rsidRPr="00DE30FC" w:rsidRDefault="00594AD8" w:rsidP="001642D1"/>
    <w:p w14:paraId="2DDFBA37" w14:textId="77777777" w:rsidR="00594AD8" w:rsidRPr="00DE30FC" w:rsidRDefault="00594AD8" w:rsidP="001642D1"/>
    <w:p w14:paraId="7AF79C8E" w14:textId="77777777" w:rsidR="00040050" w:rsidRPr="00DE30FC" w:rsidRDefault="00040050" w:rsidP="001642D1"/>
    <w:p w14:paraId="083DE5DB" w14:textId="77777777" w:rsidR="00040050" w:rsidRPr="00DE30FC" w:rsidRDefault="00040050" w:rsidP="001642D1"/>
    <w:p w14:paraId="49A7B62F" w14:textId="77777777" w:rsidR="00DB1E5E" w:rsidRPr="00DE30FC" w:rsidRDefault="00DB1E5E" w:rsidP="001642D1"/>
    <w:p w14:paraId="420508AF" w14:textId="77777777" w:rsidR="00DB1E5E" w:rsidRPr="00DE30FC" w:rsidRDefault="00DB1E5E" w:rsidP="001642D1"/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8734E" w:rsidRPr="00DE30FC" w14:paraId="4B389D26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62AF2B8" w14:textId="77777777" w:rsidR="007F6E90" w:rsidRPr="00DE30FC" w:rsidRDefault="007F6E90" w:rsidP="001642D1">
            <w:r w:rsidRPr="00DE30FC">
              <w:t>Студент</w:t>
            </w:r>
            <w:r w:rsidR="00594AD8" w:rsidRPr="00DE30FC">
              <w:t xml:space="preserve"> гр. </w:t>
            </w:r>
            <w:r w:rsidR="00DE30FC">
              <w:t>8302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8AE722E" w14:textId="77777777" w:rsidR="007F6E90" w:rsidRPr="00DE30FC" w:rsidRDefault="007F6E90" w:rsidP="001642D1"/>
        </w:tc>
        <w:tc>
          <w:tcPr>
            <w:tcW w:w="1470" w:type="pct"/>
            <w:vAlign w:val="bottom"/>
          </w:tcPr>
          <w:p w14:paraId="675F39C8" w14:textId="77777777" w:rsidR="007F6E90" w:rsidRPr="00DE30FC" w:rsidRDefault="00DE30FC" w:rsidP="001642D1">
            <w:r>
              <w:t>Гришаков И.В.</w:t>
            </w:r>
          </w:p>
        </w:tc>
      </w:tr>
      <w:tr w:rsidR="00DE30FC" w:rsidRPr="00DE30FC" w14:paraId="5AF2280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5F19F6F" w14:textId="77777777" w:rsidR="007F6E90" w:rsidRPr="00DE30FC" w:rsidRDefault="00594AD8" w:rsidP="001642D1">
            <w:r w:rsidRPr="00DE30FC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7E3CFE" w14:textId="77777777" w:rsidR="007F6E90" w:rsidRPr="00DE30FC" w:rsidRDefault="007F6E90" w:rsidP="001642D1"/>
        </w:tc>
        <w:tc>
          <w:tcPr>
            <w:tcW w:w="1470" w:type="pct"/>
            <w:vAlign w:val="bottom"/>
          </w:tcPr>
          <w:p w14:paraId="52F6A3AE" w14:textId="3C6D97E4" w:rsidR="007F6E90" w:rsidRPr="00DE30FC" w:rsidRDefault="00E7348F" w:rsidP="001642D1">
            <w:r>
              <w:t>Тутуева А.В.</w:t>
            </w:r>
          </w:p>
        </w:tc>
      </w:tr>
    </w:tbl>
    <w:p w14:paraId="16F6318B" w14:textId="77777777" w:rsidR="00A34642" w:rsidRPr="00DE30FC" w:rsidRDefault="00A34642" w:rsidP="001642D1"/>
    <w:p w14:paraId="7DD76048" w14:textId="77777777" w:rsidR="00706E41" w:rsidRPr="00DE30FC" w:rsidRDefault="00706E41" w:rsidP="001642D1"/>
    <w:p w14:paraId="4A95B29A" w14:textId="77777777" w:rsidR="00706E41" w:rsidRPr="00DE30FC" w:rsidRDefault="00706E41" w:rsidP="0058398F">
      <w:pPr>
        <w:jc w:val="center"/>
      </w:pPr>
      <w:r w:rsidRPr="00DE30FC">
        <w:t>Санкт-Петербург</w:t>
      </w:r>
    </w:p>
    <w:p w14:paraId="6BF18EF1" w14:textId="77777777" w:rsidR="00E12A69" w:rsidRPr="00DE30FC" w:rsidRDefault="00DE30FC" w:rsidP="0058398F">
      <w:pPr>
        <w:jc w:val="center"/>
        <w:rPr>
          <w:b/>
          <w:caps/>
          <w:highlight w:val="yellow"/>
        </w:rPr>
      </w:pPr>
      <w:r>
        <w:t>201</w:t>
      </w:r>
      <w:r w:rsidR="00D402AC">
        <w:t>9</w:t>
      </w:r>
    </w:p>
    <w:p w14:paraId="2D059AF4" w14:textId="77777777" w:rsidR="00EE52F4" w:rsidRPr="00EE7FD5" w:rsidRDefault="00EE52F4" w:rsidP="005D18FB">
      <w:pPr>
        <w:spacing w:line="360" w:lineRule="auto"/>
        <w:ind w:firstLine="0"/>
        <w:jc w:val="both"/>
        <w:rPr>
          <w:b/>
          <w:sz w:val="28"/>
          <w:szCs w:val="28"/>
        </w:rPr>
      </w:pPr>
    </w:p>
    <w:p w14:paraId="3EC45E90" w14:textId="63AEE63B" w:rsidR="00E7348F" w:rsidRDefault="007C1173" w:rsidP="00E7348F">
      <w:pPr>
        <w:pStyle w:val="1"/>
      </w:pPr>
      <w:r w:rsidRPr="00DE30FC">
        <w:br w:type="page"/>
      </w:r>
      <w:bookmarkStart w:id="0" w:name="Цель"/>
      <w:r w:rsidR="00E7348F">
        <w:lastRenderedPageBreak/>
        <w:t>Постановка задачи. Описание реализуемого класса и методов</w:t>
      </w:r>
    </w:p>
    <w:p w14:paraId="3162898C" w14:textId="142A15AC" w:rsidR="00E7348F" w:rsidRDefault="00E7348F" w:rsidP="004D1B93">
      <w:r>
        <w:t xml:space="preserve">Требуется реализовать список на языке </w:t>
      </w:r>
      <w:r>
        <w:rPr>
          <w:lang w:val="en-US"/>
        </w:rPr>
        <w:t>C</w:t>
      </w:r>
      <w:r w:rsidRPr="00E7348F">
        <w:t xml:space="preserve">++, </w:t>
      </w:r>
      <w:r>
        <w:t>используя классы и функции</w:t>
      </w:r>
      <w:r w:rsidRPr="00E7348F">
        <w:t xml:space="preserve">, </w:t>
      </w:r>
      <w:r>
        <w:t xml:space="preserve">для всех функций должны быть написаны </w:t>
      </w:r>
      <w:r>
        <w:rPr>
          <w:lang w:val="en-US"/>
        </w:rPr>
        <w:t>unit</w:t>
      </w:r>
      <w:r w:rsidRPr="00E7348F">
        <w:t>-</w:t>
      </w:r>
      <w:r>
        <w:t xml:space="preserve">тесты. Для написания </w:t>
      </w:r>
      <w:r>
        <w:rPr>
          <w:lang w:val="en-US"/>
        </w:rPr>
        <w:t>unit-</w:t>
      </w:r>
      <w:r>
        <w:t>тестов используется библиотека</w:t>
      </w:r>
      <w:r>
        <w:rPr>
          <w:lang w:val="en-US"/>
        </w:rPr>
        <w:t xml:space="preserve"> Google Tests</w:t>
      </w:r>
      <w:r>
        <w:t>.</w:t>
      </w:r>
    </w:p>
    <w:p w14:paraId="56F933D8" w14:textId="6621951E" w:rsidR="00E7348F" w:rsidRDefault="00E7348F" w:rsidP="004D1B93">
      <w:r>
        <w:t xml:space="preserve"> Для реализации списка были написаны два класса</w:t>
      </w:r>
      <w:r w:rsidRPr="00E7348F">
        <w:t>:</w:t>
      </w:r>
      <w:r>
        <w:t xml:space="preserve"> </w:t>
      </w:r>
    </w:p>
    <w:p w14:paraId="156CD353" w14:textId="77777777" w:rsidR="00E7348F" w:rsidRDefault="00E7348F" w:rsidP="00E7348F">
      <w:pPr>
        <w:pStyle w:val="af2"/>
        <w:numPr>
          <w:ilvl w:val="0"/>
          <w:numId w:val="33"/>
        </w:numPr>
      </w:pPr>
      <w:r w:rsidRPr="00E7348F">
        <w:rPr>
          <w:lang w:val="en-US"/>
        </w:rPr>
        <w:t>Node</w:t>
      </w:r>
      <w:r w:rsidRPr="00E7348F">
        <w:t xml:space="preserve"> </w:t>
      </w:r>
      <w:r>
        <w:t>–</w:t>
      </w:r>
      <w:r w:rsidRPr="00E7348F">
        <w:t xml:space="preserve"> </w:t>
      </w:r>
      <w:r>
        <w:t xml:space="preserve">элемент списка, </w:t>
      </w:r>
    </w:p>
    <w:p w14:paraId="31F8429A" w14:textId="69384B9D" w:rsidR="004D1B93" w:rsidRDefault="00E7348F" w:rsidP="00E7348F">
      <w:pPr>
        <w:pStyle w:val="af2"/>
        <w:numPr>
          <w:ilvl w:val="0"/>
          <w:numId w:val="33"/>
        </w:numPr>
      </w:pPr>
      <w:r w:rsidRPr="00E7348F">
        <w:rPr>
          <w:lang w:val="en-US"/>
        </w:rPr>
        <w:t>List</w:t>
      </w:r>
      <w:r w:rsidRPr="00E7348F">
        <w:t xml:space="preserve"> </w:t>
      </w:r>
      <w:r>
        <w:t>–</w:t>
      </w:r>
      <w:r w:rsidRPr="00E7348F">
        <w:t xml:space="preserve"> </w:t>
      </w:r>
      <w:r>
        <w:t>сам список.</w:t>
      </w:r>
    </w:p>
    <w:p w14:paraId="2FB9A425" w14:textId="5102DFBF" w:rsidR="00E7348F" w:rsidRDefault="00E7348F" w:rsidP="00E7348F">
      <w:pPr>
        <w:ind w:left="425" w:firstLine="0"/>
        <w:rPr>
          <w:lang w:val="en-US"/>
        </w:rPr>
      </w:pPr>
      <w:r>
        <w:t xml:space="preserve">Список функций класса </w:t>
      </w:r>
      <w:r>
        <w:rPr>
          <w:lang w:val="en-US"/>
        </w:rPr>
        <w:t>Node</w:t>
      </w:r>
      <w:r w:rsidRPr="009014E7">
        <w:t xml:space="preserve">: </w:t>
      </w:r>
    </w:p>
    <w:p w14:paraId="764E8E21" w14:textId="6C6384E9" w:rsidR="009014E7" w:rsidRDefault="009014E7" w:rsidP="00E7348F">
      <w:pPr>
        <w:ind w:left="425" w:firstLine="0"/>
      </w:pPr>
      <w:r>
        <w:rPr>
          <w:lang w:val="en-US"/>
        </w:rPr>
        <w:t>int</w:t>
      </w:r>
      <w:r w:rsidRPr="009014E7">
        <w:t xml:space="preserve"> </w:t>
      </w:r>
      <w:r>
        <w:rPr>
          <w:lang w:val="en-US"/>
        </w:rPr>
        <w:t>get</w:t>
      </w:r>
      <w:r w:rsidRPr="009014E7">
        <w:t>_</w:t>
      </w:r>
      <w:r>
        <w:rPr>
          <w:lang w:val="en-US"/>
        </w:rPr>
        <w:t>data</w:t>
      </w:r>
      <w:r w:rsidRPr="009014E7">
        <w:t xml:space="preserve">(); // </w:t>
      </w:r>
      <w:r>
        <w:t>получение</w:t>
      </w:r>
      <w:r w:rsidRPr="009014E7">
        <w:t xml:space="preserve"> </w:t>
      </w:r>
      <w:r>
        <w:t>данных элемента</w:t>
      </w:r>
    </w:p>
    <w:p w14:paraId="40EEDF26" w14:textId="4C794CD4" w:rsidR="009014E7" w:rsidRDefault="009014E7" w:rsidP="00E7348F">
      <w:pPr>
        <w:ind w:left="425" w:firstLine="0"/>
      </w:pPr>
      <w:r>
        <w:rPr>
          <w:lang w:val="en-US"/>
        </w:rPr>
        <w:t>void</w:t>
      </w:r>
      <w:r w:rsidRPr="009014E7">
        <w:t xml:space="preserve"> </w:t>
      </w:r>
      <w:r>
        <w:rPr>
          <w:lang w:val="en-US"/>
        </w:rPr>
        <w:t>set</w:t>
      </w:r>
      <w:r w:rsidRPr="009014E7">
        <w:t>_</w:t>
      </w:r>
      <w:r>
        <w:rPr>
          <w:lang w:val="en-US"/>
        </w:rPr>
        <w:t>data</w:t>
      </w:r>
      <w:r w:rsidRPr="009014E7">
        <w:t xml:space="preserve">(); // </w:t>
      </w:r>
      <w:r>
        <w:t>установка</w:t>
      </w:r>
      <w:r w:rsidRPr="009014E7">
        <w:t xml:space="preserve"> </w:t>
      </w:r>
      <w:r>
        <w:t>данных элемента</w:t>
      </w:r>
    </w:p>
    <w:p w14:paraId="2E709B1F" w14:textId="20645D2B" w:rsidR="009014E7" w:rsidRPr="009014E7" w:rsidRDefault="009014E7" w:rsidP="00E7348F">
      <w:pPr>
        <w:ind w:left="425" w:firstLine="0"/>
      </w:pPr>
      <w:r>
        <w:rPr>
          <w:lang w:val="en-US"/>
        </w:rPr>
        <w:t>Node</w:t>
      </w:r>
      <w:r w:rsidRPr="009014E7">
        <w:t xml:space="preserve">* </w:t>
      </w:r>
      <w:r>
        <w:rPr>
          <w:lang w:val="en-US"/>
        </w:rPr>
        <w:t>get</w:t>
      </w:r>
      <w:r w:rsidRPr="009014E7">
        <w:t>_</w:t>
      </w:r>
      <w:r>
        <w:rPr>
          <w:lang w:val="en-US"/>
        </w:rPr>
        <w:t>next</w:t>
      </w:r>
      <w:r w:rsidRPr="009014E7">
        <w:t xml:space="preserve">(); // </w:t>
      </w:r>
      <w:r>
        <w:t>получение</w:t>
      </w:r>
      <w:r w:rsidR="00723913">
        <w:t xml:space="preserve"> ссылки на</w:t>
      </w:r>
      <w:r>
        <w:t xml:space="preserve"> следующ</w:t>
      </w:r>
      <w:r w:rsidR="00723913">
        <w:t>ий</w:t>
      </w:r>
      <w:r>
        <w:t xml:space="preserve"> элемент</w:t>
      </w:r>
    </w:p>
    <w:p w14:paraId="41B28157" w14:textId="09306376" w:rsidR="00E7348F" w:rsidRDefault="009014E7" w:rsidP="00E7348F">
      <w:pPr>
        <w:ind w:left="425" w:firstLine="0"/>
      </w:pPr>
      <w:r w:rsidRPr="009014E7">
        <w:rPr>
          <w:lang w:val="en-US"/>
        </w:rPr>
        <w:t>void</w:t>
      </w:r>
      <w:r w:rsidRPr="009014E7">
        <w:t xml:space="preserve"> </w:t>
      </w:r>
      <w:r w:rsidRPr="009014E7">
        <w:rPr>
          <w:lang w:val="en-US"/>
        </w:rPr>
        <w:t>set</w:t>
      </w:r>
      <w:r w:rsidRPr="009014E7">
        <w:t>_</w:t>
      </w:r>
      <w:r w:rsidRPr="009014E7">
        <w:rPr>
          <w:lang w:val="en-US"/>
        </w:rPr>
        <w:t>next</w:t>
      </w:r>
      <w:r w:rsidRPr="009014E7">
        <w:t>(</w:t>
      </w:r>
      <w:r w:rsidRPr="009014E7">
        <w:rPr>
          <w:lang w:val="en-US"/>
        </w:rPr>
        <w:t>Node</w:t>
      </w:r>
      <w:r w:rsidRPr="009014E7">
        <w:t>*</w:t>
      </w:r>
      <w:r w:rsidRPr="009014E7">
        <w:t>)</w:t>
      </w:r>
      <w:r w:rsidRPr="009014E7">
        <w:t>;</w:t>
      </w:r>
      <w:r w:rsidRPr="009014E7">
        <w:t xml:space="preserve"> // </w:t>
      </w:r>
      <w:r>
        <w:t>установка</w:t>
      </w:r>
      <w:r w:rsidR="00723913">
        <w:t xml:space="preserve"> ссылки</w:t>
      </w:r>
      <w:r>
        <w:t xml:space="preserve"> следующ</w:t>
      </w:r>
      <w:r w:rsidR="00723913">
        <w:t>ий</w:t>
      </w:r>
      <w:r>
        <w:t xml:space="preserve"> элемент</w:t>
      </w:r>
    </w:p>
    <w:p w14:paraId="4ADA7E16" w14:textId="0C0C19E2" w:rsidR="00723913" w:rsidRDefault="00723913" w:rsidP="00E7348F">
      <w:pPr>
        <w:ind w:left="425" w:firstLine="0"/>
      </w:pPr>
      <w:r>
        <w:t>Поля:</w:t>
      </w:r>
    </w:p>
    <w:p w14:paraId="474999EA" w14:textId="3A2175F5" w:rsidR="00723913" w:rsidRDefault="00723913" w:rsidP="00E7348F">
      <w:pPr>
        <w:ind w:left="425" w:firstLine="0"/>
      </w:pPr>
      <w:r>
        <w:rPr>
          <w:lang w:val="en-US"/>
        </w:rPr>
        <w:t xml:space="preserve">int data – </w:t>
      </w:r>
      <w:r>
        <w:t>данные элемента</w:t>
      </w:r>
    </w:p>
    <w:p w14:paraId="30B70C86" w14:textId="4C050AB5" w:rsidR="00723913" w:rsidRPr="00723913" w:rsidRDefault="00723913" w:rsidP="00E7348F">
      <w:pPr>
        <w:ind w:left="425" w:firstLine="0"/>
      </w:pPr>
      <w:r>
        <w:rPr>
          <w:lang w:val="en-US"/>
        </w:rPr>
        <w:t>Node</w:t>
      </w:r>
      <w:r w:rsidRPr="00723913">
        <w:t xml:space="preserve">* </w:t>
      </w:r>
      <w:r>
        <w:rPr>
          <w:lang w:val="en-US"/>
        </w:rPr>
        <w:t>next</w:t>
      </w:r>
      <w:r w:rsidRPr="00723913">
        <w:t xml:space="preserve"> – </w:t>
      </w:r>
      <w:r>
        <w:t>ссылка на следующий элемент</w:t>
      </w:r>
    </w:p>
    <w:p w14:paraId="6E36705C" w14:textId="09EAA025" w:rsidR="00E7348F" w:rsidRPr="00E7348F" w:rsidRDefault="00E7348F" w:rsidP="00E7348F">
      <w:r>
        <w:t xml:space="preserve">Список функций класса </w:t>
      </w:r>
      <w:r>
        <w:rPr>
          <w:lang w:val="en-US"/>
        </w:rPr>
        <w:t>List</w:t>
      </w:r>
      <w:r w:rsidRPr="00E7348F">
        <w:t>:</w:t>
      </w:r>
    </w:p>
    <w:p w14:paraId="39815DC0" w14:textId="77777777" w:rsidR="00E7348F" w:rsidRDefault="00E7348F" w:rsidP="00E7348F">
      <w:bookmarkStart w:id="1" w:name="_Hlk21791091"/>
      <w:r>
        <w:t>void push_back(int); // добавление в конец списка</w:t>
      </w:r>
    </w:p>
    <w:p w14:paraId="32F670FB" w14:textId="77777777" w:rsidR="00E7348F" w:rsidRDefault="00E7348F" w:rsidP="00E7348F">
      <w:r>
        <w:t>void push_front(int); // добавление в начало списка</w:t>
      </w:r>
    </w:p>
    <w:p w14:paraId="33592C0B" w14:textId="77777777" w:rsidR="00E7348F" w:rsidRDefault="00E7348F" w:rsidP="00E7348F">
      <w:r>
        <w:t>void pop_back(); // удаление последнего элемента</w:t>
      </w:r>
    </w:p>
    <w:p w14:paraId="7EFB7A2F" w14:textId="77777777" w:rsidR="00E7348F" w:rsidRDefault="00E7348F" w:rsidP="00E7348F">
      <w:r>
        <w:t>void pop_front(); // удаление первого элемента</w:t>
      </w:r>
    </w:p>
    <w:p w14:paraId="108B5543" w14:textId="77777777" w:rsidR="00E7348F" w:rsidRDefault="00E7348F" w:rsidP="00E7348F">
      <w:r>
        <w:t>void insert(int, size_t) // добавление элемента по индексу (вставка перед элементом, который был ранее доступен по этому индексу)</w:t>
      </w:r>
    </w:p>
    <w:p w14:paraId="4C52AC4D" w14:textId="77777777" w:rsidR="00E7348F" w:rsidRDefault="00E7348F" w:rsidP="00E7348F">
      <w:r>
        <w:t>int at(size_t); // получение элемента по индексу</w:t>
      </w:r>
    </w:p>
    <w:p w14:paraId="1AA8F252" w14:textId="77777777" w:rsidR="00E7348F" w:rsidRDefault="00E7348F" w:rsidP="00E7348F">
      <w:r>
        <w:t>void remove(size_t); // удаление элемента по индексу</w:t>
      </w:r>
    </w:p>
    <w:p w14:paraId="5E65004A" w14:textId="77777777" w:rsidR="00E7348F" w:rsidRDefault="00E7348F" w:rsidP="00E7348F">
      <w:r>
        <w:t>size_t get_size(); // получение размера списка</w:t>
      </w:r>
    </w:p>
    <w:p w14:paraId="63C9022E" w14:textId="77777777" w:rsidR="00E7348F" w:rsidRDefault="00E7348F" w:rsidP="00E7348F">
      <w:r>
        <w:t>void print_to_console(); // вывод элементов списка в консоль через разделитель, не использовать at</w:t>
      </w:r>
    </w:p>
    <w:p w14:paraId="31657CBF" w14:textId="77777777" w:rsidR="00E7348F" w:rsidRDefault="00E7348F" w:rsidP="00E7348F">
      <w:r>
        <w:t>void clear(); // удаление всех элементов списка</w:t>
      </w:r>
    </w:p>
    <w:p w14:paraId="1D6F83A8" w14:textId="77777777" w:rsidR="00E7348F" w:rsidRDefault="00E7348F" w:rsidP="00E7348F">
      <w:r>
        <w:t>void set(size_t, int); // замена элемента по индексу на передаваемый элемент</w:t>
      </w:r>
    </w:p>
    <w:p w14:paraId="7F44DEB9" w14:textId="7161443B" w:rsidR="00E7348F" w:rsidRDefault="00E7348F" w:rsidP="00E7348F">
      <w:r>
        <w:t>bool isEmpty(); // проверка на пустоту списка</w:t>
      </w:r>
    </w:p>
    <w:p w14:paraId="3B836F50" w14:textId="6F7F2819" w:rsidR="00D8085E" w:rsidRPr="00D8085E" w:rsidRDefault="00D8085E" w:rsidP="00E7348F">
      <w:r w:rsidRPr="00D8085E">
        <w:rPr>
          <w:lang w:val="en-US"/>
        </w:rPr>
        <w:t>void</w:t>
      </w:r>
      <w:r w:rsidRPr="00D8085E">
        <w:t xml:space="preserve"> </w:t>
      </w:r>
      <w:r w:rsidRPr="00D8085E">
        <w:rPr>
          <w:lang w:val="en-US"/>
        </w:rPr>
        <w:t>add</w:t>
      </w:r>
      <w:r w:rsidRPr="00D8085E">
        <w:t>_</w:t>
      </w:r>
      <w:r w:rsidRPr="00D8085E">
        <w:rPr>
          <w:lang w:val="en-US"/>
        </w:rPr>
        <w:t>first</w:t>
      </w:r>
      <w:r w:rsidRPr="00D8085E">
        <w:t>(</w:t>
      </w:r>
      <w:r w:rsidRPr="00D8085E">
        <w:rPr>
          <w:lang w:val="en-US"/>
        </w:rPr>
        <w:t>int</w:t>
      </w:r>
      <w:r w:rsidRPr="00D8085E">
        <w:t xml:space="preserve"> </w:t>
      </w:r>
      <w:r w:rsidRPr="00D8085E">
        <w:rPr>
          <w:lang w:val="en-US"/>
        </w:rPr>
        <w:t>data</w:t>
      </w:r>
      <w:r w:rsidRPr="00D8085E">
        <w:t>);</w:t>
      </w:r>
      <w:r w:rsidRPr="00D8085E">
        <w:t xml:space="preserve"> // </w:t>
      </w:r>
      <w:r>
        <w:t>добавление</w:t>
      </w:r>
      <w:r w:rsidRPr="00D8085E">
        <w:t xml:space="preserve"> </w:t>
      </w:r>
      <w:r>
        <w:t>первого</w:t>
      </w:r>
      <w:r w:rsidRPr="00D8085E">
        <w:t xml:space="preserve"> </w:t>
      </w:r>
      <w:r>
        <w:t>элемент в список</w:t>
      </w:r>
    </w:p>
    <w:p w14:paraId="232B407E" w14:textId="4D55D88C" w:rsidR="00D8085E" w:rsidRDefault="00E7348F" w:rsidP="00D8085E">
      <w:r w:rsidRPr="00E7348F">
        <w:t>void push_front(List); // вставка другого списка в начало</w:t>
      </w:r>
    </w:p>
    <w:bookmarkEnd w:id="1"/>
    <w:p w14:paraId="619417AC" w14:textId="16AA6212" w:rsidR="00D8085E" w:rsidRPr="00D8085E" w:rsidRDefault="00D8085E" w:rsidP="00723913">
      <w:pPr>
        <w:rPr>
          <w:lang w:val="en-US"/>
        </w:rPr>
      </w:pPr>
      <w:r>
        <w:t>Поля</w:t>
      </w:r>
      <w:r w:rsidRPr="00D8085E">
        <w:rPr>
          <w:lang w:val="en-US"/>
        </w:rPr>
        <w:t>:</w:t>
      </w:r>
    </w:p>
    <w:p w14:paraId="74890527" w14:textId="44BC9354" w:rsidR="00D8085E" w:rsidRPr="00D8085E" w:rsidRDefault="00D8085E" w:rsidP="00D8085E">
      <w:pPr>
        <w:rPr>
          <w:lang w:val="en-US"/>
        </w:rPr>
      </w:pPr>
      <w:r w:rsidRPr="00D8085E">
        <w:rPr>
          <w:lang w:val="en-US"/>
        </w:rPr>
        <w:t xml:space="preserve">int size </w:t>
      </w:r>
      <w:r w:rsidRPr="00D8085E">
        <w:rPr>
          <w:lang w:val="en-US"/>
        </w:rPr>
        <w:t xml:space="preserve">– </w:t>
      </w:r>
      <w:r>
        <w:t>размер</w:t>
      </w:r>
      <w:r w:rsidRPr="00D8085E">
        <w:rPr>
          <w:lang w:val="en-US"/>
        </w:rPr>
        <w:t xml:space="preserve"> </w:t>
      </w:r>
      <w:r>
        <w:t>списка</w:t>
      </w:r>
    </w:p>
    <w:p w14:paraId="47978F72" w14:textId="1F56DDC9" w:rsidR="00D8085E" w:rsidRPr="00D8085E" w:rsidRDefault="00D8085E" w:rsidP="00D8085E">
      <w:r w:rsidRPr="00D8085E">
        <w:rPr>
          <w:lang w:val="en-US"/>
        </w:rPr>
        <w:t>Node</w:t>
      </w:r>
      <w:r w:rsidRPr="00D8085E">
        <w:t xml:space="preserve"> *</w:t>
      </w:r>
      <w:r w:rsidRPr="00D8085E">
        <w:rPr>
          <w:lang w:val="en-US"/>
        </w:rPr>
        <w:t>head</w:t>
      </w:r>
      <w:r w:rsidRPr="00D8085E">
        <w:t xml:space="preserve"> </w:t>
      </w:r>
      <w:r w:rsidRPr="00D8085E">
        <w:t>–</w:t>
      </w:r>
      <w:r>
        <w:t xml:space="preserve"> ссылка на первый элемент списка</w:t>
      </w:r>
    </w:p>
    <w:p w14:paraId="7A841C42" w14:textId="67BEB2C7" w:rsidR="00723913" w:rsidRPr="00D8085E" w:rsidRDefault="00D8085E" w:rsidP="00D8085E">
      <w:r w:rsidRPr="00D8085E">
        <w:rPr>
          <w:lang w:val="en-US"/>
        </w:rPr>
        <w:t>Node</w:t>
      </w:r>
      <w:r w:rsidRPr="00D8085E">
        <w:t xml:space="preserve"> *</w:t>
      </w:r>
      <w:r w:rsidRPr="00D8085E">
        <w:rPr>
          <w:lang w:val="en-US"/>
        </w:rPr>
        <w:t>tail</w:t>
      </w:r>
      <w:r w:rsidRPr="00D8085E">
        <w:t xml:space="preserve"> </w:t>
      </w:r>
      <w:r>
        <w:t>– ссылка на последний элемент списка</w:t>
      </w:r>
    </w:p>
    <w:bookmarkEnd w:id="0"/>
    <w:p w14:paraId="1C1FD342" w14:textId="64A60B1C" w:rsidR="00D13201" w:rsidRDefault="00D66ADF" w:rsidP="005D18FB">
      <w:pPr>
        <w:pStyle w:val="1"/>
      </w:pPr>
      <w:r>
        <w:t xml:space="preserve">Оценка временной сложности </w:t>
      </w:r>
      <w:r w:rsidR="0009283E">
        <w:t>методов</w:t>
      </w:r>
    </w:p>
    <w:p w14:paraId="5FF7DA74" w14:textId="285C0936" w:rsidR="0009283E" w:rsidRPr="0009283E" w:rsidRDefault="0009283E" w:rsidP="0009283E">
      <w:pPr>
        <w:rPr>
          <w:lang w:val="en-US"/>
        </w:rPr>
      </w:pPr>
      <w:r w:rsidRPr="0009283E">
        <w:rPr>
          <w:lang w:val="en-US"/>
        </w:rPr>
        <w:t xml:space="preserve">void push_back(int); // </w:t>
      </w:r>
      <w:r>
        <w:rPr>
          <w:lang w:val="en-US"/>
        </w:rPr>
        <w:t>O(1)</w:t>
      </w:r>
    </w:p>
    <w:p w14:paraId="42846D3B" w14:textId="23CEB436" w:rsidR="0009283E" w:rsidRPr="0009283E" w:rsidRDefault="0009283E" w:rsidP="0009283E">
      <w:pPr>
        <w:rPr>
          <w:lang w:val="en-US"/>
        </w:rPr>
      </w:pPr>
      <w:r w:rsidRPr="0009283E">
        <w:rPr>
          <w:lang w:val="en-US"/>
        </w:rPr>
        <w:t xml:space="preserve">void push_front(int); // </w:t>
      </w:r>
      <w:r>
        <w:rPr>
          <w:lang w:val="en-US"/>
        </w:rPr>
        <w:t>O(1)</w:t>
      </w:r>
    </w:p>
    <w:p w14:paraId="6D5F4925" w14:textId="54138FC5" w:rsidR="0009283E" w:rsidRPr="0009283E" w:rsidRDefault="0009283E" w:rsidP="0009283E">
      <w:pPr>
        <w:rPr>
          <w:lang w:val="en-US"/>
        </w:rPr>
      </w:pPr>
      <w:r w:rsidRPr="0009283E">
        <w:rPr>
          <w:lang w:val="en-US"/>
        </w:rPr>
        <w:t xml:space="preserve">void pop_back(); // </w:t>
      </w:r>
      <w:r>
        <w:rPr>
          <w:lang w:val="en-US"/>
        </w:rPr>
        <w:t>O(N)</w:t>
      </w:r>
    </w:p>
    <w:p w14:paraId="7B86130A" w14:textId="5352DA1E" w:rsidR="0009283E" w:rsidRPr="0009283E" w:rsidRDefault="0009283E" w:rsidP="0009283E">
      <w:pPr>
        <w:rPr>
          <w:lang w:val="en-US"/>
        </w:rPr>
      </w:pPr>
      <w:r w:rsidRPr="0009283E">
        <w:rPr>
          <w:lang w:val="en-US"/>
        </w:rPr>
        <w:t xml:space="preserve">void pop_front(); // </w:t>
      </w:r>
      <w:r>
        <w:rPr>
          <w:lang w:val="en-US"/>
        </w:rPr>
        <w:t>O</w:t>
      </w:r>
      <w:r w:rsidRPr="0009283E">
        <w:rPr>
          <w:lang w:val="en-US"/>
        </w:rPr>
        <w:t>(1</w:t>
      </w:r>
      <w:r>
        <w:rPr>
          <w:lang w:val="en-US"/>
        </w:rPr>
        <w:t>)</w:t>
      </w:r>
    </w:p>
    <w:p w14:paraId="6195578C" w14:textId="3D57EC1E" w:rsidR="0009283E" w:rsidRPr="0009283E" w:rsidRDefault="0009283E" w:rsidP="0009283E">
      <w:pPr>
        <w:rPr>
          <w:lang w:val="en-US"/>
        </w:rPr>
      </w:pPr>
      <w:r w:rsidRPr="0009283E">
        <w:rPr>
          <w:lang w:val="en-US"/>
        </w:rPr>
        <w:t xml:space="preserve">void insert(int, size_t) // </w:t>
      </w:r>
      <w:r>
        <w:rPr>
          <w:lang w:val="en-US"/>
        </w:rPr>
        <w:t>O(N)</w:t>
      </w:r>
    </w:p>
    <w:p w14:paraId="394C8BDF" w14:textId="285ABA65" w:rsidR="0009283E" w:rsidRPr="0009283E" w:rsidRDefault="0009283E" w:rsidP="0009283E">
      <w:pPr>
        <w:rPr>
          <w:lang w:val="en-US"/>
        </w:rPr>
      </w:pPr>
      <w:r w:rsidRPr="0009283E">
        <w:rPr>
          <w:lang w:val="en-US"/>
        </w:rPr>
        <w:lastRenderedPageBreak/>
        <w:t xml:space="preserve">int at(size_t); // </w:t>
      </w:r>
      <w:r>
        <w:rPr>
          <w:lang w:val="en-US"/>
        </w:rPr>
        <w:t>O(</w:t>
      </w:r>
      <w:r>
        <w:rPr>
          <w:lang w:val="en-US"/>
        </w:rPr>
        <w:t>N</w:t>
      </w:r>
      <w:r>
        <w:rPr>
          <w:lang w:val="en-US"/>
        </w:rPr>
        <w:t>)</w:t>
      </w:r>
    </w:p>
    <w:p w14:paraId="489EC713" w14:textId="68864CB5" w:rsidR="0009283E" w:rsidRPr="0009283E" w:rsidRDefault="0009283E" w:rsidP="0009283E">
      <w:pPr>
        <w:rPr>
          <w:lang w:val="en-US"/>
        </w:rPr>
      </w:pPr>
      <w:r w:rsidRPr="0009283E">
        <w:rPr>
          <w:lang w:val="en-US"/>
        </w:rPr>
        <w:t xml:space="preserve">void remove(size_t); // </w:t>
      </w:r>
      <w:r>
        <w:rPr>
          <w:lang w:val="en-US"/>
        </w:rPr>
        <w:t>O(N)</w:t>
      </w:r>
    </w:p>
    <w:p w14:paraId="0E47EE4F" w14:textId="581E2C07" w:rsidR="0009283E" w:rsidRPr="0009283E" w:rsidRDefault="0009283E" w:rsidP="0009283E">
      <w:pPr>
        <w:rPr>
          <w:lang w:val="en-US"/>
        </w:rPr>
      </w:pPr>
      <w:r w:rsidRPr="0009283E">
        <w:rPr>
          <w:lang w:val="en-US"/>
        </w:rPr>
        <w:t xml:space="preserve">size_t get_size(); // </w:t>
      </w:r>
      <w:r>
        <w:rPr>
          <w:lang w:val="en-US"/>
        </w:rPr>
        <w:t>O(1)</w:t>
      </w:r>
    </w:p>
    <w:p w14:paraId="788E0E55" w14:textId="0095C74F" w:rsidR="0009283E" w:rsidRPr="0009283E" w:rsidRDefault="0009283E" w:rsidP="0009283E">
      <w:pPr>
        <w:rPr>
          <w:lang w:val="en-US"/>
        </w:rPr>
      </w:pPr>
      <w:r w:rsidRPr="0009283E">
        <w:rPr>
          <w:lang w:val="en-US"/>
        </w:rPr>
        <w:t xml:space="preserve">void print_to_console(); // </w:t>
      </w:r>
      <w:r>
        <w:rPr>
          <w:lang w:val="en-US"/>
        </w:rPr>
        <w:t>O(N)</w:t>
      </w:r>
    </w:p>
    <w:p w14:paraId="7CC8D793" w14:textId="1E6D03F5" w:rsidR="0009283E" w:rsidRPr="0009283E" w:rsidRDefault="0009283E" w:rsidP="0009283E">
      <w:pPr>
        <w:rPr>
          <w:lang w:val="en-US"/>
        </w:rPr>
      </w:pPr>
      <w:r w:rsidRPr="0009283E">
        <w:rPr>
          <w:lang w:val="en-US"/>
        </w:rPr>
        <w:t xml:space="preserve">void clear(); // </w:t>
      </w:r>
      <w:r>
        <w:rPr>
          <w:lang w:val="en-US"/>
        </w:rPr>
        <w:t>O(N)</w:t>
      </w:r>
    </w:p>
    <w:p w14:paraId="4003169E" w14:textId="09FDF94E" w:rsidR="0009283E" w:rsidRPr="0009283E" w:rsidRDefault="0009283E" w:rsidP="0009283E">
      <w:pPr>
        <w:rPr>
          <w:lang w:val="en-US"/>
        </w:rPr>
      </w:pPr>
      <w:r w:rsidRPr="0009283E">
        <w:rPr>
          <w:lang w:val="en-US"/>
        </w:rPr>
        <w:t xml:space="preserve">void set(size_t, int); // </w:t>
      </w:r>
      <w:r>
        <w:rPr>
          <w:lang w:val="en-US"/>
        </w:rPr>
        <w:t>O(N)</w:t>
      </w:r>
    </w:p>
    <w:p w14:paraId="51877ABF" w14:textId="2040ACB3" w:rsidR="0009283E" w:rsidRPr="0009283E" w:rsidRDefault="0009283E" w:rsidP="0009283E">
      <w:pPr>
        <w:rPr>
          <w:lang w:val="en-US"/>
        </w:rPr>
      </w:pPr>
      <w:r w:rsidRPr="0009283E">
        <w:rPr>
          <w:lang w:val="en-US"/>
        </w:rPr>
        <w:t xml:space="preserve">bool isEmpty(); // </w:t>
      </w:r>
      <w:r>
        <w:rPr>
          <w:lang w:val="en-US"/>
        </w:rPr>
        <w:t>O(1)</w:t>
      </w:r>
    </w:p>
    <w:p w14:paraId="557CD8F0" w14:textId="5884CCFE" w:rsidR="0009283E" w:rsidRPr="0009283E" w:rsidRDefault="0009283E" w:rsidP="0009283E">
      <w:pPr>
        <w:rPr>
          <w:lang w:val="en-US"/>
        </w:rPr>
      </w:pPr>
      <w:r w:rsidRPr="0009283E">
        <w:rPr>
          <w:lang w:val="en-US"/>
        </w:rPr>
        <w:t xml:space="preserve">void add_first(int data); // </w:t>
      </w:r>
      <w:r>
        <w:rPr>
          <w:lang w:val="en-US"/>
        </w:rPr>
        <w:t>O(1)</w:t>
      </w:r>
    </w:p>
    <w:p w14:paraId="0BF83F21" w14:textId="6F63F510" w:rsidR="00446E17" w:rsidRPr="0009283E" w:rsidRDefault="0009283E" w:rsidP="0009283E">
      <w:pPr>
        <w:rPr>
          <w:lang w:val="en-US"/>
        </w:rPr>
      </w:pPr>
      <w:r w:rsidRPr="0009283E">
        <w:rPr>
          <w:lang w:val="en-US"/>
        </w:rPr>
        <w:t xml:space="preserve">void push_front(List); // </w:t>
      </w:r>
      <w:r>
        <w:rPr>
          <w:lang w:val="en-US"/>
        </w:rPr>
        <w:t>O(1)</w:t>
      </w:r>
    </w:p>
    <w:p w14:paraId="1A688CCF" w14:textId="474064C1" w:rsidR="002F3445" w:rsidRDefault="00FE43AA" w:rsidP="000A78E0">
      <w:pPr>
        <w:pStyle w:val="1"/>
      </w:pPr>
      <w:r>
        <w:t xml:space="preserve">Описание реализованных </w:t>
      </w:r>
      <w:r>
        <w:rPr>
          <w:lang w:val="en-US"/>
        </w:rPr>
        <w:t>unit-</w:t>
      </w:r>
      <w:r>
        <w:t>тестов</w:t>
      </w:r>
    </w:p>
    <w:p w14:paraId="0C660AF8" w14:textId="67A0E3FC" w:rsidR="000A78E0" w:rsidRDefault="000A78E0" w:rsidP="000A78E0">
      <w:pPr>
        <w:rPr>
          <w:rStyle w:val="aff"/>
          <w:iCs w:val="0"/>
          <w:spacing w:val="0"/>
          <w:sz w:val="24"/>
          <w:szCs w:val="24"/>
        </w:rPr>
      </w:pPr>
      <w:r w:rsidRPr="000A78E0">
        <w:rPr>
          <w:rStyle w:val="aff"/>
          <w:iCs w:val="0"/>
          <w:spacing w:val="0"/>
          <w:sz w:val="24"/>
          <w:szCs w:val="24"/>
        </w:rPr>
        <w:t>Для</w:t>
      </w:r>
      <w:r w:rsidR="00902204">
        <w:rPr>
          <w:rStyle w:val="aff"/>
          <w:iCs w:val="0"/>
          <w:spacing w:val="0"/>
          <w:sz w:val="24"/>
          <w:szCs w:val="24"/>
        </w:rPr>
        <w:t xml:space="preserve"> класса </w:t>
      </w:r>
      <w:r w:rsidR="00902204">
        <w:rPr>
          <w:rStyle w:val="aff"/>
          <w:iCs w:val="0"/>
          <w:spacing w:val="0"/>
          <w:sz w:val="24"/>
          <w:szCs w:val="24"/>
          <w:lang w:val="en-US"/>
        </w:rPr>
        <w:t>Node</w:t>
      </w:r>
      <w:r w:rsidR="00902204" w:rsidRPr="00902204">
        <w:rPr>
          <w:rStyle w:val="aff"/>
          <w:iCs w:val="0"/>
          <w:spacing w:val="0"/>
          <w:sz w:val="24"/>
          <w:szCs w:val="24"/>
        </w:rPr>
        <w:t xml:space="preserve"> </w:t>
      </w:r>
      <w:r w:rsidR="00902204">
        <w:rPr>
          <w:rStyle w:val="aff"/>
          <w:iCs w:val="0"/>
          <w:spacing w:val="0"/>
          <w:sz w:val="24"/>
          <w:szCs w:val="24"/>
        </w:rPr>
        <w:t>были реализованы следующие тесты:</w:t>
      </w:r>
    </w:p>
    <w:p w14:paraId="166A9CCB" w14:textId="3E2F7362" w:rsidR="00902204" w:rsidRDefault="00902204" w:rsidP="00902204">
      <w:pPr>
        <w:rPr>
          <w:rStyle w:val="aff"/>
          <w:iCs w:val="0"/>
          <w:spacing w:val="0"/>
          <w:sz w:val="24"/>
          <w:szCs w:val="24"/>
        </w:rPr>
      </w:pPr>
      <w:r>
        <w:rPr>
          <w:rStyle w:val="aff"/>
          <w:iCs w:val="0"/>
          <w:spacing w:val="0"/>
          <w:sz w:val="24"/>
          <w:szCs w:val="24"/>
        </w:rPr>
        <w:t>Тест на создани</w:t>
      </w:r>
      <w:r w:rsidR="00C547A5">
        <w:rPr>
          <w:rStyle w:val="aff"/>
          <w:iCs w:val="0"/>
          <w:spacing w:val="0"/>
          <w:sz w:val="24"/>
          <w:szCs w:val="24"/>
        </w:rPr>
        <w:t>е.</w:t>
      </w:r>
    </w:p>
    <w:p w14:paraId="5C5507B2" w14:textId="62BC1F33" w:rsidR="00902204" w:rsidRDefault="00902204" w:rsidP="00902204">
      <w:pPr>
        <w:rPr>
          <w:rStyle w:val="aff"/>
          <w:iCs w:val="0"/>
          <w:spacing w:val="0"/>
          <w:sz w:val="24"/>
          <w:szCs w:val="24"/>
        </w:rPr>
      </w:pPr>
      <w:r>
        <w:rPr>
          <w:rStyle w:val="aff"/>
          <w:iCs w:val="0"/>
          <w:spacing w:val="0"/>
          <w:sz w:val="24"/>
          <w:szCs w:val="24"/>
        </w:rPr>
        <w:t>Тест на получени</w:t>
      </w:r>
      <w:r w:rsidR="00C547A5">
        <w:rPr>
          <w:rStyle w:val="aff"/>
          <w:iCs w:val="0"/>
          <w:spacing w:val="0"/>
          <w:sz w:val="24"/>
          <w:szCs w:val="24"/>
        </w:rPr>
        <w:t xml:space="preserve">е </w:t>
      </w:r>
      <w:r>
        <w:rPr>
          <w:rStyle w:val="aff"/>
          <w:iCs w:val="0"/>
          <w:spacing w:val="0"/>
          <w:sz w:val="24"/>
          <w:szCs w:val="24"/>
        </w:rPr>
        <w:t>данных элемента и установки следующего.</w:t>
      </w:r>
    </w:p>
    <w:p w14:paraId="71DEAD54" w14:textId="677EB239" w:rsidR="00C547A5" w:rsidRDefault="00C547A5" w:rsidP="00902204">
      <w:pPr>
        <w:rPr>
          <w:rStyle w:val="aff"/>
          <w:iCs w:val="0"/>
          <w:spacing w:val="0"/>
          <w:sz w:val="24"/>
          <w:szCs w:val="24"/>
        </w:rPr>
      </w:pPr>
      <w:r>
        <w:rPr>
          <w:rStyle w:val="aff"/>
          <w:iCs w:val="0"/>
          <w:spacing w:val="0"/>
          <w:sz w:val="24"/>
          <w:szCs w:val="24"/>
        </w:rPr>
        <w:t xml:space="preserve">Для класса </w:t>
      </w:r>
      <w:r>
        <w:rPr>
          <w:rStyle w:val="aff"/>
          <w:iCs w:val="0"/>
          <w:spacing w:val="0"/>
          <w:sz w:val="24"/>
          <w:szCs w:val="24"/>
          <w:lang w:val="en-US"/>
        </w:rPr>
        <w:t>List</w:t>
      </w:r>
      <w:r w:rsidRPr="00C547A5">
        <w:rPr>
          <w:rStyle w:val="aff"/>
          <w:iCs w:val="0"/>
          <w:spacing w:val="0"/>
          <w:sz w:val="24"/>
          <w:szCs w:val="24"/>
        </w:rPr>
        <w:t xml:space="preserve"> </w:t>
      </w:r>
      <w:r>
        <w:rPr>
          <w:rStyle w:val="aff"/>
          <w:iCs w:val="0"/>
          <w:spacing w:val="0"/>
          <w:sz w:val="24"/>
          <w:szCs w:val="24"/>
        </w:rPr>
        <w:t>были реализованы следующие тесты:</w:t>
      </w:r>
    </w:p>
    <w:p w14:paraId="0288233B" w14:textId="08E301C7" w:rsidR="00C547A5" w:rsidRDefault="00C547A5" w:rsidP="00902204">
      <w:pPr>
        <w:rPr>
          <w:rStyle w:val="aff"/>
          <w:iCs w:val="0"/>
          <w:spacing w:val="0"/>
          <w:sz w:val="24"/>
          <w:szCs w:val="24"/>
        </w:rPr>
      </w:pPr>
      <w:r>
        <w:rPr>
          <w:rStyle w:val="aff"/>
          <w:iCs w:val="0"/>
          <w:spacing w:val="0"/>
          <w:sz w:val="24"/>
          <w:szCs w:val="24"/>
        </w:rPr>
        <w:t>Тест на создание.</w:t>
      </w:r>
    </w:p>
    <w:p w14:paraId="07C7DE0D" w14:textId="31DFDE68" w:rsidR="00C547A5" w:rsidRDefault="00C547A5" w:rsidP="00902204">
      <w:pPr>
        <w:rPr>
          <w:rStyle w:val="aff"/>
          <w:iCs w:val="0"/>
          <w:spacing w:val="0"/>
          <w:sz w:val="24"/>
          <w:szCs w:val="24"/>
        </w:rPr>
      </w:pPr>
      <w:r>
        <w:rPr>
          <w:rStyle w:val="aff"/>
          <w:iCs w:val="0"/>
          <w:spacing w:val="0"/>
          <w:sz w:val="24"/>
          <w:szCs w:val="24"/>
        </w:rPr>
        <w:t>Тест на добавление элемента.</w:t>
      </w:r>
    </w:p>
    <w:p w14:paraId="7464073B" w14:textId="6CE26167" w:rsidR="00C547A5" w:rsidRDefault="00C547A5" w:rsidP="00902204">
      <w:pPr>
        <w:rPr>
          <w:rStyle w:val="aff"/>
          <w:iCs w:val="0"/>
          <w:spacing w:val="0"/>
          <w:sz w:val="24"/>
          <w:szCs w:val="24"/>
        </w:rPr>
      </w:pPr>
      <w:r>
        <w:rPr>
          <w:rStyle w:val="aff"/>
          <w:iCs w:val="0"/>
          <w:spacing w:val="0"/>
          <w:sz w:val="24"/>
          <w:szCs w:val="24"/>
        </w:rPr>
        <w:t>Тест на удаление элемента и списка.</w:t>
      </w:r>
    </w:p>
    <w:p w14:paraId="08F0B36E" w14:textId="00CF4B6E" w:rsidR="00C547A5" w:rsidRDefault="00C547A5" w:rsidP="00902204">
      <w:pPr>
        <w:rPr>
          <w:rStyle w:val="aff"/>
          <w:iCs w:val="0"/>
          <w:spacing w:val="0"/>
          <w:sz w:val="24"/>
          <w:szCs w:val="24"/>
        </w:rPr>
      </w:pPr>
      <w:r>
        <w:rPr>
          <w:rStyle w:val="aff"/>
          <w:iCs w:val="0"/>
          <w:spacing w:val="0"/>
          <w:sz w:val="24"/>
          <w:szCs w:val="24"/>
        </w:rPr>
        <w:t>Тест на добавление списка в начало другого списка.</w:t>
      </w:r>
    </w:p>
    <w:p w14:paraId="2B8D76A5" w14:textId="11FF6DBE" w:rsidR="00AA23A1" w:rsidRDefault="00AA23A1" w:rsidP="00AA23A1">
      <w:pPr>
        <w:pStyle w:val="1"/>
        <w:rPr>
          <w:rStyle w:val="aff"/>
          <w:iCs w:val="0"/>
          <w:spacing w:val="0"/>
          <w:sz w:val="24"/>
        </w:rPr>
      </w:pPr>
      <w:r>
        <w:rPr>
          <w:rStyle w:val="aff"/>
          <w:iCs w:val="0"/>
          <w:spacing w:val="0"/>
          <w:sz w:val="24"/>
        </w:rPr>
        <w:t>Пример работы</w:t>
      </w:r>
    </w:p>
    <w:p w14:paraId="364B8ECD" w14:textId="419E89CA" w:rsidR="00AA23A1" w:rsidRPr="00AA23A1" w:rsidRDefault="00AA23A1" w:rsidP="000D4D11">
      <w:pPr>
        <w:pStyle w:val="1"/>
        <w:numPr>
          <w:ilvl w:val="0"/>
          <w:numId w:val="0"/>
        </w:numPr>
        <w:ind w:left="360"/>
        <w:rPr>
          <w:rStyle w:val="aff"/>
          <w:b w:val="0"/>
          <w:bCs w:val="0"/>
          <w:iCs w:val="0"/>
          <w:spacing w:val="0"/>
          <w:sz w:val="24"/>
        </w:rPr>
      </w:pPr>
      <w:r w:rsidRPr="00AA23A1">
        <w:rPr>
          <w:rStyle w:val="aff"/>
          <w:b w:val="0"/>
          <w:bCs w:val="0"/>
          <w:iCs w:val="0"/>
          <w:spacing w:val="0"/>
          <w:sz w:val="24"/>
        </w:rPr>
        <w:t>Код</w:t>
      </w:r>
      <w:r>
        <w:rPr>
          <w:rStyle w:val="aff"/>
          <w:b w:val="0"/>
          <w:bCs w:val="0"/>
          <w:iCs w:val="0"/>
          <w:spacing w:val="0"/>
          <w:sz w:val="24"/>
        </w:rPr>
        <w:t xml:space="preserve"> примера:</w:t>
      </w:r>
    </w:p>
    <w:p w14:paraId="53715FE5" w14:textId="77777777" w:rsidR="00AA23A1" w:rsidRPr="00AA23A1" w:rsidRDefault="00AA23A1" w:rsidP="00AA23A1">
      <w:pPr>
        <w:rPr>
          <w:rStyle w:val="aff"/>
          <w:iCs w:val="0"/>
          <w:spacing w:val="0"/>
          <w:sz w:val="22"/>
          <w:lang w:val="en-US"/>
        </w:rPr>
      </w:pPr>
      <w:r w:rsidRPr="00AA23A1">
        <w:rPr>
          <w:rStyle w:val="aff"/>
          <w:iCs w:val="0"/>
          <w:spacing w:val="0"/>
          <w:sz w:val="22"/>
          <w:lang w:val="en-US"/>
        </w:rPr>
        <w:t>List list1;</w:t>
      </w:r>
    </w:p>
    <w:p w14:paraId="3F78A9AF" w14:textId="77777777" w:rsidR="00AA23A1" w:rsidRPr="00AA23A1" w:rsidRDefault="00AA23A1" w:rsidP="00AA23A1">
      <w:pPr>
        <w:rPr>
          <w:rStyle w:val="aff"/>
          <w:iCs w:val="0"/>
          <w:spacing w:val="0"/>
          <w:sz w:val="22"/>
          <w:lang w:val="en-US"/>
        </w:rPr>
      </w:pPr>
      <w:r w:rsidRPr="00AA23A1">
        <w:rPr>
          <w:rStyle w:val="aff"/>
          <w:iCs w:val="0"/>
          <w:spacing w:val="0"/>
          <w:sz w:val="22"/>
          <w:lang w:val="en-US"/>
        </w:rPr>
        <w:t xml:space="preserve">    list1.push_back(4);</w:t>
      </w:r>
    </w:p>
    <w:p w14:paraId="13128215" w14:textId="77777777" w:rsidR="00AA23A1" w:rsidRPr="00AA23A1" w:rsidRDefault="00AA23A1" w:rsidP="00AA23A1">
      <w:pPr>
        <w:rPr>
          <w:rStyle w:val="aff"/>
          <w:iCs w:val="0"/>
          <w:spacing w:val="0"/>
          <w:sz w:val="22"/>
          <w:lang w:val="en-US"/>
        </w:rPr>
      </w:pPr>
      <w:r w:rsidRPr="00AA23A1">
        <w:rPr>
          <w:rStyle w:val="aff"/>
          <w:iCs w:val="0"/>
          <w:spacing w:val="0"/>
          <w:sz w:val="22"/>
          <w:lang w:val="en-US"/>
        </w:rPr>
        <w:t xml:space="preserve">    list1.push_back(5);</w:t>
      </w:r>
    </w:p>
    <w:p w14:paraId="48151B7F" w14:textId="77777777" w:rsidR="00AA23A1" w:rsidRPr="00AA23A1" w:rsidRDefault="00AA23A1" w:rsidP="00AA23A1">
      <w:pPr>
        <w:rPr>
          <w:rStyle w:val="aff"/>
          <w:iCs w:val="0"/>
          <w:spacing w:val="0"/>
          <w:sz w:val="22"/>
          <w:lang w:val="en-US"/>
        </w:rPr>
      </w:pPr>
      <w:r w:rsidRPr="00AA23A1">
        <w:rPr>
          <w:rStyle w:val="aff"/>
          <w:iCs w:val="0"/>
          <w:spacing w:val="0"/>
          <w:sz w:val="22"/>
          <w:lang w:val="en-US"/>
        </w:rPr>
        <w:t xml:space="preserve">    list1.push_back(6);</w:t>
      </w:r>
    </w:p>
    <w:p w14:paraId="6CCCB5FE" w14:textId="77777777" w:rsidR="00AA23A1" w:rsidRPr="00AA23A1" w:rsidRDefault="00AA23A1" w:rsidP="00AA23A1">
      <w:pPr>
        <w:rPr>
          <w:rStyle w:val="aff"/>
          <w:iCs w:val="0"/>
          <w:spacing w:val="0"/>
          <w:sz w:val="22"/>
          <w:lang w:val="en-US"/>
        </w:rPr>
      </w:pPr>
    </w:p>
    <w:p w14:paraId="046ECFD5" w14:textId="77777777" w:rsidR="00AA23A1" w:rsidRPr="00AA23A1" w:rsidRDefault="00AA23A1" w:rsidP="00AA23A1">
      <w:pPr>
        <w:rPr>
          <w:rStyle w:val="aff"/>
          <w:iCs w:val="0"/>
          <w:spacing w:val="0"/>
          <w:sz w:val="22"/>
          <w:lang w:val="en-US"/>
        </w:rPr>
      </w:pPr>
      <w:r w:rsidRPr="00AA23A1">
        <w:rPr>
          <w:rStyle w:val="aff"/>
          <w:iCs w:val="0"/>
          <w:spacing w:val="0"/>
          <w:sz w:val="22"/>
          <w:lang w:val="en-US"/>
        </w:rPr>
        <w:t xml:space="preserve">    List list2;</w:t>
      </w:r>
    </w:p>
    <w:p w14:paraId="2A27C9EA" w14:textId="77777777" w:rsidR="00AA23A1" w:rsidRPr="00AA23A1" w:rsidRDefault="00AA23A1" w:rsidP="00AA23A1">
      <w:pPr>
        <w:rPr>
          <w:rStyle w:val="aff"/>
          <w:iCs w:val="0"/>
          <w:spacing w:val="0"/>
          <w:sz w:val="22"/>
          <w:lang w:val="en-US"/>
        </w:rPr>
      </w:pPr>
      <w:r w:rsidRPr="00AA23A1">
        <w:rPr>
          <w:rStyle w:val="aff"/>
          <w:iCs w:val="0"/>
          <w:spacing w:val="0"/>
          <w:sz w:val="22"/>
          <w:lang w:val="en-US"/>
        </w:rPr>
        <w:t xml:space="preserve">    list2.push_front(3);</w:t>
      </w:r>
    </w:p>
    <w:p w14:paraId="5379DDF0" w14:textId="77777777" w:rsidR="00AA23A1" w:rsidRPr="00AA23A1" w:rsidRDefault="00AA23A1" w:rsidP="00AA23A1">
      <w:pPr>
        <w:rPr>
          <w:rStyle w:val="aff"/>
          <w:iCs w:val="0"/>
          <w:spacing w:val="0"/>
          <w:sz w:val="22"/>
          <w:lang w:val="en-US"/>
        </w:rPr>
      </w:pPr>
      <w:r w:rsidRPr="00AA23A1">
        <w:rPr>
          <w:rStyle w:val="aff"/>
          <w:iCs w:val="0"/>
          <w:spacing w:val="0"/>
          <w:sz w:val="22"/>
          <w:lang w:val="en-US"/>
        </w:rPr>
        <w:t xml:space="preserve">    list2.push_front(2);</w:t>
      </w:r>
    </w:p>
    <w:p w14:paraId="0544286B" w14:textId="77777777" w:rsidR="00AA23A1" w:rsidRPr="00AA23A1" w:rsidRDefault="00AA23A1" w:rsidP="00AA23A1">
      <w:pPr>
        <w:rPr>
          <w:rStyle w:val="aff"/>
          <w:iCs w:val="0"/>
          <w:spacing w:val="0"/>
          <w:sz w:val="22"/>
          <w:lang w:val="en-US"/>
        </w:rPr>
      </w:pPr>
      <w:r w:rsidRPr="00AA23A1">
        <w:rPr>
          <w:rStyle w:val="aff"/>
          <w:iCs w:val="0"/>
          <w:spacing w:val="0"/>
          <w:sz w:val="22"/>
          <w:lang w:val="en-US"/>
        </w:rPr>
        <w:t xml:space="preserve">    list2.push_front(1);</w:t>
      </w:r>
    </w:p>
    <w:p w14:paraId="22CF3763" w14:textId="77777777" w:rsidR="00AA23A1" w:rsidRPr="00AA23A1" w:rsidRDefault="00AA23A1" w:rsidP="00AA23A1">
      <w:pPr>
        <w:rPr>
          <w:rStyle w:val="aff"/>
          <w:iCs w:val="0"/>
          <w:spacing w:val="0"/>
          <w:sz w:val="22"/>
          <w:lang w:val="en-US"/>
        </w:rPr>
      </w:pPr>
    </w:p>
    <w:p w14:paraId="028C9262" w14:textId="77777777" w:rsidR="00AA23A1" w:rsidRPr="00AA23A1" w:rsidRDefault="00AA23A1" w:rsidP="00AA23A1">
      <w:pPr>
        <w:rPr>
          <w:rStyle w:val="aff"/>
          <w:iCs w:val="0"/>
          <w:spacing w:val="0"/>
          <w:sz w:val="22"/>
          <w:lang w:val="en-US"/>
        </w:rPr>
      </w:pPr>
      <w:r w:rsidRPr="00AA23A1">
        <w:rPr>
          <w:rStyle w:val="aff"/>
          <w:iCs w:val="0"/>
          <w:spacing w:val="0"/>
          <w:sz w:val="22"/>
          <w:lang w:val="en-US"/>
        </w:rPr>
        <w:t xml:space="preserve">    list1.push_front(list2);</w:t>
      </w:r>
    </w:p>
    <w:p w14:paraId="65D85CAB" w14:textId="77777777" w:rsidR="00AA23A1" w:rsidRPr="00AA23A1" w:rsidRDefault="00AA23A1" w:rsidP="00AA23A1">
      <w:pPr>
        <w:rPr>
          <w:rStyle w:val="aff"/>
          <w:iCs w:val="0"/>
          <w:spacing w:val="0"/>
          <w:sz w:val="22"/>
          <w:lang w:val="en-US"/>
        </w:rPr>
      </w:pPr>
    </w:p>
    <w:p w14:paraId="3867E643" w14:textId="77777777" w:rsidR="00AA23A1" w:rsidRPr="00AA23A1" w:rsidRDefault="00AA23A1" w:rsidP="00AA23A1">
      <w:pPr>
        <w:rPr>
          <w:rStyle w:val="aff"/>
          <w:iCs w:val="0"/>
          <w:spacing w:val="0"/>
          <w:sz w:val="22"/>
          <w:lang w:val="en-US"/>
        </w:rPr>
      </w:pPr>
      <w:r w:rsidRPr="00AA23A1">
        <w:rPr>
          <w:rStyle w:val="aff"/>
          <w:iCs w:val="0"/>
          <w:spacing w:val="0"/>
          <w:sz w:val="22"/>
          <w:lang w:val="en-US"/>
        </w:rPr>
        <w:t xml:space="preserve">    for (int i = list1.get_size(); i &gt; 0; i--) {</w:t>
      </w:r>
    </w:p>
    <w:p w14:paraId="04F97687" w14:textId="77777777" w:rsidR="00AA23A1" w:rsidRPr="00AA23A1" w:rsidRDefault="00AA23A1" w:rsidP="00AA23A1">
      <w:pPr>
        <w:rPr>
          <w:rStyle w:val="aff"/>
          <w:iCs w:val="0"/>
          <w:spacing w:val="0"/>
          <w:sz w:val="22"/>
          <w:lang w:val="en-US"/>
        </w:rPr>
      </w:pPr>
      <w:r w:rsidRPr="00AA23A1">
        <w:rPr>
          <w:rStyle w:val="aff"/>
          <w:iCs w:val="0"/>
          <w:spacing w:val="0"/>
          <w:sz w:val="22"/>
          <w:lang w:val="en-US"/>
        </w:rPr>
        <w:t xml:space="preserve">        cout &lt;&lt; list1.at(i - 1);</w:t>
      </w:r>
    </w:p>
    <w:p w14:paraId="236586A1" w14:textId="7A18E03F" w:rsidR="00AA23A1" w:rsidRDefault="00AA23A1" w:rsidP="00AA23A1">
      <w:pPr>
        <w:rPr>
          <w:rStyle w:val="aff"/>
          <w:iCs w:val="0"/>
          <w:spacing w:val="0"/>
          <w:sz w:val="22"/>
          <w:lang w:val="en-US"/>
        </w:rPr>
      </w:pPr>
      <w:r w:rsidRPr="00AA23A1">
        <w:rPr>
          <w:rStyle w:val="aff"/>
          <w:iCs w:val="0"/>
          <w:spacing w:val="0"/>
          <w:sz w:val="22"/>
          <w:lang w:val="en-US"/>
        </w:rPr>
        <w:t xml:space="preserve">    }</w:t>
      </w:r>
    </w:p>
    <w:p w14:paraId="275FD73C" w14:textId="66EC9124" w:rsidR="000D4D11" w:rsidRDefault="000D4D11" w:rsidP="00AA23A1">
      <w:pPr>
        <w:rPr>
          <w:rStyle w:val="aff"/>
          <w:iCs w:val="0"/>
          <w:spacing w:val="0"/>
          <w:sz w:val="22"/>
        </w:rPr>
      </w:pPr>
      <w:r>
        <w:rPr>
          <w:rStyle w:val="aff"/>
          <w:iCs w:val="0"/>
          <w:spacing w:val="0"/>
          <w:sz w:val="22"/>
        </w:rPr>
        <w:t>Вывод:</w:t>
      </w:r>
    </w:p>
    <w:p w14:paraId="1C88F43D" w14:textId="1436C0F4" w:rsidR="000D4D11" w:rsidRDefault="000D4D11" w:rsidP="00AA23A1">
      <w:pPr>
        <w:rPr>
          <w:rStyle w:val="aff"/>
          <w:iCs w:val="0"/>
          <w:spacing w:val="0"/>
          <w:sz w:val="22"/>
        </w:rPr>
      </w:pPr>
      <w:r w:rsidRPr="000D4D11">
        <w:rPr>
          <w:rStyle w:val="aff"/>
          <w:iCs w:val="0"/>
          <w:spacing w:val="0"/>
          <w:sz w:val="22"/>
        </w:rPr>
        <w:t>654321</w:t>
      </w:r>
    </w:p>
    <w:p w14:paraId="139508EA" w14:textId="79E36FA0" w:rsidR="001F7566" w:rsidRDefault="001F7566" w:rsidP="001F7566">
      <w:pPr>
        <w:pStyle w:val="1"/>
        <w:rPr>
          <w:rStyle w:val="aff"/>
          <w:iCs w:val="0"/>
          <w:spacing w:val="0"/>
          <w:sz w:val="22"/>
          <w:szCs w:val="22"/>
        </w:rPr>
      </w:pPr>
      <w:r>
        <w:rPr>
          <w:rStyle w:val="aff"/>
          <w:iCs w:val="0"/>
          <w:spacing w:val="0"/>
          <w:sz w:val="22"/>
          <w:szCs w:val="22"/>
        </w:rPr>
        <w:t>Листинг</w:t>
      </w:r>
    </w:p>
    <w:p w14:paraId="253E4191" w14:textId="606969BC" w:rsidR="001F7566" w:rsidRPr="001F7566" w:rsidRDefault="001F7566" w:rsidP="001F7566">
      <w:pPr>
        <w:rPr>
          <w:rStyle w:val="aff"/>
          <w:iCs w:val="0"/>
          <w:spacing w:val="0"/>
          <w:sz w:val="22"/>
          <w:lang w:val="en-US"/>
        </w:rPr>
      </w:pPr>
      <w:r>
        <w:rPr>
          <w:rStyle w:val="aff"/>
          <w:iCs w:val="0"/>
          <w:spacing w:val="0"/>
          <w:sz w:val="22"/>
        </w:rPr>
        <w:t xml:space="preserve">Листинг в </w:t>
      </w:r>
      <w:r>
        <w:rPr>
          <w:rStyle w:val="aff"/>
          <w:iCs w:val="0"/>
          <w:spacing w:val="0"/>
          <w:sz w:val="22"/>
          <w:lang w:val="en-US"/>
        </w:rPr>
        <w:t>IDE.</w:t>
      </w:r>
      <w:bookmarkStart w:id="2" w:name="_GoBack"/>
      <w:bookmarkEnd w:id="2"/>
    </w:p>
    <w:p w14:paraId="37EEB079" w14:textId="77777777" w:rsidR="00636B24" w:rsidRPr="00AA23A1" w:rsidRDefault="00636B24" w:rsidP="001642D1">
      <w:pPr>
        <w:pStyle w:val="af2"/>
        <w:rPr>
          <w:rStyle w:val="aff"/>
          <w:bCs w:val="0"/>
          <w:i/>
          <w:caps/>
          <w:sz w:val="28"/>
          <w:szCs w:val="28"/>
          <w:lang w:val="en-US"/>
        </w:rPr>
      </w:pPr>
    </w:p>
    <w:p w14:paraId="5AF4F28A" w14:textId="77777777" w:rsidR="00636B24" w:rsidRPr="00AA23A1" w:rsidRDefault="00636B24" w:rsidP="001642D1">
      <w:pPr>
        <w:pStyle w:val="af2"/>
        <w:rPr>
          <w:rStyle w:val="aff"/>
          <w:bCs w:val="0"/>
          <w:i/>
          <w:caps/>
          <w:sz w:val="28"/>
          <w:szCs w:val="28"/>
          <w:lang w:val="en-US"/>
        </w:rPr>
      </w:pPr>
    </w:p>
    <w:sectPr w:rsidR="00636B24" w:rsidRPr="00AA23A1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3E12D" w14:textId="77777777" w:rsidR="001D7CAF" w:rsidRDefault="001D7CAF" w:rsidP="001642D1">
      <w:r>
        <w:separator/>
      </w:r>
    </w:p>
  </w:endnote>
  <w:endnote w:type="continuationSeparator" w:id="0">
    <w:p w14:paraId="2FA57B64" w14:textId="77777777" w:rsidR="001D7CAF" w:rsidRDefault="001D7CAF" w:rsidP="00164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574E" w14:textId="77777777" w:rsidR="0059669B" w:rsidRDefault="00DE2125" w:rsidP="001642D1">
    <w:pPr>
      <w:pStyle w:val="af0"/>
    </w:pPr>
    <w:r>
      <w:fldChar w:fldCharType="begin"/>
    </w:r>
    <w:r w:rsidR="0059669B">
      <w:instrText>PAGE   \* MERGEFORMAT</w:instrText>
    </w:r>
    <w:r>
      <w:fldChar w:fldCharType="separate"/>
    </w:r>
    <w:r w:rsidR="00A55E7E">
      <w:rPr>
        <w:noProof/>
      </w:rPr>
      <w:t>5</w:t>
    </w:r>
    <w:r>
      <w:fldChar w:fldCharType="end"/>
    </w:r>
  </w:p>
  <w:p w14:paraId="2C08342A" w14:textId="77777777" w:rsidR="0059669B" w:rsidRDefault="0059669B" w:rsidP="001642D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42BA5" w14:textId="77777777" w:rsidR="001D7CAF" w:rsidRDefault="001D7CAF" w:rsidP="001642D1">
      <w:r>
        <w:separator/>
      </w:r>
    </w:p>
  </w:footnote>
  <w:footnote w:type="continuationSeparator" w:id="0">
    <w:p w14:paraId="17EF03DA" w14:textId="77777777" w:rsidR="001D7CAF" w:rsidRDefault="001D7CAF" w:rsidP="00164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740F3" w14:textId="77777777" w:rsidR="00433A0D" w:rsidRDefault="0059669B" w:rsidP="001642D1">
    <w:pPr>
      <w:pStyle w:val="af5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5943C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FC32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920D96"/>
    <w:multiLevelType w:val="hybridMultilevel"/>
    <w:tmpl w:val="B79083B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415D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634785"/>
    <w:multiLevelType w:val="hybridMultilevel"/>
    <w:tmpl w:val="8B34D504"/>
    <w:lvl w:ilvl="0" w:tplc="97E6BAF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3199E"/>
    <w:multiLevelType w:val="hybridMultilevel"/>
    <w:tmpl w:val="D3B8DC74"/>
    <w:lvl w:ilvl="0" w:tplc="1C924D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5479F"/>
    <w:multiLevelType w:val="hybridMultilevel"/>
    <w:tmpl w:val="381E324C"/>
    <w:lvl w:ilvl="0" w:tplc="8108B8E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29F54B2B"/>
    <w:multiLevelType w:val="multilevel"/>
    <w:tmpl w:val="10CCC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2A817D6"/>
    <w:multiLevelType w:val="multilevel"/>
    <w:tmpl w:val="769C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34F2722"/>
    <w:multiLevelType w:val="multilevel"/>
    <w:tmpl w:val="DFF8BD6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 w15:restartNumberingAfterBreak="0">
    <w:nsid w:val="37032721"/>
    <w:multiLevelType w:val="hybridMultilevel"/>
    <w:tmpl w:val="69D8E590"/>
    <w:lvl w:ilvl="0" w:tplc="7D26BC6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B5E4F17"/>
    <w:multiLevelType w:val="hybridMultilevel"/>
    <w:tmpl w:val="6E2C2E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17E50"/>
    <w:multiLevelType w:val="multilevel"/>
    <w:tmpl w:val="1506ED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41D41FF"/>
    <w:multiLevelType w:val="multilevel"/>
    <w:tmpl w:val="D9A8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2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4D26D63"/>
    <w:multiLevelType w:val="multilevel"/>
    <w:tmpl w:val="8006D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2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FA06682"/>
    <w:multiLevelType w:val="multilevel"/>
    <w:tmpl w:val="8FD2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524A2AFC"/>
    <w:multiLevelType w:val="multilevel"/>
    <w:tmpl w:val="D3BEA9CE"/>
    <w:lvl w:ilvl="0">
      <w:start w:val="2"/>
      <w:numFmt w:val="decimal"/>
      <w:lvlText w:val="%1"/>
      <w:lvlJc w:val="left"/>
      <w:pPr>
        <w:ind w:left="425" w:firstLine="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5" w:hanging="4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425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425" w:hanging="425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425" w:hanging="425"/>
      </w:pPr>
      <w:rPr>
        <w:rFonts w:hint="default"/>
      </w:rPr>
    </w:lvl>
  </w:abstractNum>
  <w:abstractNum w:abstractNumId="22" w15:restartNumberingAfterBreak="0">
    <w:nsid w:val="553A68DA"/>
    <w:multiLevelType w:val="multilevel"/>
    <w:tmpl w:val="6DB4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608171D"/>
    <w:multiLevelType w:val="multilevel"/>
    <w:tmpl w:val="B8F05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D2F7B25"/>
    <w:multiLevelType w:val="hybridMultilevel"/>
    <w:tmpl w:val="01E61D10"/>
    <w:lvl w:ilvl="0" w:tplc="8F3C77E4">
      <w:start w:val="1"/>
      <w:numFmt w:val="decimal"/>
      <w:lvlText w:val="2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7F3686"/>
    <w:multiLevelType w:val="hybridMultilevel"/>
    <w:tmpl w:val="13B2FB02"/>
    <w:lvl w:ilvl="0" w:tplc="3D24E348">
      <w:start w:val="1"/>
      <w:numFmt w:val="decimal"/>
      <w:lvlText w:val="%1."/>
      <w:lvlJc w:val="left"/>
      <w:pPr>
        <w:ind w:left="1429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14415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A9C0236"/>
    <w:multiLevelType w:val="hybridMultilevel"/>
    <w:tmpl w:val="0B96D886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9" w15:restartNumberingAfterBreak="0">
    <w:nsid w:val="7C4E22CE"/>
    <w:multiLevelType w:val="hybridMultilevel"/>
    <w:tmpl w:val="CF20994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0" w15:restartNumberingAfterBreak="0">
    <w:nsid w:val="7D88148E"/>
    <w:multiLevelType w:val="multilevel"/>
    <w:tmpl w:val="97541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6"/>
  </w:num>
  <w:num w:numId="2">
    <w:abstractNumId w:val="0"/>
  </w:num>
  <w:num w:numId="3">
    <w:abstractNumId w:val="13"/>
  </w:num>
  <w:num w:numId="4">
    <w:abstractNumId w:val="23"/>
  </w:num>
  <w:num w:numId="5">
    <w:abstractNumId w:val="6"/>
  </w:num>
  <w:num w:numId="6">
    <w:abstractNumId w:val="4"/>
  </w:num>
  <w:num w:numId="7">
    <w:abstractNumId w:val="26"/>
  </w:num>
  <w:num w:numId="8">
    <w:abstractNumId w:val="19"/>
  </w:num>
  <w:num w:numId="9">
    <w:abstractNumId w:val="1"/>
  </w:num>
  <w:num w:numId="10">
    <w:abstractNumId w:val="21"/>
  </w:num>
  <w:num w:numId="11">
    <w:abstractNumId w:val="21"/>
    <w:lvlOverride w:ilvl="0">
      <w:startOverride w:val="2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5"/>
  </w:num>
  <w:num w:numId="13">
    <w:abstractNumId w:val="18"/>
  </w:num>
  <w:num w:numId="14">
    <w:abstractNumId w:val="24"/>
  </w:num>
  <w:num w:numId="15">
    <w:abstractNumId w:val="20"/>
  </w:num>
  <w:num w:numId="16">
    <w:abstractNumId w:val="5"/>
  </w:num>
  <w:num w:numId="17">
    <w:abstractNumId w:val="27"/>
  </w:num>
  <w:num w:numId="18">
    <w:abstractNumId w:val="15"/>
  </w:num>
  <w:num w:numId="19">
    <w:abstractNumId w:val="2"/>
  </w:num>
  <w:num w:numId="20">
    <w:abstractNumId w:val="17"/>
  </w:num>
  <w:num w:numId="21">
    <w:abstractNumId w:val="11"/>
  </w:num>
  <w:num w:numId="22">
    <w:abstractNumId w:val="12"/>
  </w:num>
  <w:num w:numId="23">
    <w:abstractNumId w:val="8"/>
  </w:num>
  <w:num w:numId="24">
    <w:abstractNumId w:val="3"/>
  </w:num>
  <w:num w:numId="25">
    <w:abstractNumId w:val="10"/>
  </w:num>
  <w:num w:numId="26">
    <w:abstractNumId w:val="22"/>
  </w:num>
  <w:num w:numId="27">
    <w:abstractNumId w:val="30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</w:num>
  <w:num w:numId="31">
    <w:abstractNumId w:val="28"/>
  </w:num>
  <w:num w:numId="32">
    <w:abstractNumId w:val="7"/>
  </w:num>
  <w:num w:numId="33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linkStyl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36CCF"/>
    <w:rsid w:val="00040050"/>
    <w:rsid w:val="0004161C"/>
    <w:rsid w:val="00042D8F"/>
    <w:rsid w:val="00043196"/>
    <w:rsid w:val="0004371F"/>
    <w:rsid w:val="00043AFB"/>
    <w:rsid w:val="000459A4"/>
    <w:rsid w:val="000459F2"/>
    <w:rsid w:val="000503E0"/>
    <w:rsid w:val="00051A4B"/>
    <w:rsid w:val="00051C05"/>
    <w:rsid w:val="00053BCB"/>
    <w:rsid w:val="00055334"/>
    <w:rsid w:val="0005551F"/>
    <w:rsid w:val="00057213"/>
    <w:rsid w:val="000603A9"/>
    <w:rsid w:val="000603AB"/>
    <w:rsid w:val="00062723"/>
    <w:rsid w:val="000635F2"/>
    <w:rsid w:val="00063E57"/>
    <w:rsid w:val="000663B0"/>
    <w:rsid w:val="00073281"/>
    <w:rsid w:val="00075EB8"/>
    <w:rsid w:val="000768BF"/>
    <w:rsid w:val="00076C54"/>
    <w:rsid w:val="0007798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83E"/>
    <w:rsid w:val="00092997"/>
    <w:rsid w:val="000930EE"/>
    <w:rsid w:val="00094718"/>
    <w:rsid w:val="000A14FD"/>
    <w:rsid w:val="000A15A1"/>
    <w:rsid w:val="000A1E14"/>
    <w:rsid w:val="000A323F"/>
    <w:rsid w:val="000A38DD"/>
    <w:rsid w:val="000A41C2"/>
    <w:rsid w:val="000A50DF"/>
    <w:rsid w:val="000A646F"/>
    <w:rsid w:val="000A6818"/>
    <w:rsid w:val="000A7762"/>
    <w:rsid w:val="000A78E0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C79DF"/>
    <w:rsid w:val="000D15A7"/>
    <w:rsid w:val="000D4044"/>
    <w:rsid w:val="000D4D11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0129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AF"/>
    <w:rsid w:val="00157DC6"/>
    <w:rsid w:val="00160641"/>
    <w:rsid w:val="001621E4"/>
    <w:rsid w:val="00162770"/>
    <w:rsid w:val="00162E6A"/>
    <w:rsid w:val="00163971"/>
    <w:rsid w:val="001642D1"/>
    <w:rsid w:val="00165A41"/>
    <w:rsid w:val="00167094"/>
    <w:rsid w:val="001713D8"/>
    <w:rsid w:val="00171683"/>
    <w:rsid w:val="001722CB"/>
    <w:rsid w:val="001726B4"/>
    <w:rsid w:val="00174BE2"/>
    <w:rsid w:val="001750C7"/>
    <w:rsid w:val="001833E8"/>
    <w:rsid w:val="001847C2"/>
    <w:rsid w:val="00184827"/>
    <w:rsid w:val="00184D0E"/>
    <w:rsid w:val="0018625E"/>
    <w:rsid w:val="0019155A"/>
    <w:rsid w:val="00191805"/>
    <w:rsid w:val="001918DD"/>
    <w:rsid w:val="00191FB7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13A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3D54"/>
    <w:rsid w:val="001C4D9C"/>
    <w:rsid w:val="001C5833"/>
    <w:rsid w:val="001C611A"/>
    <w:rsid w:val="001C6A40"/>
    <w:rsid w:val="001C7F4D"/>
    <w:rsid w:val="001D0087"/>
    <w:rsid w:val="001D3DC9"/>
    <w:rsid w:val="001D7CAF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7566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044"/>
    <w:rsid w:val="00221FB6"/>
    <w:rsid w:val="00222895"/>
    <w:rsid w:val="0022365A"/>
    <w:rsid w:val="00225EBC"/>
    <w:rsid w:val="00227399"/>
    <w:rsid w:val="0023383B"/>
    <w:rsid w:val="0023384E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964"/>
    <w:rsid w:val="002A3D8F"/>
    <w:rsid w:val="002A3F96"/>
    <w:rsid w:val="002A43EF"/>
    <w:rsid w:val="002A4B45"/>
    <w:rsid w:val="002A57EF"/>
    <w:rsid w:val="002A5D4E"/>
    <w:rsid w:val="002A6E08"/>
    <w:rsid w:val="002A7230"/>
    <w:rsid w:val="002B030E"/>
    <w:rsid w:val="002B191F"/>
    <w:rsid w:val="002B267E"/>
    <w:rsid w:val="002B2B7F"/>
    <w:rsid w:val="002B2BB1"/>
    <w:rsid w:val="002B2E5A"/>
    <w:rsid w:val="002B35D5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45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2C73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0EB3"/>
    <w:rsid w:val="00361ABA"/>
    <w:rsid w:val="00361BD5"/>
    <w:rsid w:val="00364BF9"/>
    <w:rsid w:val="003704D2"/>
    <w:rsid w:val="00370C62"/>
    <w:rsid w:val="00371AC3"/>
    <w:rsid w:val="003727E2"/>
    <w:rsid w:val="00374B6F"/>
    <w:rsid w:val="00375073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376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20A9"/>
    <w:rsid w:val="004421C3"/>
    <w:rsid w:val="004430D4"/>
    <w:rsid w:val="00444F6C"/>
    <w:rsid w:val="00445EAF"/>
    <w:rsid w:val="00445EC6"/>
    <w:rsid w:val="00446E17"/>
    <w:rsid w:val="00447048"/>
    <w:rsid w:val="004479E2"/>
    <w:rsid w:val="00450697"/>
    <w:rsid w:val="00450E28"/>
    <w:rsid w:val="00451716"/>
    <w:rsid w:val="00452208"/>
    <w:rsid w:val="00452A06"/>
    <w:rsid w:val="00452A29"/>
    <w:rsid w:val="004541B6"/>
    <w:rsid w:val="004545F0"/>
    <w:rsid w:val="00455877"/>
    <w:rsid w:val="0045786D"/>
    <w:rsid w:val="00457D1F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2EE4"/>
    <w:rsid w:val="004742EC"/>
    <w:rsid w:val="004758D8"/>
    <w:rsid w:val="00475E4A"/>
    <w:rsid w:val="00475EB2"/>
    <w:rsid w:val="00476F56"/>
    <w:rsid w:val="00480751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251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B73E1"/>
    <w:rsid w:val="004C04CA"/>
    <w:rsid w:val="004C1E4A"/>
    <w:rsid w:val="004C42CB"/>
    <w:rsid w:val="004C726E"/>
    <w:rsid w:val="004D19D1"/>
    <w:rsid w:val="004D1B93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E7A9C"/>
    <w:rsid w:val="004F1834"/>
    <w:rsid w:val="004F199D"/>
    <w:rsid w:val="004F4B28"/>
    <w:rsid w:val="004F523C"/>
    <w:rsid w:val="004F59AB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0D60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1D25"/>
    <w:rsid w:val="00542050"/>
    <w:rsid w:val="00542624"/>
    <w:rsid w:val="0054271F"/>
    <w:rsid w:val="0054288A"/>
    <w:rsid w:val="00543503"/>
    <w:rsid w:val="00543618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398F"/>
    <w:rsid w:val="005865FB"/>
    <w:rsid w:val="0058729E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AF7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5564"/>
    <w:rsid w:val="005B735F"/>
    <w:rsid w:val="005B73B1"/>
    <w:rsid w:val="005B7A03"/>
    <w:rsid w:val="005B7FAC"/>
    <w:rsid w:val="005C2086"/>
    <w:rsid w:val="005C3719"/>
    <w:rsid w:val="005C5B34"/>
    <w:rsid w:val="005C63AA"/>
    <w:rsid w:val="005D18FB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1C40"/>
    <w:rsid w:val="00603669"/>
    <w:rsid w:val="0060373C"/>
    <w:rsid w:val="006049AC"/>
    <w:rsid w:val="006064A7"/>
    <w:rsid w:val="00607CCF"/>
    <w:rsid w:val="00610F06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582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36B24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03B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3BB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97320"/>
    <w:rsid w:val="006A0821"/>
    <w:rsid w:val="006A28A6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6C1"/>
    <w:rsid w:val="006B68DA"/>
    <w:rsid w:val="006B6D46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26A"/>
    <w:rsid w:val="00706E41"/>
    <w:rsid w:val="007107E7"/>
    <w:rsid w:val="00712B39"/>
    <w:rsid w:val="00720137"/>
    <w:rsid w:val="00720941"/>
    <w:rsid w:val="007212A2"/>
    <w:rsid w:val="007226F1"/>
    <w:rsid w:val="00723609"/>
    <w:rsid w:val="00723913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1F62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8734E"/>
    <w:rsid w:val="007905F7"/>
    <w:rsid w:val="0079139D"/>
    <w:rsid w:val="007917C1"/>
    <w:rsid w:val="00792783"/>
    <w:rsid w:val="007A0A07"/>
    <w:rsid w:val="007A3092"/>
    <w:rsid w:val="007A3BE0"/>
    <w:rsid w:val="007A57AC"/>
    <w:rsid w:val="007A6870"/>
    <w:rsid w:val="007B3E5B"/>
    <w:rsid w:val="007B4772"/>
    <w:rsid w:val="007B5B56"/>
    <w:rsid w:val="007B6007"/>
    <w:rsid w:val="007B7356"/>
    <w:rsid w:val="007C0F19"/>
    <w:rsid w:val="007C0F68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98F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2C33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5D7E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C74"/>
    <w:rsid w:val="00857003"/>
    <w:rsid w:val="00860B28"/>
    <w:rsid w:val="008614B3"/>
    <w:rsid w:val="00861A5D"/>
    <w:rsid w:val="0086209C"/>
    <w:rsid w:val="0086299B"/>
    <w:rsid w:val="00863A17"/>
    <w:rsid w:val="00864BA5"/>
    <w:rsid w:val="00870BE5"/>
    <w:rsid w:val="00875259"/>
    <w:rsid w:val="008754BC"/>
    <w:rsid w:val="00875C95"/>
    <w:rsid w:val="00875CE5"/>
    <w:rsid w:val="0087717D"/>
    <w:rsid w:val="00877B52"/>
    <w:rsid w:val="00877BA4"/>
    <w:rsid w:val="008803C1"/>
    <w:rsid w:val="00880AC6"/>
    <w:rsid w:val="00882563"/>
    <w:rsid w:val="00884691"/>
    <w:rsid w:val="00891537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73"/>
    <w:rsid w:val="008C758A"/>
    <w:rsid w:val="008D00FB"/>
    <w:rsid w:val="008D0602"/>
    <w:rsid w:val="008D1DFC"/>
    <w:rsid w:val="008D27C8"/>
    <w:rsid w:val="008D2942"/>
    <w:rsid w:val="008D653F"/>
    <w:rsid w:val="008D7CF8"/>
    <w:rsid w:val="008D7E58"/>
    <w:rsid w:val="008E0C6D"/>
    <w:rsid w:val="008E1D47"/>
    <w:rsid w:val="008F1AE6"/>
    <w:rsid w:val="008F1D17"/>
    <w:rsid w:val="008F3C2C"/>
    <w:rsid w:val="008F44AD"/>
    <w:rsid w:val="008F4A2D"/>
    <w:rsid w:val="00901051"/>
    <w:rsid w:val="009014E7"/>
    <w:rsid w:val="0090155E"/>
    <w:rsid w:val="0090179C"/>
    <w:rsid w:val="00902204"/>
    <w:rsid w:val="009024C1"/>
    <w:rsid w:val="00902D83"/>
    <w:rsid w:val="00903F9D"/>
    <w:rsid w:val="00903FCB"/>
    <w:rsid w:val="00905D49"/>
    <w:rsid w:val="00907198"/>
    <w:rsid w:val="00907217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27A98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105"/>
    <w:rsid w:val="00963A9B"/>
    <w:rsid w:val="00964F9B"/>
    <w:rsid w:val="00966824"/>
    <w:rsid w:val="009778C6"/>
    <w:rsid w:val="00980B3F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26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35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DD7"/>
    <w:rsid w:val="00A53A3D"/>
    <w:rsid w:val="00A54466"/>
    <w:rsid w:val="00A55E7E"/>
    <w:rsid w:val="00A56077"/>
    <w:rsid w:val="00A562D8"/>
    <w:rsid w:val="00A571EB"/>
    <w:rsid w:val="00A57C7F"/>
    <w:rsid w:val="00A60388"/>
    <w:rsid w:val="00A70B49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05A2"/>
    <w:rsid w:val="00A93500"/>
    <w:rsid w:val="00A94177"/>
    <w:rsid w:val="00A94902"/>
    <w:rsid w:val="00A97790"/>
    <w:rsid w:val="00AA0DD0"/>
    <w:rsid w:val="00AA1FB7"/>
    <w:rsid w:val="00AA23A1"/>
    <w:rsid w:val="00AA2556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1A8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68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047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57D6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4BC9"/>
    <w:rsid w:val="00BF58F7"/>
    <w:rsid w:val="00BF6A8C"/>
    <w:rsid w:val="00C015F0"/>
    <w:rsid w:val="00C01A4F"/>
    <w:rsid w:val="00C01C8D"/>
    <w:rsid w:val="00C03447"/>
    <w:rsid w:val="00C04344"/>
    <w:rsid w:val="00C0520F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5724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3FC"/>
    <w:rsid w:val="00C5068D"/>
    <w:rsid w:val="00C52C79"/>
    <w:rsid w:val="00C547A5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56E1"/>
    <w:rsid w:val="00C97357"/>
    <w:rsid w:val="00C9778B"/>
    <w:rsid w:val="00CA36B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3EF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2DDC"/>
    <w:rsid w:val="00D047EF"/>
    <w:rsid w:val="00D04CC8"/>
    <w:rsid w:val="00D0692A"/>
    <w:rsid w:val="00D107B7"/>
    <w:rsid w:val="00D13201"/>
    <w:rsid w:val="00D142A6"/>
    <w:rsid w:val="00D146E3"/>
    <w:rsid w:val="00D16151"/>
    <w:rsid w:val="00D232E0"/>
    <w:rsid w:val="00D2340C"/>
    <w:rsid w:val="00D2491F"/>
    <w:rsid w:val="00D25AA0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2AC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ADF"/>
    <w:rsid w:val="00D67768"/>
    <w:rsid w:val="00D70484"/>
    <w:rsid w:val="00D745DD"/>
    <w:rsid w:val="00D778C3"/>
    <w:rsid w:val="00D8085E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2BA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0FC"/>
    <w:rsid w:val="00DE318D"/>
    <w:rsid w:val="00DE5615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43D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48F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F92"/>
    <w:rsid w:val="00EA3E6F"/>
    <w:rsid w:val="00EA7998"/>
    <w:rsid w:val="00EB211E"/>
    <w:rsid w:val="00EB246D"/>
    <w:rsid w:val="00EB3086"/>
    <w:rsid w:val="00EB3A5F"/>
    <w:rsid w:val="00EB654B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C7EDC"/>
    <w:rsid w:val="00ED01B8"/>
    <w:rsid w:val="00ED0FDA"/>
    <w:rsid w:val="00ED1431"/>
    <w:rsid w:val="00ED16D2"/>
    <w:rsid w:val="00ED4547"/>
    <w:rsid w:val="00ED6560"/>
    <w:rsid w:val="00ED75D0"/>
    <w:rsid w:val="00ED7CB6"/>
    <w:rsid w:val="00ED7D16"/>
    <w:rsid w:val="00EE4C61"/>
    <w:rsid w:val="00EE52F4"/>
    <w:rsid w:val="00EE7CD5"/>
    <w:rsid w:val="00EE7FD5"/>
    <w:rsid w:val="00EF4119"/>
    <w:rsid w:val="00EF4B23"/>
    <w:rsid w:val="00EF6877"/>
    <w:rsid w:val="00EF71B1"/>
    <w:rsid w:val="00EF757D"/>
    <w:rsid w:val="00F00AD1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551A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3A2C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9A1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D6046"/>
    <w:rsid w:val="00FE0AF3"/>
    <w:rsid w:val="00FE152C"/>
    <w:rsid w:val="00FE2D0A"/>
    <w:rsid w:val="00FE3332"/>
    <w:rsid w:val="00FE43AA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B8053B"/>
  <w15:chartTrackingRefBased/>
  <w15:docId w15:val="{FDDA5219-D6C5-4210-9B5D-C39918FB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0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iPriority="0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iPriority="0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10" w:qFormat="1"/>
    <w:lsdException w:name="Closing" w:locked="1" w:semiHidden="1" w:unhideWhenUsed="1"/>
    <w:lsdException w:name="Signature" w:locked="1" w:semiHidden="1" w:unhideWhenUsed="1"/>
    <w:lsdException w:name="Default Paragraph Font" w:uiPriority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 w:semiHidden="1" w:unhideWhenUsed="1"/>
    <w:lsdException w:name="Table Grid" w:uiPriority="0"/>
    <w:lsdException w:name="Table Theme" w:lock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1642D1"/>
    <w:pPr>
      <w:spacing w:line="288" w:lineRule="auto"/>
      <w:ind w:firstLine="425"/>
    </w:pPr>
    <w:rPr>
      <w:rFonts w:ascii="Times New Roman" w:eastAsiaTheme="minorHAnsi" w:hAnsi="Times New Roman" w:cstheme="minorBidi"/>
      <w:sz w:val="24"/>
      <w:szCs w:val="22"/>
      <w:lang w:eastAsia="en-US"/>
    </w:rPr>
  </w:style>
  <w:style w:type="paragraph" w:styleId="10">
    <w:name w:val="heading 1"/>
    <w:basedOn w:val="a0"/>
    <w:next w:val="a0"/>
    <w:link w:val="11"/>
    <w:autoRedefine/>
    <w:uiPriority w:val="9"/>
    <w:qFormat/>
    <w:rsid w:val="00E7348F"/>
    <w:pPr>
      <w:keepNext/>
      <w:keepLines/>
      <w:spacing w:before="200" w:line="240" w:lineRule="auto"/>
      <w:ind w:firstLine="0"/>
      <w:jc w:val="center"/>
      <w:outlineLvl w:val="0"/>
    </w:pPr>
    <w:rPr>
      <w:rFonts w:eastAsia="Times New Roman"/>
      <w:b/>
      <w:sz w:val="32"/>
      <w:szCs w:val="32"/>
    </w:rPr>
  </w:style>
  <w:style w:type="paragraph" w:styleId="20">
    <w:name w:val="heading 2"/>
    <w:basedOn w:val="a0"/>
    <w:next w:val="a0"/>
    <w:link w:val="21"/>
    <w:autoRedefine/>
    <w:uiPriority w:val="9"/>
    <w:unhideWhenUsed/>
    <w:qFormat/>
    <w:rsid w:val="00A55E7E"/>
    <w:pPr>
      <w:keepNext/>
      <w:keepLines/>
      <w:numPr>
        <w:ilvl w:val="1"/>
        <w:numId w:val="14"/>
      </w:numPr>
      <w:spacing w:before="200" w:line="240" w:lineRule="auto"/>
      <w:outlineLvl w:val="1"/>
    </w:pPr>
    <w:rPr>
      <w:rFonts w:eastAsia="Times New Roman"/>
      <w:b/>
      <w:sz w:val="28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A55E7E"/>
    <w:pPr>
      <w:keepNext/>
      <w:keepLines/>
      <w:numPr>
        <w:ilvl w:val="2"/>
        <w:numId w:val="27"/>
      </w:numPr>
      <w:spacing w:before="200"/>
      <w:ind w:left="425" w:hanging="425"/>
      <w:outlineLvl w:val="2"/>
    </w:pPr>
    <w:rPr>
      <w:rFonts w:eastAsia="Times New Roman"/>
      <w:szCs w:val="24"/>
    </w:rPr>
  </w:style>
  <w:style w:type="paragraph" w:styleId="4">
    <w:name w:val="heading 4"/>
    <w:aliases w:val="Заголовок 2 без нумерации"/>
    <w:basedOn w:val="20"/>
    <w:next w:val="a0"/>
    <w:link w:val="40"/>
    <w:autoRedefine/>
    <w:uiPriority w:val="9"/>
    <w:unhideWhenUsed/>
    <w:qFormat/>
    <w:rsid w:val="00A55E7E"/>
    <w:pPr>
      <w:numPr>
        <w:ilvl w:val="0"/>
        <w:numId w:val="0"/>
      </w:numPr>
      <w:ind w:left="425" w:hanging="425"/>
      <w:outlineLvl w:val="3"/>
    </w:pPr>
    <w:rPr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A55E7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A55E7E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A55E7E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55E7E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A55E7E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locked/>
    <w:rsid w:val="00E7348F"/>
    <w:rPr>
      <w:rFonts w:ascii="Times New Roman" w:eastAsia="Times New Roman" w:hAnsi="Times New Roman" w:cstheme="minorBidi"/>
      <w:b/>
      <w:sz w:val="32"/>
      <w:szCs w:val="32"/>
      <w:lang w:eastAsia="en-US"/>
    </w:rPr>
  </w:style>
  <w:style w:type="character" w:customStyle="1" w:styleId="21">
    <w:name w:val="Заголовок 2 Знак"/>
    <w:link w:val="20"/>
    <w:uiPriority w:val="9"/>
    <w:locked/>
    <w:rsid w:val="00A55E7E"/>
    <w:rPr>
      <w:rFonts w:ascii="Times New Roman" w:eastAsia="Times New Roman" w:hAnsi="Times New Roman" w:cstheme="minorBidi"/>
      <w:b/>
      <w:sz w:val="28"/>
      <w:szCs w:val="26"/>
      <w:lang w:eastAsia="en-US"/>
    </w:rPr>
  </w:style>
  <w:style w:type="character" w:customStyle="1" w:styleId="40">
    <w:name w:val="Заголовок 4 Знак"/>
    <w:aliases w:val="Заголовок 2 без нумерации Знак"/>
    <w:link w:val="4"/>
    <w:uiPriority w:val="9"/>
    <w:locked/>
    <w:rsid w:val="00A55E7E"/>
    <w:rPr>
      <w:rFonts w:ascii="Times New Roman" w:eastAsia="Times New Roman" w:hAnsi="Times New Roman" w:cstheme="minorBidi"/>
      <w:b/>
      <w:iCs/>
      <w:sz w:val="28"/>
      <w:szCs w:val="26"/>
      <w:lang w:eastAsia="en-US"/>
    </w:rPr>
  </w:style>
  <w:style w:type="character" w:customStyle="1" w:styleId="50">
    <w:name w:val="Заголовок 5 Знак"/>
    <w:basedOn w:val="a1"/>
    <w:link w:val="5"/>
    <w:uiPriority w:val="9"/>
    <w:locked/>
    <w:rsid w:val="00A55E7E"/>
    <w:rPr>
      <w:rFonts w:asciiTheme="majorHAnsi" w:eastAsiaTheme="majorEastAsia" w:hAnsiTheme="majorHAnsi" w:cstheme="majorBidi"/>
      <w:color w:val="2E74B5" w:themeColor="accent1" w:themeShade="BF"/>
      <w:sz w:val="24"/>
      <w:szCs w:val="22"/>
      <w:lang w:eastAsia="en-US"/>
    </w:rPr>
  </w:style>
  <w:style w:type="character" w:customStyle="1" w:styleId="60">
    <w:name w:val="Заголовок 6 Знак"/>
    <w:basedOn w:val="a1"/>
    <w:link w:val="6"/>
    <w:uiPriority w:val="9"/>
    <w:locked/>
    <w:rsid w:val="00A55E7E"/>
    <w:rPr>
      <w:rFonts w:asciiTheme="majorHAnsi" w:eastAsiaTheme="majorEastAsia" w:hAnsiTheme="majorHAnsi" w:cstheme="majorBidi"/>
      <w:color w:val="1F4D78" w:themeColor="accent1" w:themeShade="7F"/>
      <w:sz w:val="24"/>
      <w:szCs w:val="22"/>
      <w:lang w:eastAsia="en-US"/>
    </w:rPr>
  </w:style>
  <w:style w:type="character" w:customStyle="1" w:styleId="70">
    <w:name w:val="Заголовок 7 Знак"/>
    <w:basedOn w:val="a1"/>
    <w:link w:val="7"/>
    <w:uiPriority w:val="9"/>
    <w:locked/>
    <w:rsid w:val="00A55E7E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2"/>
      <w:lang w:eastAsia="en-US"/>
    </w:rPr>
  </w:style>
  <w:style w:type="character" w:customStyle="1" w:styleId="90">
    <w:name w:val="Заголовок 9 Знак"/>
    <w:basedOn w:val="a1"/>
    <w:link w:val="9"/>
    <w:uiPriority w:val="9"/>
    <w:locked/>
    <w:rsid w:val="00A55E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a4">
    <w:name w:val="Название"/>
    <w:basedOn w:val="a0"/>
    <w:next w:val="a0"/>
    <w:uiPriority w:val="10"/>
    <w:qFormat/>
    <w:rsid w:val="00D25AA0"/>
    <w:pPr>
      <w:spacing w:line="240" w:lineRule="auto"/>
      <w:contextualSpacing/>
    </w:pPr>
    <w:rPr>
      <w:rFonts w:ascii="Cambria" w:eastAsia="Times New Roman" w:hAnsi="Cambria"/>
      <w:spacing w:val="-10"/>
      <w:kern w:val="28"/>
      <w:sz w:val="56"/>
      <w:szCs w:val="56"/>
    </w:rPr>
  </w:style>
  <w:style w:type="character" w:customStyle="1" w:styleId="a5">
    <w:name w:val="Название Знак"/>
    <w:basedOn w:val="a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next w:val="a0"/>
    <w:link w:val="ab"/>
    <w:uiPriority w:val="11"/>
    <w:qFormat/>
    <w:rsid w:val="00A55E7E"/>
    <w:pPr>
      <w:numPr>
        <w:ilvl w:val="1"/>
      </w:numPr>
      <w:ind w:firstLine="425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1"/>
    <w:link w:val="aa"/>
    <w:uiPriority w:val="11"/>
    <w:locked/>
    <w:rsid w:val="00A55E7E"/>
    <w:rPr>
      <w:rFonts w:ascii="Times New Roman" w:eastAsiaTheme="minorEastAsia" w:hAnsi="Times New Roman" w:cstheme="minorBidi"/>
      <w:color w:val="5A5A5A" w:themeColor="text1" w:themeTint="A5"/>
      <w:spacing w:val="15"/>
      <w:sz w:val="24"/>
      <w:szCs w:val="22"/>
      <w:lang w:eastAsia="en-US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0">
    <w:name w:val="footer"/>
    <w:basedOn w:val="a0"/>
    <w:link w:val="af1"/>
    <w:uiPriority w:val="99"/>
    <w:unhideWhenUsed/>
    <w:rsid w:val="00A55E7E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A55E7E"/>
    <w:rPr>
      <w:rFonts w:ascii="Times New Roman" w:eastAsiaTheme="minorHAnsi" w:hAnsi="Times New Roman" w:cstheme="minorBidi"/>
      <w:sz w:val="24"/>
      <w:szCs w:val="22"/>
      <w:lang w:eastAsia="en-US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2">
    <w:name w:val="List Paragraph"/>
    <w:basedOn w:val="a0"/>
    <w:uiPriority w:val="34"/>
    <w:qFormat/>
    <w:rsid w:val="00A55E7E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unhideWhenUsed/>
    <w:rsid w:val="00A55E7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A55E7E"/>
    <w:rPr>
      <w:rFonts w:ascii="Times New Roman" w:eastAsiaTheme="minorHAnsi" w:hAnsi="Times New Roman" w:cstheme="minorBidi"/>
      <w:sz w:val="24"/>
      <w:szCs w:val="22"/>
      <w:lang w:eastAsia="en-US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c">
    <w:name w:val="caption"/>
    <w:basedOn w:val="a0"/>
    <w:next w:val="a0"/>
    <w:uiPriority w:val="35"/>
    <w:unhideWhenUsed/>
    <w:qFormat/>
    <w:rsid w:val="00A55E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</w:style>
  <w:style w:type="paragraph" w:styleId="afd">
    <w:name w:val="Balloon Text"/>
    <w:basedOn w:val="a0"/>
    <w:link w:val="afe"/>
    <w:uiPriority w:val="99"/>
    <w:semiHidden/>
    <w:unhideWhenUsed/>
    <w:locked/>
    <w:rsid w:val="00A55E7E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A55E7E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</w:style>
  <w:style w:type="character" w:customStyle="1" w:styleId="30">
    <w:name w:val="Заголовок 3 Знак"/>
    <w:link w:val="3"/>
    <w:uiPriority w:val="9"/>
    <w:rsid w:val="00A55E7E"/>
    <w:rPr>
      <w:rFonts w:ascii="Times New Roman" w:eastAsia="Times New Roman" w:hAnsi="Times New Roman" w:cstheme="minorBidi"/>
      <w:sz w:val="24"/>
      <w:szCs w:val="24"/>
      <w:lang w:eastAsia="en-US"/>
    </w:rPr>
  </w:style>
  <w:style w:type="character" w:styleId="aff">
    <w:name w:val="Book Title"/>
    <w:basedOn w:val="a1"/>
    <w:uiPriority w:val="33"/>
    <w:qFormat/>
    <w:rsid w:val="008C7573"/>
    <w:rPr>
      <w:rFonts w:ascii="Times New Roman" w:hAnsi="Times New Roman"/>
      <w:b w:val="0"/>
      <w:bCs/>
      <w:i w:val="0"/>
      <w:iCs/>
      <w:spacing w:val="5"/>
      <w:sz w:val="20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80">
    <w:name w:val="Заголовок 8 Знак"/>
    <w:basedOn w:val="a1"/>
    <w:link w:val="8"/>
    <w:uiPriority w:val="9"/>
    <w:semiHidden/>
    <w:rsid w:val="00A55E7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aff1">
    <w:name w:val="footnote text"/>
    <w:basedOn w:val="a0"/>
    <w:link w:val="aff2"/>
    <w:locked/>
    <w:rsid w:val="00A55E7E"/>
    <w:rPr>
      <w:sz w:val="20"/>
      <w:szCs w:val="20"/>
    </w:rPr>
  </w:style>
  <w:style w:type="character" w:customStyle="1" w:styleId="aff2">
    <w:name w:val="Текст сноски Знак"/>
    <w:basedOn w:val="a1"/>
    <w:link w:val="aff1"/>
    <w:rsid w:val="00A55E7E"/>
    <w:rPr>
      <w:rFonts w:ascii="Times New Roman" w:eastAsiaTheme="minorHAnsi" w:hAnsi="Times New Roman" w:cstheme="minorBidi"/>
      <w:lang w:eastAsia="en-US"/>
    </w:rPr>
  </w:style>
  <w:style w:type="character" w:styleId="aff3">
    <w:name w:val="footnote reference"/>
    <w:basedOn w:val="a1"/>
    <w:locked/>
    <w:rsid w:val="00A55E7E"/>
    <w:rPr>
      <w:vertAlign w:val="superscript"/>
    </w:rPr>
  </w:style>
  <w:style w:type="paragraph" w:customStyle="1" w:styleId="aff4">
    <w:name w:val="Подрисуночная подпись"/>
    <w:basedOn w:val="a0"/>
    <w:link w:val="aff5"/>
    <w:rsid w:val="00A55E7E"/>
    <w:pPr>
      <w:spacing w:after="140"/>
      <w:ind w:firstLine="567"/>
      <w:jc w:val="center"/>
    </w:pPr>
    <w:rPr>
      <w:sz w:val="20"/>
      <w:szCs w:val="20"/>
    </w:rPr>
  </w:style>
  <w:style w:type="paragraph" w:customStyle="1" w:styleId="aff6">
    <w:name w:val="формула"/>
    <w:basedOn w:val="a0"/>
    <w:link w:val="aff7"/>
    <w:rsid w:val="00A55E7E"/>
    <w:pPr>
      <w:tabs>
        <w:tab w:val="left" w:pos="6096"/>
      </w:tabs>
      <w:spacing w:before="200" w:after="200"/>
      <w:ind w:firstLine="567"/>
      <w:jc w:val="right"/>
    </w:pPr>
  </w:style>
  <w:style w:type="character" w:customStyle="1" w:styleId="aff5">
    <w:name w:val="Подрисуночная подпись Знак"/>
    <w:basedOn w:val="a1"/>
    <w:link w:val="aff4"/>
    <w:rsid w:val="00A55E7E"/>
    <w:rPr>
      <w:rFonts w:ascii="Times New Roman" w:eastAsiaTheme="minorHAnsi" w:hAnsi="Times New Roman" w:cstheme="minorBidi"/>
      <w:lang w:eastAsia="en-US"/>
    </w:rPr>
  </w:style>
  <w:style w:type="character" w:customStyle="1" w:styleId="aff7">
    <w:name w:val="формула Знак"/>
    <w:basedOn w:val="a1"/>
    <w:link w:val="aff6"/>
    <w:rsid w:val="00A55E7E"/>
    <w:rPr>
      <w:rFonts w:ascii="Times New Roman" w:eastAsiaTheme="minorHAnsi" w:hAnsi="Times New Roman" w:cstheme="minorBidi"/>
      <w:sz w:val="24"/>
      <w:szCs w:val="22"/>
      <w:lang w:eastAsia="en-US"/>
    </w:rPr>
  </w:style>
  <w:style w:type="character" w:customStyle="1" w:styleId="aff8">
    <w:name w:val="Заголовок Знак"/>
    <w:basedOn w:val="a1"/>
    <w:link w:val="aff9"/>
    <w:uiPriority w:val="10"/>
    <w:rsid w:val="00A55E7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affa">
    <w:name w:val="Strong"/>
    <w:basedOn w:val="a1"/>
    <w:uiPriority w:val="22"/>
    <w:qFormat/>
    <w:rsid w:val="00A55E7E"/>
    <w:rPr>
      <w:b/>
      <w:bCs/>
    </w:rPr>
  </w:style>
  <w:style w:type="character" w:styleId="affb">
    <w:name w:val="Emphasis"/>
    <w:basedOn w:val="a1"/>
    <w:uiPriority w:val="20"/>
    <w:qFormat/>
    <w:rsid w:val="00A55E7E"/>
    <w:rPr>
      <w:i/>
      <w:iCs/>
    </w:rPr>
  </w:style>
  <w:style w:type="paragraph" w:styleId="affc">
    <w:name w:val="No Spacing"/>
    <w:uiPriority w:val="1"/>
    <w:qFormat/>
    <w:rsid w:val="00A55E7E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a">
    <w:name w:val="Quote"/>
    <w:basedOn w:val="a0"/>
    <w:next w:val="a0"/>
    <w:link w:val="2b"/>
    <w:uiPriority w:val="29"/>
    <w:qFormat/>
    <w:rsid w:val="00A55E7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b">
    <w:name w:val="Цитата 2 Знак"/>
    <w:basedOn w:val="a1"/>
    <w:link w:val="2a"/>
    <w:uiPriority w:val="29"/>
    <w:rsid w:val="00A55E7E"/>
    <w:rPr>
      <w:rFonts w:ascii="Times New Roman" w:eastAsiaTheme="minorHAnsi" w:hAnsi="Times New Roman" w:cstheme="minorBidi"/>
      <w:i/>
      <w:iCs/>
      <w:color w:val="404040" w:themeColor="text1" w:themeTint="BF"/>
      <w:sz w:val="24"/>
      <w:szCs w:val="22"/>
      <w:lang w:eastAsia="en-US"/>
    </w:rPr>
  </w:style>
  <w:style w:type="paragraph" w:styleId="affd">
    <w:name w:val="Intense Quote"/>
    <w:basedOn w:val="a0"/>
    <w:next w:val="a0"/>
    <w:link w:val="affe"/>
    <w:uiPriority w:val="30"/>
    <w:qFormat/>
    <w:rsid w:val="00A55E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e">
    <w:name w:val="Выделенная цитата Знак"/>
    <w:basedOn w:val="a1"/>
    <w:link w:val="affd"/>
    <w:uiPriority w:val="30"/>
    <w:rsid w:val="00A55E7E"/>
    <w:rPr>
      <w:rFonts w:ascii="Times New Roman" w:eastAsiaTheme="minorHAnsi" w:hAnsi="Times New Roman" w:cstheme="minorBidi"/>
      <w:i/>
      <w:iCs/>
      <w:color w:val="5B9BD5" w:themeColor="accent1"/>
      <w:sz w:val="24"/>
      <w:szCs w:val="22"/>
      <w:lang w:eastAsia="en-US"/>
    </w:rPr>
  </w:style>
  <w:style w:type="character" w:styleId="afff">
    <w:name w:val="Subtle Emphasis"/>
    <w:basedOn w:val="a1"/>
    <w:uiPriority w:val="19"/>
    <w:qFormat/>
    <w:rsid w:val="00A55E7E"/>
    <w:rPr>
      <w:i/>
      <w:iCs/>
      <w:color w:val="404040" w:themeColor="text1" w:themeTint="BF"/>
    </w:rPr>
  </w:style>
  <w:style w:type="character" w:styleId="afff0">
    <w:name w:val="Intense Emphasis"/>
    <w:basedOn w:val="a1"/>
    <w:uiPriority w:val="21"/>
    <w:qFormat/>
    <w:rsid w:val="00A55E7E"/>
    <w:rPr>
      <w:i/>
      <w:iCs/>
      <w:color w:val="5B9BD5" w:themeColor="accent1"/>
    </w:rPr>
  </w:style>
  <w:style w:type="character" w:styleId="afff1">
    <w:name w:val="Subtle Reference"/>
    <w:basedOn w:val="a1"/>
    <w:uiPriority w:val="31"/>
    <w:qFormat/>
    <w:rsid w:val="00A55E7E"/>
    <w:rPr>
      <w:smallCaps/>
      <w:color w:val="5A5A5A" w:themeColor="text1" w:themeTint="A5"/>
    </w:rPr>
  </w:style>
  <w:style w:type="character" w:styleId="afff2">
    <w:name w:val="Intense Reference"/>
    <w:basedOn w:val="a1"/>
    <w:uiPriority w:val="32"/>
    <w:qFormat/>
    <w:rsid w:val="00A55E7E"/>
    <w:rPr>
      <w:b/>
      <w:bCs/>
      <w:smallCaps/>
      <w:color w:val="5B9BD5" w:themeColor="accent1"/>
      <w:spacing w:val="5"/>
    </w:rPr>
  </w:style>
  <w:style w:type="paragraph" w:styleId="afff3">
    <w:name w:val="TOC Heading"/>
    <w:basedOn w:val="10"/>
    <w:next w:val="a0"/>
    <w:uiPriority w:val="39"/>
    <w:unhideWhenUsed/>
    <w:qFormat/>
    <w:rsid w:val="00A55E7E"/>
    <w:pPr>
      <w:outlineLvl w:val="9"/>
    </w:pPr>
  </w:style>
  <w:style w:type="paragraph" w:customStyle="1" w:styleId="afff4">
    <w:name w:val="Подрисуночная подписька"/>
    <w:autoRedefine/>
    <w:qFormat/>
    <w:rsid w:val="00A55E7E"/>
    <w:pPr>
      <w:spacing w:after="140" w:line="259" w:lineRule="auto"/>
      <w:jc w:val="center"/>
    </w:pPr>
    <w:rPr>
      <w:rFonts w:ascii="Times New Roman" w:eastAsiaTheme="majorEastAsia" w:hAnsi="Times New Roman" w:cstheme="majorBidi"/>
      <w:szCs w:val="26"/>
      <w:lang w:eastAsia="en-US"/>
    </w:rPr>
  </w:style>
  <w:style w:type="paragraph" w:customStyle="1" w:styleId="afff5">
    <w:name w:val="Рисунок"/>
    <w:autoRedefine/>
    <w:qFormat/>
    <w:rsid w:val="00A55E7E"/>
    <w:pPr>
      <w:spacing w:before="140" w:line="288" w:lineRule="auto"/>
      <w:jc w:val="center"/>
    </w:pPr>
    <w:rPr>
      <w:rFonts w:ascii="Times New Roman" w:eastAsiaTheme="minorHAnsi" w:hAnsi="Times New Roman"/>
      <w:noProof/>
      <w:sz w:val="24"/>
      <w:szCs w:val="24"/>
      <w:lang w:eastAsia="en-US"/>
    </w:rPr>
  </w:style>
  <w:style w:type="paragraph" w:customStyle="1" w:styleId="1">
    <w:name w:val="Стиль1"/>
    <w:basedOn w:val="3"/>
    <w:autoRedefine/>
    <w:qFormat/>
    <w:rsid w:val="005D18FB"/>
    <w:pPr>
      <w:numPr>
        <w:ilvl w:val="0"/>
        <w:numId w:val="32"/>
      </w:numPr>
    </w:pPr>
    <w:rPr>
      <w:b/>
    </w:rPr>
  </w:style>
  <w:style w:type="character" w:styleId="afff6">
    <w:name w:val="annotation reference"/>
    <w:basedOn w:val="a1"/>
    <w:uiPriority w:val="99"/>
    <w:semiHidden/>
    <w:unhideWhenUsed/>
    <w:locked/>
    <w:rsid w:val="00A55E7E"/>
    <w:rPr>
      <w:sz w:val="16"/>
      <w:szCs w:val="16"/>
    </w:rPr>
  </w:style>
  <w:style w:type="paragraph" w:styleId="afff7">
    <w:name w:val="annotation text"/>
    <w:basedOn w:val="a0"/>
    <w:link w:val="afff8"/>
    <w:uiPriority w:val="99"/>
    <w:semiHidden/>
    <w:unhideWhenUsed/>
    <w:locked/>
    <w:rsid w:val="00A55E7E"/>
    <w:pPr>
      <w:spacing w:line="240" w:lineRule="auto"/>
    </w:pPr>
    <w:rPr>
      <w:sz w:val="20"/>
      <w:szCs w:val="20"/>
    </w:rPr>
  </w:style>
  <w:style w:type="character" w:customStyle="1" w:styleId="afff8">
    <w:name w:val="Текст примечания Знак"/>
    <w:basedOn w:val="a1"/>
    <w:link w:val="afff7"/>
    <w:uiPriority w:val="99"/>
    <w:semiHidden/>
    <w:rsid w:val="00A55E7E"/>
    <w:rPr>
      <w:rFonts w:ascii="Times New Roman" w:eastAsiaTheme="minorHAnsi" w:hAnsi="Times New Roman" w:cstheme="minorBidi"/>
      <w:lang w:eastAsia="en-US"/>
    </w:rPr>
  </w:style>
  <w:style w:type="paragraph" w:styleId="afff9">
    <w:name w:val="annotation subject"/>
    <w:basedOn w:val="afff7"/>
    <w:next w:val="afff7"/>
    <w:link w:val="afffa"/>
    <w:uiPriority w:val="99"/>
    <w:semiHidden/>
    <w:unhideWhenUsed/>
    <w:locked/>
    <w:rsid w:val="00A55E7E"/>
    <w:rPr>
      <w:b/>
      <w:bCs/>
    </w:rPr>
  </w:style>
  <w:style w:type="character" w:customStyle="1" w:styleId="afffa">
    <w:name w:val="Тема примечания Знак"/>
    <w:basedOn w:val="afff8"/>
    <w:link w:val="afff9"/>
    <w:uiPriority w:val="99"/>
    <w:semiHidden/>
    <w:rsid w:val="00A55E7E"/>
    <w:rPr>
      <w:rFonts w:ascii="Times New Roman" w:eastAsiaTheme="minorHAnsi" w:hAnsi="Times New Roman" w:cstheme="minorBidi"/>
      <w:b/>
      <w:bCs/>
      <w:lang w:eastAsia="en-US"/>
    </w:rPr>
  </w:style>
  <w:style w:type="character" w:styleId="afffb">
    <w:name w:val="Placeholder Text"/>
    <w:basedOn w:val="a1"/>
    <w:uiPriority w:val="99"/>
    <w:semiHidden/>
    <w:rsid w:val="00AE71A8"/>
    <w:rPr>
      <w:color w:val="808080"/>
    </w:rPr>
  </w:style>
  <w:style w:type="paragraph" w:styleId="aff9">
    <w:name w:val="Title"/>
    <w:basedOn w:val="a0"/>
    <w:next w:val="a0"/>
    <w:link w:val="aff8"/>
    <w:uiPriority w:val="10"/>
    <w:qFormat/>
    <w:rsid w:val="00A55E7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7">
    <w:name w:val="Заголовок Знак1"/>
    <w:basedOn w:val="a1"/>
    <w:uiPriority w:val="10"/>
    <w:rsid w:val="00360EB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18">
    <w:name w:val="toc 1"/>
    <w:basedOn w:val="a0"/>
    <w:next w:val="a0"/>
    <w:autoRedefine/>
    <w:uiPriority w:val="39"/>
    <w:rsid w:val="0058398F"/>
    <w:pPr>
      <w:spacing w:after="100"/>
    </w:pPr>
  </w:style>
  <w:style w:type="paragraph" w:styleId="37">
    <w:name w:val="toc 3"/>
    <w:basedOn w:val="a0"/>
    <w:next w:val="a0"/>
    <w:autoRedefine/>
    <w:uiPriority w:val="39"/>
    <w:rsid w:val="0058398F"/>
    <w:pPr>
      <w:spacing w:after="100"/>
      <w:ind w:left="480"/>
    </w:pPr>
  </w:style>
  <w:style w:type="paragraph" w:styleId="HTML0">
    <w:name w:val="HTML Preformatted"/>
    <w:basedOn w:val="a0"/>
    <w:link w:val="HTML1"/>
    <w:uiPriority w:val="99"/>
    <w:unhideWhenUsed/>
    <w:locked/>
    <w:rsid w:val="00907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907217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ansmoke\Documents\&#1053;&#1072;&#1089;&#1090;&#1088;&#1072;&#1080;&#1074;&#1072;&#1077;&#1084;&#1099;&#1077;%20&#1096;&#1072;&#1073;&#1083;&#1086;&#1085;&#1099;%20Office\&#1051;&#1072;&#1073;&#1072;%20&#1048;&#1085;&#1092;&#1072;%20&#8470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5D4C2-31FE-40DC-A62C-7C6B8E79D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 Инфа №1</Template>
  <TotalTime>33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cyansmoke</cp:lastModifiedBy>
  <cp:revision>13</cp:revision>
  <cp:lastPrinted>2015-07-17T09:06:00Z</cp:lastPrinted>
  <dcterms:created xsi:type="dcterms:W3CDTF">2019-10-12T13:32:00Z</dcterms:created>
  <dcterms:modified xsi:type="dcterms:W3CDTF">2019-10-12T14:05:00Z</dcterms:modified>
</cp:coreProperties>
</file>