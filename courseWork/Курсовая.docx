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501F63CC" w14:textId="2F5455FA" w:rsidR="00905D49" w:rsidRPr="00C522E9" w:rsidRDefault="0013239A" w:rsidP="00E7348F">
      <w:pPr>
        <w:pStyle w:val="10"/>
      </w:pPr>
      <w:r>
        <w:t>Курсовая работа</w:t>
      </w:r>
    </w:p>
    <w:p w14:paraId="5F446588" w14:textId="5157505F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</w:t>
      </w:r>
      <w:r w:rsidRPr="006B6D46">
        <w:t>»</w:t>
      </w:r>
    </w:p>
    <w:p w14:paraId="5DF80173" w14:textId="05F10439" w:rsidR="00446E17" w:rsidRPr="00F3668A" w:rsidRDefault="00446E17" w:rsidP="00E7348F">
      <w:pPr>
        <w:pStyle w:val="10"/>
      </w:pPr>
      <w:r w:rsidRPr="006B6D46">
        <w:t>Тема</w:t>
      </w:r>
      <w:r w:rsidR="00553569">
        <w:t xml:space="preserve">: </w:t>
      </w:r>
      <w:r w:rsidR="00553569" w:rsidRPr="00553569">
        <w:t>Потоки в сетях</w:t>
      </w:r>
    </w:p>
    <w:p w14:paraId="0E098D10" w14:textId="4E61CFC2" w:rsidR="00E7348F" w:rsidRPr="00C522E9" w:rsidRDefault="00E7348F" w:rsidP="00E7348F">
      <w:pPr>
        <w:pStyle w:val="10"/>
      </w:pPr>
      <w:r>
        <w:t xml:space="preserve">Вариант </w:t>
      </w:r>
      <w:r w:rsidR="005713BC">
        <w:t>3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proofErr w:type="spellStart"/>
            <w:r>
              <w:t>Тутуева</w:t>
            </w:r>
            <w:proofErr w:type="spellEnd"/>
            <w:r>
              <w:t xml:space="preserve">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4D8972BE" w14:textId="0A3BAB85" w:rsidR="00F4419C" w:rsidRPr="00553569" w:rsidRDefault="00DE30FC" w:rsidP="00553569">
      <w:pPr>
        <w:jc w:val="center"/>
        <w:rPr>
          <w:b/>
          <w:caps/>
          <w:highlight w:val="yellow"/>
        </w:rPr>
      </w:pPr>
      <w:r>
        <w:t>20</w:t>
      </w:r>
      <w:r w:rsidR="00AA2AC0">
        <w:t>20</w:t>
      </w:r>
    </w:p>
    <w:p w14:paraId="3EC45E90" w14:textId="4E6AC206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 xml:space="preserve">Постановка задачи. </w:t>
      </w:r>
    </w:p>
    <w:p w14:paraId="3162898C" w14:textId="07278777" w:rsidR="00E7348F" w:rsidRDefault="00A927CD" w:rsidP="004D1B93">
      <w:r w:rsidRPr="00A927CD">
        <w:t xml:space="preserve">Необходимо </w:t>
      </w:r>
      <w:r w:rsidR="00C522E9">
        <w:t xml:space="preserve">реализовать </w:t>
      </w:r>
      <w:r w:rsidR="00A81F2E">
        <w:t xml:space="preserve">программу для вычисления </w:t>
      </w:r>
      <w:r w:rsidR="00553569">
        <w:t xml:space="preserve">максимального потока в сети, информация о сети берется из файлов. </w:t>
      </w:r>
      <w:r w:rsidR="00A81F2E">
        <w:t>Вычисление проводится по методу</w:t>
      </w:r>
      <w:r w:rsidR="00553569">
        <w:t xml:space="preserve"> проталкивания </w:t>
      </w:r>
      <w:proofErr w:type="spellStart"/>
      <w:r w:rsidR="00553569">
        <w:t>предпотока</w:t>
      </w:r>
      <w:proofErr w:type="spellEnd"/>
      <w:r w:rsidR="00A81F2E">
        <w:t xml:space="preserve">. </w:t>
      </w:r>
      <w:r>
        <w:t>Д</w:t>
      </w:r>
      <w:r w:rsidR="00E7348F">
        <w:t xml:space="preserve">ля всех функций должны быть написаны </w:t>
      </w:r>
      <w:r w:rsidR="00E7348F">
        <w:rPr>
          <w:lang w:val="en-US"/>
        </w:rPr>
        <w:t>unit</w:t>
      </w:r>
      <w:r w:rsidR="00E7348F" w:rsidRPr="00E7348F">
        <w:t>-</w:t>
      </w:r>
      <w:r w:rsidR="00E7348F">
        <w:t xml:space="preserve">тесты. Для написания </w:t>
      </w:r>
      <w:r w:rsidR="00E7348F">
        <w:rPr>
          <w:lang w:val="en-US"/>
        </w:rPr>
        <w:t>unit</w:t>
      </w:r>
      <w:r w:rsidR="00E7348F" w:rsidRPr="00ED4E12">
        <w:t>-</w:t>
      </w:r>
      <w:r w:rsidR="00E7348F">
        <w:t>тестов используется библиотека</w:t>
      </w:r>
      <w:r w:rsidR="00E7348F" w:rsidRPr="00ED4E12">
        <w:t xml:space="preserve"> </w:t>
      </w:r>
      <w:r w:rsidR="00E7348F">
        <w:rPr>
          <w:lang w:val="en-US"/>
        </w:rPr>
        <w:t>Google</w:t>
      </w:r>
      <w:r w:rsidR="00E7348F" w:rsidRPr="00ED4E12">
        <w:t xml:space="preserve"> </w:t>
      </w:r>
      <w:r w:rsidR="00E7348F">
        <w:rPr>
          <w:lang w:val="en-US"/>
        </w:rPr>
        <w:t>Tests</w:t>
      </w:r>
      <w:r w:rsidR="00E7348F">
        <w:t>.</w:t>
      </w:r>
    </w:p>
    <w:bookmarkEnd w:id="0"/>
    <w:p w14:paraId="7AD07096" w14:textId="4350B3E6" w:rsidR="00734682" w:rsidRDefault="003D6687" w:rsidP="00C710FF">
      <w:pPr>
        <w:pStyle w:val="1"/>
      </w:pPr>
      <w:r w:rsidRPr="003D6687">
        <w:t>Описание реализуемого класса и методов</w:t>
      </w:r>
    </w:p>
    <w:p w14:paraId="04789D4B" w14:textId="48AD16BC" w:rsidR="003D6687" w:rsidRPr="00561903" w:rsidRDefault="00561903" w:rsidP="00561903">
      <w:r>
        <w:t>Реализован класс</w:t>
      </w:r>
      <w:r w:rsidR="00553569" w:rsidRPr="00553569">
        <w:t xml:space="preserve"> </w:t>
      </w:r>
      <w:r w:rsidR="00553569">
        <w:rPr>
          <w:lang w:val="en-US"/>
        </w:rPr>
        <w:t>Flow</w:t>
      </w:r>
      <w:r w:rsidRPr="00561903">
        <w:t xml:space="preserve">, </w:t>
      </w:r>
      <w:r>
        <w:t xml:space="preserve">который обрабатывает считанные </w:t>
      </w:r>
      <w:r w:rsidR="00553569">
        <w:t xml:space="preserve">из файла </w:t>
      </w:r>
      <w:r>
        <w:t>данные</w:t>
      </w:r>
      <w:r w:rsidR="00553569">
        <w:t xml:space="preserve"> и находит максимальный поток</w:t>
      </w:r>
      <w:r>
        <w:t>.</w:t>
      </w:r>
    </w:p>
    <w:p w14:paraId="1881069A" w14:textId="22192D39" w:rsidR="006C163E" w:rsidRPr="006C163E" w:rsidRDefault="006C163E" w:rsidP="006C163E">
      <w:pPr>
        <w:ind w:left="420" w:firstLine="0"/>
      </w:pPr>
      <w:r>
        <w:t xml:space="preserve">Реализованные метода для класса </w:t>
      </w:r>
      <w:r w:rsidR="00553569">
        <w:rPr>
          <w:lang w:val="en-US"/>
        </w:rPr>
        <w:t>Flow</w:t>
      </w:r>
      <w:r w:rsidRPr="006C163E">
        <w:t>:</w:t>
      </w:r>
    </w:p>
    <w:p w14:paraId="25DD70F5" w14:textId="1D7C5B96" w:rsidR="00CF7F4E" w:rsidRDefault="00553569" w:rsidP="006C163E">
      <w:pPr>
        <w:pStyle w:val="af2"/>
        <w:ind w:left="780" w:firstLine="0"/>
      </w:pPr>
      <w:proofErr w:type="gramStart"/>
      <w:r>
        <w:rPr>
          <w:lang w:val="en-US"/>
        </w:rPr>
        <w:t>push</w:t>
      </w:r>
      <w:r w:rsidR="00561903" w:rsidRPr="00561903">
        <w:t>(</w:t>
      </w:r>
      <w:proofErr w:type="gramEnd"/>
      <w:r w:rsidR="00561903" w:rsidRPr="00561903">
        <w:t>)</w:t>
      </w:r>
      <w:r w:rsidR="00561903">
        <w:t xml:space="preserve"> </w:t>
      </w:r>
      <w:r w:rsidR="00561903" w:rsidRPr="00561903">
        <w:t>//</w:t>
      </w:r>
      <w:r w:rsidR="00561903">
        <w:t xml:space="preserve"> </w:t>
      </w:r>
      <w:r>
        <w:t>ф</w:t>
      </w:r>
      <w:r>
        <w:t>ункция, проталкивающая поток из u в v, и подсчитывающая остаточную сеть и избытки</w:t>
      </w:r>
    </w:p>
    <w:p w14:paraId="27668314" w14:textId="1CB696F2" w:rsidR="00553569" w:rsidRDefault="00553569" w:rsidP="00553569">
      <w:pPr>
        <w:pStyle w:val="af2"/>
        <w:ind w:left="780" w:firstLine="0"/>
      </w:pPr>
      <w:proofErr w:type="spellStart"/>
      <w:r w:rsidRPr="00553569">
        <w:rPr>
          <w:lang w:val="en-US"/>
        </w:rPr>
        <w:t>bringUp</w:t>
      </w:r>
      <w:proofErr w:type="spellEnd"/>
      <w:r w:rsidRPr="00553569">
        <w:t xml:space="preserve"> </w:t>
      </w:r>
      <w:r w:rsidR="00A834D4" w:rsidRPr="00A834D4">
        <w:t>()</w:t>
      </w:r>
      <w:r w:rsidR="00A834D4">
        <w:t xml:space="preserve"> </w:t>
      </w:r>
      <w:r w:rsidR="00A834D4" w:rsidRPr="00A834D4">
        <w:t>//</w:t>
      </w:r>
      <w:r w:rsidR="00A834D4">
        <w:t xml:space="preserve"> функция</w:t>
      </w:r>
      <w:r w:rsidRPr="00553569">
        <w:t xml:space="preserve">, </w:t>
      </w:r>
      <w:r>
        <w:t xml:space="preserve">поднимающая вершину на максимальную высоту для проталкивания </w:t>
      </w:r>
    </w:p>
    <w:p w14:paraId="056C6F31" w14:textId="1B4A83EF" w:rsidR="008C52C8" w:rsidRPr="008C52C8" w:rsidRDefault="008C52C8" w:rsidP="008C52C8">
      <w:pPr>
        <w:pStyle w:val="af2"/>
        <w:ind w:left="780" w:firstLine="0"/>
        <w:rPr>
          <w:lang w:val="en-US"/>
        </w:rPr>
      </w:pPr>
      <w:r>
        <w:rPr>
          <w:lang w:val="en-US"/>
        </w:rPr>
        <w:t>dump</w:t>
      </w:r>
      <w:r w:rsidRPr="00553569">
        <w:t xml:space="preserve"> </w:t>
      </w:r>
      <w:r w:rsidRPr="00A834D4">
        <w:t>()</w:t>
      </w:r>
      <w:r>
        <w:t xml:space="preserve"> </w:t>
      </w:r>
      <w:r w:rsidRPr="00A834D4">
        <w:t>//</w:t>
      </w:r>
      <w:r>
        <w:t xml:space="preserve"> функция</w:t>
      </w:r>
      <w:r w:rsidRPr="00553569">
        <w:t xml:space="preserve">, </w:t>
      </w:r>
      <w:r>
        <w:t>выполняющая проталкивания и поднятие вершины, пока это возможно</w:t>
      </w:r>
    </w:p>
    <w:p w14:paraId="23C987D3" w14:textId="14A9790E" w:rsidR="008C52C8" w:rsidRPr="00553569" w:rsidRDefault="008C52C8" w:rsidP="00553569">
      <w:pPr>
        <w:pStyle w:val="af2"/>
        <w:ind w:left="780" w:firstLine="0"/>
      </w:pPr>
      <w:proofErr w:type="spellStart"/>
      <w:r>
        <w:rPr>
          <w:lang w:val="en-US"/>
        </w:rPr>
        <w:t>findMaxFlow</w:t>
      </w:r>
      <w:proofErr w:type="spellEnd"/>
      <w:r w:rsidRPr="00A834D4">
        <w:t xml:space="preserve"> </w:t>
      </w:r>
      <w:r w:rsidRPr="00A834D4">
        <w:t>()</w:t>
      </w:r>
      <w:r>
        <w:t xml:space="preserve"> </w:t>
      </w:r>
      <w:r w:rsidRPr="00A834D4">
        <w:t>//</w:t>
      </w:r>
      <w:r>
        <w:t xml:space="preserve"> функция</w:t>
      </w:r>
      <w:r>
        <w:t xml:space="preserve"> для нахождения максимального потока</w:t>
      </w:r>
    </w:p>
    <w:p w14:paraId="1C845C19" w14:textId="4495C23C" w:rsidR="003D6687" w:rsidRDefault="003D6687" w:rsidP="00553569">
      <w:pPr>
        <w:pStyle w:val="af2"/>
        <w:ind w:left="780" w:firstLine="0"/>
      </w:pPr>
      <w:r w:rsidRPr="003D6687">
        <w:t>Оценка временной сложности каждого метода</w:t>
      </w:r>
    </w:p>
    <w:p w14:paraId="404961D2" w14:textId="2711E33A" w:rsidR="008C52C8" w:rsidRDefault="008C52C8" w:rsidP="00553569">
      <w:pPr>
        <w:pStyle w:val="af2"/>
        <w:ind w:left="780" w:firstLine="0"/>
      </w:pPr>
      <w:proofErr w:type="spellStart"/>
      <w:proofErr w:type="gramStart"/>
      <w:r>
        <w:rPr>
          <w:lang w:val="en-US"/>
        </w:rPr>
        <w:t>readFromFile</w:t>
      </w:r>
      <w:proofErr w:type="spellEnd"/>
      <w:r w:rsidRPr="008C52C8">
        <w:t>(</w:t>
      </w:r>
      <w:proofErr w:type="gramEnd"/>
      <w:r w:rsidRPr="008C52C8">
        <w:t xml:space="preserve">) // </w:t>
      </w:r>
      <w:r>
        <w:t>функция чтения из файла</w:t>
      </w:r>
    </w:p>
    <w:p w14:paraId="7446E1D6" w14:textId="77777777" w:rsidR="009261AB" w:rsidRPr="00666278" w:rsidRDefault="009261AB" w:rsidP="00553569">
      <w:pPr>
        <w:pStyle w:val="af2"/>
        <w:ind w:left="780" w:firstLine="0"/>
        <w:rPr>
          <w:lang w:val="en-US"/>
        </w:rPr>
      </w:pPr>
    </w:p>
    <w:p w14:paraId="32B2E006" w14:textId="10545C51" w:rsidR="008C52C8" w:rsidRPr="00657340" w:rsidRDefault="00657340" w:rsidP="00881174">
      <w:r>
        <w:t>Оценка временной сложности</w:t>
      </w:r>
    </w:p>
    <w:p w14:paraId="6DEC1E5E" w14:textId="2C9CE5C6" w:rsidR="00175CAB" w:rsidRPr="00657340" w:rsidRDefault="008C52C8" w:rsidP="00881174">
      <w:pPr>
        <w:ind w:firstLine="709"/>
      </w:pPr>
      <w:proofErr w:type="gramStart"/>
      <w:r>
        <w:rPr>
          <w:lang w:val="en-US"/>
        </w:rPr>
        <w:t>push</w:t>
      </w:r>
      <w:r w:rsidR="00175CAB" w:rsidRPr="00657340">
        <w:t>(</w:t>
      </w:r>
      <w:proofErr w:type="gramEnd"/>
      <w:r w:rsidR="00175CAB" w:rsidRPr="00657340">
        <w:t xml:space="preserve">) // </w:t>
      </w:r>
      <w:r>
        <w:rPr>
          <w:lang w:val="en-US"/>
        </w:rPr>
        <w:t>O</w:t>
      </w:r>
      <w:r w:rsidRPr="00657340">
        <w:t>(1</w:t>
      </w:r>
      <w:r w:rsidR="00C137B5" w:rsidRPr="00657340">
        <w:t>)</w:t>
      </w:r>
    </w:p>
    <w:p w14:paraId="395DE76B" w14:textId="0B014398" w:rsidR="008C52C8" w:rsidRPr="008C52C8" w:rsidRDefault="008C52C8" w:rsidP="00881174">
      <w:pPr>
        <w:ind w:firstLine="709"/>
        <w:rPr>
          <w:lang w:val="en-US"/>
        </w:rPr>
      </w:pPr>
      <w:proofErr w:type="spellStart"/>
      <w:proofErr w:type="gramStart"/>
      <w:r>
        <w:rPr>
          <w:lang w:val="en-US"/>
        </w:rPr>
        <w:t>bringUp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// O(V)</w:t>
      </w:r>
    </w:p>
    <w:p w14:paraId="68E126AD" w14:textId="1A27B32D" w:rsidR="00CF7F4E" w:rsidRPr="00657340" w:rsidRDefault="008C52C8" w:rsidP="00881174">
      <w:pPr>
        <w:ind w:firstLine="709"/>
        <w:rPr>
          <w:lang w:val="en-US"/>
        </w:rPr>
      </w:pPr>
      <w:proofErr w:type="gramStart"/>
      <w:r>
        <w:rPr>
          <w:lang w:val="en-US"/>
        </w:rPr>
        <w:t>dump</w:t>
      </w:r>
      <w:r w:rsidR="0094253C">
        <w:rPr>
          <w:lang w:val="en-US"/>
        </w:rPr>
        <w:t>(</w:t>
      </w:r>
      <w:proofErr w:type="gramEnd"/>
      <w:r w:rsidR="0094253C">
        <w:rPr>
          <w:lang w:val="en-US"/>
        </w:rPr>
        <w:t>)</w:t>
      </w:r>
      <w:r>
        <w:rPr>
          <w:lang w:val="en-US"/>
        </w:rPr>
        <w:t xml:space="preserve"> </w:t>
      </w:r>
      <w:r w:rsidR="0094253C">
        <w:rPr>
          <w:lang w:val="en-US"/>
        </w:rPr>
        <w:t xml:space="preserve">// </w:t>
      </w:r>
      <w:r w:rsidRPr="00657340">
        <w:rPr>
          <w:lang w:val="en-US"/>
        </w:rPr>
        <w:t>O(VE)</w:t>
      </w:r>
    </w:p>
    <w:p w14:paraId="00117B73" w14:textId="201124C4" w:rsidR="008C52C8" w:rsidRPr="008C52C8" w:rsidRDefault="008C52C8" w:rsidP="00881174">
      <w:pPr>
        <w:ind w:firstLine="709"/>
        <w:rPr>
          <w:lang w:val="en-US"/>
        </w:rPr>
      </w:pPr>
      <w:proofErr w:type="spellStart"/>
      <w:proofErr w:type="gramStart"/>
      <w:r>
        <w:rPr>
          <w:lang w:val="en-US"/>
        </w:rPr>
        <w:t>findMaxFlow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// O(V</w:t>
      </w:r>
      <w:r>
        <w:rPr>
          <w:vertAlign w:val="superscript"/>
          <w:lang w:val="en-US"/>
        </w:rPr>
        <w:t>2</w:t>
      </w:r>
      <w:r>
        <w:rPr>
          <w:lang w:val="en-US"/>
        </w:rPr>
        <w:t>E)</w:t>
      </w:r>
    </w:p>
    <w:p w14:paraId="33F682D6" w14:textId="6E1EBB41" w:rsidR="00A2287E" w:rsidRDefault="00A2287E" w:rsidP="00A2287E">
      <w:pPr>
        <w:pStyle w:val="1"/>
      </w:pPr>
      <w:r w:rsidRPr="003D6687">
        <w:t xml:space="preserve">Описание реализованных </w:t>
      </w:r>
      <w:proofErr w:type="spellStart"/>
      <w:r w:rsidRPr="003D6687">
        <w:t>unit</w:t>
      </w:r>
      <w:proofErr w:type="spellEnd"/>
      <w:r w:rsidRPr="003D6687">
        <w:t>-тестов</w:t>
      </w:r>
    </w:p>
    <w:p w14:paraId="36DC061D" w14:textId="63B850D7" w:rsidR="00A2287E" w:rsidRDefault="00A2287E" w:rsidP="000E0563">
      <w:r w:rsidRPr="00A2287E">
        <w:t>Были написаны тесты на правильность алгоритма и на все ошибки ввода.</w:t>
      </w:r>
    </w:p>
    <w:p w14:paraId="6FB0E267" w14:textId="61AD9727" w:rsidR="00666278" w:rsidRPr="00666278" w:rsidRDefault="00E20A2D" w:rsidP="00666278">
      <w:pPr>
        <w:pStyle w:val="1"/>
        <w:rPr>
          <w:bCs/>
        </w:rPr>
      </w:pPr>
      <w:r>
        <w:rPr>
          <w:rStyle w:val="aff"/>
          <w:iCs w:val="0"/>
          <w:spacing w:val="0"/>
          <w:sz w:val="24"/>
        </w:rPr>
        <w:t>Пример</w:t>
      </w:r>
      <w:r w:rsidR="002C1820">
        <w:rPr>
          <w:rStyle w:val="aff"/>
          <w:iCs w:val="0"/>
          <w:spacing w:val="0"/>
          <w:sz w:val="24"/>
        </w:rPr>
        <w:t>ы</w:t>
      </w:r>
      <w:r>
        <w:rPr>
          <w:rStyle w:val="aff"/>
          <w:iCs w:val="0"/>
          <w:spacing w:val="0"/>
          <w:sz w:val="24"/>
        </w:rPr>
        <w:t xml:space="preserve"> работы</w:t>
      </w:r>
    </w:p>
    <w:p w14:paraId="5B81A662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A 10</w:t>
      </w:r>
    </w:p>
    <w:p w14:paraId="17D8E322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B 10</w:t>
      </w:r>
    </w:p>
    <w:p w14:paraId="768E478B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A B 1</w:t>
      </w:r>
    </w:p>
    <w:p w14:paraId="4B5BA88A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A C 8</w:t>
      </w:r>
    </w:p>
    <w:p w14:paraId="165D9884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A D 4</w:t>
      </w:r>
    </w:p>
    <w:p w14:paraId="1FB0C663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B D 5</w:t>
      </w:r>
    </w:p>
    <w:p w14:paraId="5BB793E9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B E 2</w:t>
      </w:r>
    </w:p>
    <w:p w14:paraId="2CB24A95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E D 5</w:t>
      </w:r>
    </w:p>
    <w:p w14:paraId="4EE3F00C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C G 10</w:t>
      </w:r>
    </w:p>
    <w:p w14:paraId="197CE5DC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D G 2</w:t>
      </w:r>
    </w:p>
    <w:p w14:paraId="678AF92B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G E 3</w:t>
      </w:r>
    </w:p>
    <w:p w14:paraId="5985D510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G F 1</w:t>
      </w:r>
    </w:p>
    <w:p w14:paraId="7E4BBCF9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E F 4</w:t>
      </w:r>
    </w:p>
    <w:p w14:paraId="3A9D8775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F T 3</w:t>
      </w:r>
    </w:p>
    <w:p w14:paraId="486255AA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D T 10</w:t>
      </w:r>
    </w:p>
    <w:p w14:paraId="7F7D4381" w14:textId="77777777" w:rsidR="00666278" w:rsidRPr="00666278" w:rsidRDefault="00666278" w:rsidP="00666278">
      <w:pPr>
        <w:pStyle w:val="Times142"/>
        <w:rPr>
          <w:bCs/>
          <w:sz w:val="20"/>
          <w:szCs w:val="18"/>
        </w:rPr>
      </w:pPr>
      <w:r w:rsidRPr="00666278">
        <w:rPr>
          <w:bCs/>
          <w:sz w:val="20"/>
          <w:szCs w:val="18"/>
          <w:lang w:val="en-US"/>
        </w:rPr>
        <w:t>C</w:t>
      </w:r>
      <w:r w:rsidRPr="00666278">
        <w:rPr>
          <w:bCs/>
          <w:sz w:val="20"/>
          <w:szCs w:val="18"/>
        </w:rPr>
        <w:t xml:space="preserve"> </w:t>
      </w:r>
      <w:r w:rsidRPr="00666278">
        <w:rPr>
          <w:bCs/>
          <w:sz w:val="20"/>
          <w:szCs w:val="18"/>
          <w:lang w:val="en-US"/>
        </w:rPr>
        <w:t>H</w:t>
      </w:r>
      <w:r w:rsidRPr="00666278">
        <w:rPr>
          <w:bCs/>
          <w:sz w:val="20"/>
          <w:szCs w:val="18"/>
        </w:rPr>
        <w:t xml:space="preserve"> 8</w:t>
      </w:r>
    </w:p>
    <w:p w14:paraId="3B2702CF" w14:textId="77777777" w:rsidR="00666278" w:rsidRDefault="00666278" w:rsidP="00666278">
      <w:pPr>
        <w:pStyle w:val="Times142"/>
        <w:rPr>
          <w:bCs/>
          <w:sz w:val="20"/>
          <w:szCs w:val="18"/>
        </w:rPr>
      </w:pPr>
      <w:r w:rsidRPr="00666278">
        <w:rPr>
          <w:bCs/>
          <w:sz w:val="20"/>
          <w:szCs w:val="18"/>
          <w:lang w:val="en-US"/>
        </w:rPr>
        <w:lastRenderedPageBreak/>
        <w:t>H</w:t>
      </w:r>
      <w:r w:rsidRPr="00666278">
        <w:rPr>
          <w:bCs/>
          <w:sz w:val="20"/>
          <w:szCs w:val="18"/>
        </w:rPr>
        <w:t xml:space="preserve"> </w:t>
      </w:r>
      <w:r w:rsidRPr="00666278">
        <w:rPr>
          <w:bCs/>
          <w:sz w:val="20"/>
          <w:szCs w:val="18"/>
          <w:lang w:val="en-US"/>
        </w:rPr>
        <w:t>T</w:t>
      </w:r>
      <w:r w:rsidRPr="00666278">
        <w:rPr>
          <w:bCs/>
          <w:sz w:val="20"/>
          <w:szCs w:val="18"/>
        </w:rPr>
        <w:t xml:space="preserve"> 6</w:t>
      </w:r>
    </w:p>
    <w:p w14:paraId="00ACB721" w14:textId="616BA014" w:rsid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Max flow: 17</w:t>
      </w:r>
    </w:p>
    <w:p w14:paraId="35E6158E" w14:textId="77777777" w:rsidR="00666278" w:rsidRDefault="00666278" w:rsidP="00666278">
      <w:pPr>
        <w:pStyle w:val="Times142"/>
        <w:ind w:firstLine="0"/>
        <w:rPr>
          <w:bCs/>
          <w:sz w:val="20"/>
          <w:szCs w:val="18"/>
          <w:lang w:val="en-US"/>
        </w:rPr>
      </w:pPr>
    </w:p>
    <w:p w14:paraId="62946E6A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A 2</w:t>
      </w:r>
    </w:p>
    <w:p w14:paraId="735CCBBF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B 2</w:t>
      </w:r>
    </w:p>
    <w:p w14:paraId="4A01462A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C 2</w:t>
      </w:r>
    </w:p>
    <w:p w14:paraId="2DED82C4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A B 1</w:t>
      </w:r>
    </w:p>
    <w:p w14:paraId="0BBE53F3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A D 2</w:t>
      </w:r>
    </w:p>
    <w:p w14:paraId="1FA75457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D B 1</w:t>
      </w:r>
    </w:p>
    <w:p w14:paraId="715B56E2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B C 1</w:t>
      </w:r>
    </w:p>
    <w:p w14:paraId="58210EAA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C F 2</w:t>
      </w:r>
    </w:p>
    <w:p w14:paraId="073C85A0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B F 2</w:t>
      </w:r>
    </w:p>
    <w:p w14:paraId="37DEF3E3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proofErr w:type="gramStart"/>
      <w:r w:rsidRPr="00666278">
        <w:rPr>
          <w:bCs/>
          <w:sz w:val="20"/>
          <w:szCs w:val="18"/>
          <w:lang w:val="en-US"/>
        </w:rPr>
        <w:t>A</w:t>
      </w:r>
      <w:proofErr w:type="gramEnd"/>
      <w:r w:rsidRPr="00666278">
        <w:rPr>
          <w:bCs/>
          <w:sz w:val="20"/>
          <w:szCs w:val="18"/>
          <w:lang w:val="en-US"/>
        </w:rPr>
        <w:t xml:space="preserve"> E 1</w:t>
      </w:r>
    </w:p>
    <w:p w14:paraId="7F3F1E1B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F E 1</w:t>
      </w:r>
    </w:p>
    <w:p w14:paraId="3372FF6D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E H 1</w:t>
      </w:r>
    </w:p>
    <w:p w14:paraId="5DBDB7C3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F G 1</w:t>
      </w:r>
    </w:p>
    <w:p w14:paraId="523F9266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F H 1</w:t>
      </w:r>
    </w:p>
    <w:p w14:paraId="6BE035BC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G H 1</w:t>
      </w:r>
    </w:p>
    <w:p w14:paraId="137A4F9B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E T 2</w:t>
      </w:r>
    </w:p>
    <w:p w14:paraId="564CACC6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H T 2</w:t>
      </w:r>
    </w:p>
    <w:p w14:paraId="568CFC00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G T 1</w:t>
      </w:r>
    </w:p>
    <w:p w14:paraId="24125784" w14:textId="79AC5E31" w:rsid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D T 1</w:t>
      </w:r>
    </w:p>
    <w:p w14:paraId="139508EA" w14:textId="4844C92A" w:rsidR="001F7566" w:rsidRDefault="00666278" w:rsidP="00666278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Max flow: 5</w:t>
      </w:r>
    </w:p>
    <w:p w14:paraId="11E61F03" w14:textId="444065E5" w:rsidR="00666278" w:rsidRDefault="00666278" w:rsidP="00666278">
      <w:pPr>
        <w:pStyle w:val="Times142"/>
        <w:rPr>
          <w:bCs/>
          <w:sz w:val="20"/>
          <w:szCs w:val="18"/>
          <w:lang w:val="en-US"/>
        </w:rPr>
      </w:pPr>
    </w:p>
    <w:p w14:paraId="03F4CC41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A 2</w:t>
      </w:r>
    </w:p>
    <w:p w14:paraId="614C7B41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B 10</w:t>
      </w:r>
    </w:p>
    <w:p w14:paraId="4E215BCE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C 5</w:t>
      </w:r>
    </w:p>
    <w:p w14:paraId="70CBDCF4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S D 5</w:t>
      </w:r>
    </w:p>
    <w:p w14:paraId="57E864CA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proofErr w:type="gramStart"/>
      <w:r w:rsidRPr="00666278">
        <w:rPr>
          <w:bCs/>
          <w:sz w:val="20"/>
          <w:szCs w:val="18"/>
          <w:lang w:val="en-US"/>
        </w:rPr>
        <w:t>A</w:t>
      </w:r>
      <w:proofErr w:type="gramEnd"/>
      <w:r w:rsidRPr="00666278">
        <w:rPr>
          <w:bCs/>
          <w:sz w:val="20"/>
          <w:szCs w:val="18"/>
          <w:lang w:val="en-US"/>
        </w:rPr>
        <w:t xml:space="preserve"> E 5</w:t>
      </w:r>
    </w:p>
    <w:p w14:paraId="096F85CF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A F 5</w:t>
      </w:r>
    </w:p>
    <w:p w14:paraId="166D034F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B E 5</w:t>
      </w:r>
    </w:p>
    <w:p w14:paraId="6F24AE82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B H 1</w:t>
      </w:r>
    </w:p>
    <w:p w14:paraId="6D47B5FF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C E 2</w:t>
      </w:r>
    </w:p>
    <w:p w14:paraId="731DF2BE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C H 2</w:t>
      </w:r>
    </w:p>
    <w:p w14:paraId="5EF64DA5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D G 6</w:t>
      </w:r>
    </w:p>
    <w:p w14:paraId="2A0D9F11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D H 16</w:t>
      </w:r>
    </w:p>
    <w:p w14:paraId="679C06C5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E T 3</w:t>
      </w:r>
    </w:p>
    <w:p w14:paraId="67BCAB3A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F T 2</w:t>
      </w:r>
    </w:p>
    <w:p w14:paraId="4C01ACFB" w14:textId="77777777" w:rsidR="00666278" w:rsidRP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G T 2</w:t>
      </w:r>
    </w:p>
    <w:p w14:paraId="7591D7AF" w14:textId="38B1EF55" w:rsid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 w:rsidRPr="00666278">
        <w:rPr>
          <w:bCs/>
          <w:sz w:val="20"/>
          <w:szCs w:val="18"/>
          <w:lang w:val="en-US"/>
        </w:rPr>
        <w:t>H T 3</w:t>
      </w:r>
    </w:p>
    <w:p w14:paraId="1D376D9E" w14:textId="30803864" w:rsidR="00666278" w:rsidRDefault="00666278" w:rsidP="00666278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Max flow: 10</w:t>
      </w:r>
    </w:p>
    <w:p w14:paraId="42001CB6" w14:textId="195A376E" w:rsidR="00FF68A4" w:rsidRDefault="00FF68A4" w:rsidP="00666278">
      <w:pPr>
        <w:pStyle w:val="Times142"/>
        <w:rPr>
          <w:bCs/>
          <w:sz w:val="20"/>
          <w:szCs w:val="18"/>
          <w:lang w:val="en-US"/>
        </w:rPr>
      </w:pPr>
    </w:p>
    <w:p w14:paraId="18F060CC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S A 3</w:t>
      </w:r>
    </w:p>
    <w:p w14:paraId="58BE30D3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S C 3</w:t>
      </w:r>
    </w:p>
    <w:p w14:paraId="1363E9C5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S B 2</w:t>
      </w:r>
    </w:p>
    <w:p w14:paraId="7B0BD93E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S D 1</w:t>
      </w:r>
    </w:p>
    <w:p w14:paraId="109A25F3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A B 19</w:t>
      </w:r>
    </w:p>
    <w:p w14:paraId="04AE89A9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B F 5</w:t>
      </w:r>
    </w:p>
    <w:p w14:paraId="36E3DC95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lastRenderedPageBreak/>
        <w:t>C B 1</w:t>
      </w:r>
    </w:p>
    <w:p w14:paraId="5E91FED8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C E 6</w:t>
      </w:r>
    </w:p>
    <w:p w14:paraId="21EA7F95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D C 3</w:t>
      </w:r>
    </w:p>
    <w:p w14:paraId="3C2D4C2C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D E 4</w:t>
      </w:r>
    </w:p>
    <w:p w14:paraId="30D0140B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E F 4</w:t>
      </w:r>
    </w:p>
    <w:p w14:paraId="399DBE97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E I 1</w:t>
      </w:r>
    </w:p>
    <w:p w14:paraId="73A58377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F I 6</w:t>
      </w:r>
    </w:p>
    <w:p w14:paraId="2FB1598D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F G 3</w:t>
      </w:r>
    </w:p>
    <w:p w14:paraId="41C550A9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G A 4</w:t>
      </w:r>
    </w:p>
    <w:p w14:paraId="49B44673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G H 7</w:t>
      </w:r>
    </w:p>
    <w:p w14:paraId="23FF8890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H T 9</w:t>
      </w:r>
    </w:p>
    <w:p w14:paraId="1D26CD8A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I Y 11</w:t>
      </w:r>
    </w:p>
    <w:p w14:paraId="350D2B1D" w14:textId="65E4EB11" w:rsid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I H 3</w:t>
      </w:r>
    </w:p>
    <w:p w14:paraId="1A1ADB32" w14:textId="78E926E8" w:rsid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Max flow: 9</w:t>
      </w:r>
    </w:p>
    <w:p w14:paraId="23869243" w14:textId="7CA5D11A" w:rsidR="00FF68A4" w:rsidRDefault="00FF68A4" w:rsidP="00FF68A4">
      <w:pPr>
        <w:pStyle w:val="Times142"/>
        <w:rPr>
          <w:bCs/>
          <w:sz w:val="20"/>
          <w:szCs w:val="18"/>
          <w:lang w:val="en-US"/>
        </w:rPr>
      </w:pPr>
    </w:p>
    <w:p w14:paraId="78DD1C92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S A 3</w:t>
      </w:r>
    </w:p>
    <w:p w14:paraId="559DF304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S C 2</w:t>
      </w:r>
    </w:p>
    <w:p w14:paraId="2780C289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S B 2</w:t>
      </w:r>
    </w:p>
    <w:p w14:paraId="11B3D2B2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S D 1</w:t>
      </w:r>
    </w:p>
    <w:p w14:paraId="3AA6B0BC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A B 7</w:t>
      </w:r>
    </w:p>
    <w:p w14:paraId="27D6ED5F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B F 5</w:t>
      </w:r>
    </w:p>
    <w:p w14:paraId="7B5D1D84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C B 1</w:t>
      </w:r>
    </w:p>
    <w:p w14:paraId="3E424026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C E 6</w:t>
      </w:r>
    </w:p>
    <w:p w14:paraId="0EA3BA90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D C 2</w:t>
      </w:r>
    </w:p>
    <w:p w14:paraId="3A38E81A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D E 2</w:t>
      </w:r>
    </w:p>
    <w:p w14:paraId="342CF35B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E F 4</w:t>
      </w:r>
    </w:p>
    <w:p w14:paraId="3B80AF98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E I 1</w:t>
      </w:r>
    </w:p>
    <w:p w14:paraId="52DD2346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F I 6</w:t>
      </w:r>
    </w:p>
    <w:p w14:paraId="089F1218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F G 3</w:t>
      </w:r>
    </w:p>
    <w:p w14:paraId="5985D824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G A 4</w:t>
      </w:r>
    </w:p>
    <w:p w14:paraId="7EC1CA78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G H 7</w:t>
      </w:r>
    </w:p>
    <w:p w14:paraId="6B816549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H T 9</w:t>
      </w:r>
    </w:p>
    <w:p w14:paraId="5E179FEC" w14:textId="77777777" w:rsidR="00FF68A4" w:rsidRP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I T 7</w:t>
      </w:r>
    </w:p>
    <w:p w14:paraId="0053DE91" w14:textId="18380EA0" w:rsidR="00FF68A4" w:rsidRDefault="00FF68A4" w:rsidP="00FF68A4">
      <w:pPr>
        <w:pStyle w:val="Times142"/>
        <w:rPr>
          <w:bCs/>
          <w:sz w:val="20"/>
          <w:szCs w:val="18"/>
          <w:lang w:val="en-US"/>
        </w:rPr>
      </w:pPr>
      <w:r w:rsidRPr="00FF68A4">
        <w:rPr>
          <w:bCs/>
          <w:sz w:val="20"/>
          <w:szCs w:val="18"/>
          <w:lang w:val="en-US"/>
        </w:rPr>
        <w:t>I H 2</w:t>
      </w:r>
    </w:p>
    <w:p w14:paraId="6481728E" w14:textId="74E0E970" w:rsidR="00666278" w:rsidRPr="00666278" w:rsidRDefault="00FF68A4" w:rsidP="00F457CC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Max flow: 8</w:t>
      </w:r>
    </w:p>
    <w:p w14:paraId="108622A7" w14:textId="77777777" w:rsidR="00666278" w:rsidRPr="00666278" w:rsidRDefault="00666278" w:rsidP="00666278">
      <w:pPr>
        <w:pStyle w:val="Times142"/>
        <w:rPr>
          <w:rStyle w:val="aff"/>
          <w:iCs w:val="0"/>
          <w:spacing w:val="0"/>
          <w:sz w:val="22"/>
          <w:lang w:val="en-US"/>
        </w:rPr>
      </w:pPr>
    </w:p>
    <w:p w14:paraId="253E4191" w14:textId="606969BC" w:rsidR="001F7566" w:rsidRPr="00666278" w:rsidRDefault="001F7566" w:rsidP="001F7566">
      <w:pPr>
        <w:rPr>
          <w:rStyle w:val="aff"/>
          <w:iCs w:val="0"/>
          <w:spacing w:val="0"/>
          <w:sz w:val="22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</w:t>
      </w:r>
      <w:r w:rsidRPr="00666278">
        <w:rPr>
          <w:rStyle w:val="aff"/>
          <w:iCs w:val="0"/>
          <w:spacing w:val="0"/>
          <w:sz w:val="22"/>
        </w:rPr>
        <w:t>.</w:t>
      </w:r>
    </w:p>
    <w:p w14:paraId="37EEB079" w14:textId="77777777" w:rsidR="00636B24" w:rsidRPr="00666278" w:rsidRDefault="00636B24" w:rsidP="001642D1">
      <w:pPr>
        <w:pStyle w:val="af2"/>
        <w:rPr>
          <w:rStyle w:val="aff"/>
          <w:bCs w:val="0"/>
          <w:i/>
          <w:caps/>
          <w:sz w:val="28"/>
          <w:szCs w:val="28"/>
        </w:rPr>
      </w:pPr>
    </w:p>
    <w:p w14:paraId="5AF4F28A" w14:textId="77777777" w:rsidR="00636B24" w:rsidRPr="00666278" w:rsidRDefault="00636B24" w:rsidP="001642D1">
      <w:pPr>
        <w:pStyle w:val="af2"/>
        <w:rPr>
          <w:rStyle w:val="aff"/>
          <w:bCs w:val="0"/>
          <w:i/>
          <w:caps/>
          <w:sz w:val="28"/>
          <w:szCs w:val="28"/>
        </w:rPr>
      </w:pPr>
    </w:p>
    <w:sectPr w:rsidR="00636B24" w:rsidRPr="00666278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93CBE" w14:textId="77777777" w:rsidR="00120869" w:rsidRDefault="00120869" w:rsidP="001642D1">
      <w:r>
        <w:separator/>
      </w:r>
    </w:p>
  </w:endnote>
  <w:endnote w:type="continuationSeparator" w:id="0">
    <w:p w14:paraId="401CF0CD" w14:textId="77777777" w:rsidR="00120869" w:rsidRDefault="00120869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E574E" w14:textId="77777777" w:rsidR="00EF0F2C" w:rsidRDefault="00EF0F2C" w:rsidP="001642D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2C08342A" w14:textId="77777777" w:rsidR="00EF0F2C" w:rsidRDefault="00EF0F2C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9DBC9" w14:textId="77777777" w:rsidR="00120869" w:rsidRDefault="00120869" w:rsidP="001642D1">
      <w:r>
        <w:separator/>
      </w:r>
    </w:p>
  </w:footnote>
  <w:footnote w:type="continuationSeparator" w:id="0">
    <w:p w14:paraId="0FEE12C9" w14:textId="77777777" w:rsidR="00120869" w:rsidRDefault="00120869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740F3" w14:textId="77777777" w:rsidR="00EF0F2C" w:rsidRDefault="00EF0F2C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5A6A"/>
    <w:multiLevelType w:val="hybridMultilevel"/>
    <w:tmpl w:val="DBDAD6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8E369C"/>
    <w:multiLevelType w:val="hybridMultilevel"/>
    <w:tmpl w:val="961AFC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A018ED"/>
    <w:multiLevelType w:val="hybridMultilevel"/>
    <w:tmpl w:val="DBCE09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5"/>
  </w:num>
  <w:num w:numId="5">
    <w:abstractNumId w:val="6"/>
  </w:num>
  <w:num w:numId="6">
    <w:abstractNumId w:val="4"/>
  </w:num>
  <w:num w:numId="7">
    <w:abstractNumId w:val="28"/>
  </w:num>
  <w:num w:numId="8">
    <w:abstractNumId w:val="21"/>
  </w:num>
  <w:num w:numId="9">
    <w:abstractNumId w:val="1"/>
  </w:num>
  <w:num w:numId="10">
    <w:abstractNumId w:val="23"/>
  </w:num>
  <w:num w:numId="11">
    <w:abstractNumId w:val="2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0"/>
  </w:num>
  <w:num w:numId="14">
    <w:abstractNumId w:val="26"/>
  </w:num>
  <w:num w:numId="15">
    <w:abstractNumId w:val="22"/>
  </w:num>
  <w:num w:numId="16">
    <w:abstractNumId w:val="5"/>
  </w:num>
  <w:num w:numId="17">
    <w:abstractNumId w:val="29"/>
  </w:num>
  <w:num w:numId="18">
    <w:abstractNumId w:val="17"/>
  </w:num>
  <w:num w:numId="19">
    <w:abstractNumId w:val="2"/>
  </w:num>
  <w:num w:numId="20">
    <w:abstractNumId w:val="19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12"/>
  </w:num>
  <w:num w:numId="26">
    <w:abstractNumId w:val="24"/>
  </w:num>
  <w:num w:numId="27">
    <w:abstractNumId w:val="3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31"/>
  </w:num>
  <w:num w:numId="32">
    <w:abstractNumId w:val="7"/>
  </w:num>
  <w:num w:numId="33">
    <w:abstractNumId w:val="11"/>
  </w:num>
  <w:num w:numId="34">
    <w:abstractNumId w:val="9"/>
  </w:num>
  <w:num w:numId="35">
    <w:abstractNumId w:val="30"/>
  </w:num>
  <w:num w:numId="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162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716"/>
    <w:rsid w:val="000B4866"/>
    <w:rsid w:val="000B5964"/>
    <w:rsid w:val="000B6AB0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563"/>
    <w:rsid w:val="000E0921"/>
    <w:rsid w:val="000E1E35"/>
    <w:rsid w:val="000E55F6"/>
    <w:rsid w:val="000F0D2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69"/>
    <w:rsid w:val="00120D8A"/>
    <w:rsid w:val="00121D64"/>
    <w:rsid w:val="00122CEF"/>
    <w:rsid w:val="00131E26"/>
    <w:rsid w:val="0013239A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75CAB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EEC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2D3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820"/>
    <w:rsid w:val="002C1DD7"/>
    <w:rsid w:val="002C461E"/>
    <w:rsid w:val="002D5D9F"/>
    <w:rsid w:val="002D6095"/>
    <w:rsid w:val="002D6336"/>
    <w:rsid w:val="002D72A8"/>
    <w:rsid w:val="002E2E79"/>
    <w:rsid w:val="002E42D2"/>
    <w:rsid w:val="002E4F8B"/>
    <w:rsid w:val="002F0969"/>
    <w:rsid w:val="002F0C0B"/>
    <w:rsid w:val="002F3445"/>
    <w:rsid w:val="002F3463"/>
    <w:rsid w:val="002F4145"/>
    <w:rsid w:val="002F4497"/>
    <w:rsid w:val="002F4692"/>
    <w:rsid w:val="002F4E07"/>
    <w:rsid w:val="002F582E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531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6CA2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67D2D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D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687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256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3569"/>
    <w:rsid w:val="00554DBB"/>
    <w:rsid w:val="00554F61"/>
    <w:rsid w:val="005555FF"/>
    <w:rsid w:val="005601E6"/>
    <w:rsid w:val="0056046D"/>
    <w:rsid w:val="00561903"/>
    <w:rsid w:val="00564AED"/>
    <w:rsid w:val="00565054"/>
    <w:rsid w:val="00565F54"/>
    <w:rsid w:val="00565FE8"/>
    <w:rsid w:val="0056616A"/>
    <w:rsid w:val="00567E80"/>
    <w:rsid w:val="005713BC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3919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64"/>
    <w:rsid w:val="005B735F"/>
    <w:rsid w:val="005B73B1"/>
    <w:rsid w:val="005B7A03"/>
    <w:rsid w:val="005B7FAC"/>
    <w:rsid w:val="005C2086"/>
    <w:rsid w:val="005C3719"/>
    <w:rsid w:val="005C390B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968"/>
    <w:rsid w:val="00656EC5"/>
    <w:rsid w:val="0065703B"/>
    <w:rsid w:val="00657108"/>
    <w:rsid w:val="00657340"/>
    <w:rsid w:val="0066043D"/>
    <w:rsid w:val="00660715"/>
    <w:rsid w:val="00661143"/>
    <w:rsid w:val="006615E9"/>
    <w:rsid w:val="00662A33"/>
    <w:rsid w:val="006630EA"/>
    <w:rsid w:val="00663BBD"/>
    <w:rsid w:val="00663D62"/>
    <w:rsid w:val="00665030"/>
    <w:rsid w:val="006651AD"/>
    <w:rsid w:val="00666278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163E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D4B"/>
    <w:rsid w:val="006E6F48"/>
    <w:rsid w:val="006E709D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470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4682"/>
    <w:rsid w:val="00735589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A43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1174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2C8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6D6E"/>
    <w:rsid w:val="00907198"/>
    <w:rsid w:val="00907217"/>
    <w:rsid w:val="0091169B"/>
    <w:rsid w:val="00911B69"/>
    <w:rsid w:val="009145D2"/>
    <w:rsid w:val="00914933"/>
    <w:rsid w:val="00914A69"/>
    <w:rsid w:val="0091589F"/>
    <w:rsid w:val="00915BE8"/>
    <w:rsid w:val="00920E83"/>
    <w:rsid w:val="00920F39"/>
    <w:rsid w:val="00921219"/>
    <w:rsid w:val="0092270A"/>
    <w:rsid w:val="0092414A"/>
    <w:rsid w:val="009241BA"/>
    <w:rsid w:val="009246ED"/>
    <w:rsid w:val="00924828"/>
    <w:rsid w:val="009261AB"/>
    <w:rsid w:val="0092760C"/>
    <w:rsid w:val="00927A98"/>
    <w:rsid w:val="00933339"/>
    <w:rsid w:val="00933CB4"/>
    <w:rsid w:val="00940EE4"/>
    <w:rsid w:val="00941266"/>
    <w:rsid w:val="00941C6F"/>
    <w:rsid w:val="0094253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105"/>
    <w:rsid w:val="00963A9B"/>
    <w:rsid w:val="00964F9B"/>
    <w:rsid w:val="00966824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05"/>
    <w:rsid w:val="00A06974"/>
    <w:rsid w:val="00A10484"/>
    <w:rsid w:val="00A10A67"/>
    <w:rsid w:val="00A12B62"/>
    <w:rsid w:val="00A12F85"/>
    <w:rsid w:val="00A14A14"/>
    <w:rsid w:val="00A17D45"/>
    <w:rsid w:val="00A2287E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64CCF"/>
    <w:rsid w:val="00A70B49"/>
    <w:rsid w:val="00A7156B"/>
    <w:rsid w:val="00A718C3"/>
    <w:rsid w:val="00A72204"/>
    <w:rsid w:val="00A75235"/>
    <w:rsid w:val="00A76C7A"/>
    <w:rsid w:val="00A81588"/>
    <w:rsid w:val="00A81F2E"/>
    <w:rsid w:val="00A82E93"/>
    <w:rsid w:val="00A834D4"/>
    <w:rsid w:val="00A866A4"/>
    <w:rsid w:val="00A86C4C"/>
    <w:rsid w:val="00A877DD"/>
    <w:rsid w:val="00A87D9A"/>
    <w:rsid w:val="00A905A2"/>
    <w:rsid w:val="00A927CD"/>
    <w:rsid w:val="00A93500"/>
    <w:rsid w:val="00A94177"/>
    <w:rsid w:val="00A94902"/>
    <w:rsid w:val="00A97790"/>
    <w:rsid w:val="00AA0DD0"/>
    <w:rsid w:val="00AA1FB7"/>
    <w:rsid w:val="00AA23A1"/>
    <w:rsid w:val="00AA2556"/>
    <w:rsid w:val="00AA2AC0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E0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3FA7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2D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37B5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3FC"/>
    <w:rsid w:val="00C5068D"/>
    <w:rsid w:val="00C522E9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0FF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069"/>
    <w:rsid w:val="00CA5167"/>
    <w:rsid w:val="00CA653E"/>
    <w:rsid w:val="00CA6A46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F4E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3E20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4A3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32E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2D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B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A7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1FC5"/>
    <w:rsid w:val="00EA3E6F"/>
    <w:rsid w:val="00EA7998"/>
    <w:rsid w:val="00EB0F27"/>
    <w:rsid w:val="00EB211E"/>
    <w:rsid w:val="00EB246D"/>
    <w:rsid w:val="00EB3086"/>
    <w:rsid w:val="00EB3A5F"/>
    <w:rsid w:val="00EB654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4E12"/>
    <w:rsid w:val="00ED6560"/>
    <w:rsid w:val="00ED75D0"/>
    <w:rsid w:val="00ED7CB6"/>
    <w:rsid w:val="00ED7D16"/>
    <w:rsid w:val="00EE4C61"/>
    <w:rsid w:val="00EE52F4"/>
    <w:rsid w:val="00EE7CD5"/>
    <w:rsid w:val="00EE7FD5"/>
    <w:rsid w:val="00EF0F2C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68A"/>
    <w:rsid w:val="00F369E2"/>
    <w:rsid w:val="00F412CC"/>
    <w:rsid w:val="00F41B1B"/>
    <w:rsid w:val="00F4229C"/>
    <w:rsid w:val="00F4419C"/>
    <w:rsid w:val="00F44862"/>
    <w:rsid w:val="00F45719"/>
    <w:rsid w:val="00F457C3"/>
    <w:rsid w:val="00F457CC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1DB2"/>
    <w:rsid w:val="00FE2D0A"/>
    <w:rsid w:val="00FE3332"/>
    <w:rsid w:val="00FE43AA"/>
    <w:rsid w:val="00FE54C0"/>
    <w:rsid w:val="00FE5D7A"/>
    <w:rsid w:val="00FF458F"/>
    <w:rsid w:val="00FF689E"/>
    <w:rsid w:val="00FF68A4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682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  <w:style w:type="character" w:styleId="afffc">
    <w:name w:val="Unresolved Mention"/>
    <w:basedOn w:val="a1"/>
    <w:uiPriority w:val="99"/>
    <w:semiHidden/>
    <w:unhideWhenUsed/>
    <w:rsid w:val="000B6AB0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locked/>
    <w:rsid w:val="000B6AB0"/>
    <w:rPr>
      <w:color w:val="954F72" w:themeColor="followedHyperlink"/>
      <w:u w:val="single"/>
    </w:rPr>
  </w:style>
  <w:style w:type="paragraph" w:customStyle="1" w:styleId="qowt-stl-">
    <w:name w:val="qowt-stl-обычный"/>
    <w:basedOn w:val="a0"/>
    <w:rsid w:val="00F4419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57588-7CBA-4C3D-BA1E-876368C4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470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Ilya Grishakov</cp:lastModifiedBy>
  <cp:revision>65</cp:revision>
  <cp:lastPrinted>2015-07-17T09:06:00Z</cp:lastPrinted>
  <dcterms:created xsi:type="dcterms:W3CDTF">2019-10-12T13:32:00Z</dcterms:created>
  <dcterms:modified xsi:type="dcterms:W3CDTF">2020-05-24T07:51:00Z</dcterms:modified>
</cp:coreProperties>
</file>