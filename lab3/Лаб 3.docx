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2F888" w14:textId="77777777" w:rsidR="00594AD8" w:rsidRPr="006B6D46" w:rsidRDefault="00594AD8" w:rsidP="00E7348F">
      <w:pPr>
        <w:pStyle w:val="10"/>
      </w:pPr>
      <w:r w:rsidRPr="006B6D46">
        <w:t>МИНОБРНАУКИ РОССИИ</w:t>
      </w:r>
    </w:p>
    <w:p w14:paraId="61E532E0" w14:textId="77777777" w:rsidR="00594AD8" w:rsidRPr="006B6D46" w:rsidRDefault="00594AD8" w:rsidP="00E7348F">
      <w:pPr>
        <w:pStyle w:val="10"/>
      </w:pPr>
      <w:r w:rsidRPr="006B6D46">
        <w:t>Санкт-Петербургский государственный</w:t>
      </w:r>
    </w:p>
    <w:p w14:paraId="30DDA16E" w14:textId="77777777" w:rsidR="00594AD8" w:rsidRPr="006B6D46" w:rsidRDefault="00E64889" w:rsidP="00E7348F">
      <w:pPr>
        <w:pStyle w:val="10"/>
      </w:pPr>
      <w:r w:rsidRPr="006B6D46">
        <w:t>электротехнический университет</w:t>
      </w:r>
    </w:p>
    <w:p w14:paraId="4186BB93" w14:textId="77777777" w:rsidR="00594AD8" w:rsidRPr="006B6D46" w:rsidRDefault="00594AD8" w:rsidP="00E7348F">
      <w:pPr>
        <w:pStyle w:val="10"/>
      </w:pPr>
      <w:r w:rsidRPr="006B6D46">
        <w:t>«ЛЭТИ» им. В.И. Ульянова (Ленина)</w:t>
      </w:r>
    </w:p>
    <w:p w14:paraId="68D6BC3C" w14:textId="77777777" w:rsidR="007F6E90" w:rsidRPr="006B6D46" w:rsidRDefault="00594AD8" w:rsidP="00E7348F">
      <w:pPr>
        <w:pStyle w:val="10"/>
      </w:pPr>
      <w:r w:rsidRPr="006B6D46">
        <w:t xml:space="preserve">Кафедра </w:t>
      </w:r>
      <w:r w:rsidR="007C0F68" w:rsidRPr="006B6D46">
        <w:t>САПР</w:t>
      </w:r>
    </w:p>
    <w:p w14:paraId="11002EBA" w14:textId="77777777" w:rsidR="007F6E90" w:rsidRPr="006B6D46" w:rsidRDefault="007F6E90" w:rsidP="00E7348F">
      <w:pPr>
        <w:pStyle w:val="10"/>
      </w:pPr>
    </w:p>
    <w:p w14:paraId="4F0D62BF" w14:textId="77777777" w:rsidR="007F6E90" w:rsidRPr="006B6D46" w:rsidRDefault="007F6E90" w:rsidP="00E7348F">
      <w:pPr>
        <w:pStyle w:val="10"/>
      </w:pPr>
    </w:p>
    <w:p w14:paraId="4F9216AC" w14:textId="77777777" w:rsidR="00594AD8" w:rsidRPr="006B6D46" w:rsidRDefault="00594AD8" w:rsidP="00E7348F">
      <w:pPr>
        <w:pStyle w:val="10"/>
      </w:pPr>
    </w:p>
    <w:p w14:paraId="327CA3CB" w14:textId="77777777" w:rsidR="00594AD8" w:rsidRPr="006B6D46" w:rsidRDefault="00594AD8" w:rsidP="00E7348F">
      <w:pPr>
        <w:pStyle w:val="10"/>
      </w:pPr>
    </w:p>
    <w:p w14:paraId="72A47E61" w14:textId="77777777" w:rsidR="00F02E39" w:rsidRPr="006B6D46" w:rsidRDefault="00F02E39" w:rsidP="00E7348F">
      <w:pPr>
        <w:pStyle w:val="10"/>
      </w:pPr>
    </w:p>
    <w:p w14:paraId="2B915510" w14:textId="77777777" w:rsidR="00594AD8" w:rsidRPr="006B6D46" w:rsidRDefault="00594AD8" w:rsidP="00E7348F">
      <w:pPr>
        <w:pStyle w:val="10"/>
      </w:pPr>
    </w:p>
    <w:p w14:paraId="01790A2D" w14:textId="77777777" w:rsidR="00594AD8" w:rsidRPr="006B6D46" w:rsidRDefault="00594AD8" w:rsidP="00E7348F">
      <w:pPr>
        <w:pStyle w:val="10"/>
      </w:pPr>
    </w:p>
    <w:p w14:paraId="501F63CC" w14:textId="3BE774EA" w:rsidR="00905D49" w:rsidRPr="00C522E9" w:rsidRDefault="00C522E9" w:rsidP="00E7348F">
      <w:pPr>
        <w:pStyle w:val="10"/>
      </w:pPr>
      <w:r>
        <w:rPr>
          <w:rStyle w:val="aff"/>
          <w:bCs w:val="0"/>
          <w:iCs w:val="0"/>
          <w:spacing w:val="0"/>
          <w:sz w:val="32"/>
        </w:rPr>
        <w:t>Лабораторная работа № 1</w:t>
      </w:r>
    </w:p>
    <w:p w14:paraId="5F446588" w14:textId="7E13E6E4" w:rsidR="00B27337" w:rsidRPr="006B6D46" w:rsidRDefault="00B27337" w:rsidP="00E7348F">
      <w:pPr>
        <w:pStyle w:val="10"/>
      </w:pPr>
      <w:r w:rsidRPr="006B6D46">
        <w:t>по дисциплине «</w:t>
      </w:r>
      <w:r w:rsidR="00E7348F" w:rsidRPr="00E7348F">
        <w:t>Алгоритмы и структуры данных</w:t>
      </w:r>
      <w:r w:rsidRPr="006B6D46">
        <w:t>»</w:t>
      </w:r>
    </w:p>
    <w:p w14:paraId="5DF80173" w14:textId="3E6038B2" w:rsidR="00446E17" w:rsidRPr="00F3668A" w:rsidRDefault="00446E17" w:rsidP="00E7348F">
      <w:pPr>
        <w:pStyle w:val="10"/>
      </w:pPr>
      <w:r w:rsidRPr="006B6D46">
        <w:t>Тема:</w:t>
      </w:r>
      <w:r w:rsidR="00915BE8">
        <w:t xml:space="preserve"> </w:t>
      </w:r>
      <w:r w:rsidR="00C522E9" w:rsidRPr="00C522E9">
        <w:t>Ассоциативный массив</w:t>
      </w:r>
    </w:p>
    <w:p w14:paraId="0E098D10" w14:textId="5A46CD19" w:rsidR="00E7348F" w:rsidRPr="00C522E9" w:rsidRDefault="00E7348F" w:rsidP="00E7348F">
      <w:pPr>
        <w:pStyle w:val="10"/>
      </w:pPr>
      <w:r>
        <w:t xml:space="preserve">Вариант </w:t>
      </w:r>
      <w:r w:rsidR="00C522E9" w:rsidRPr="00C522E9">
        <w:t>1</w:t>
      </w:r>
    </w:p>
    <w:p w14:paraId="0CBF9C66" w14:textId="77777777" w:rsidR="00594AD8" w:rsidRPr="00DE30FC" w:rsidRDefault="00594AD8" w:rsidP="001642D1"/>
    <w:p w14:paraId="2DDFBA37" w14:textId="77777777" w:rsidR="00594AD8" w:rsidRPr="00DE30FC" w:rsidRDefault="00594AD8" w:rsidP="001642D1"/>
    <w:p w14:paraId="7AF79C8E" w14:textId="77777777" w:rsidR="00040050" w:rsidRPr="00DE30FC" w:rsidRDefault="00040050" w:rsidP="001642D1"/>
    <w:p w14:paraId="083DE5DB" w14:textId="77777777" w:rsidR="00040050" w:rsidRPr="00DE30FC" w:rsidRDefault="00040050" w:rsidP="001642D1"/>
    <w:p w14:paraId="49A7B62F" w14:textId="77777777" w:rsidR="00DB1E5E" w:rsidRPr="00DE30FC" w:rsidRDefault="00DB1E5E" w:rsidP="001642D1"/>
    <w:p w14:paraId="420508AF" w14:textId="77777777" w:rsidR="00DB1E5E" w:rsidRPr="00DE30FC" w:rsidRDefault="00DB1E5E" w:rsidP="001642D1"/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8734E" w:rsidRPr="00DE30FC" w14:paraId="4B389D26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62AF2B8" w14:textId="77777777" w:rsidR="007F6E90" w:rsidRPr="00DE30FC" w:rsidRDefault="007F6E90" w:rsidP="001642D1">
            <w:r w:rsidRPr="00DE30FC">
              <w:t>Студент</w:t>
            </w:r>
            <w:r w:rsidR="00594AD8" w:rsidRPr="00DE30FC">
              <w:t xml:space="preserve"> гр. </w:t>
            </w:r>
            <w:r w:rsidR="00DE30FC">
              <w:t>8302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8AE722E" w14:textId="77777777" w:rsidR="007F6E90" w:rsidRPr="00DE30FC" w:rsidRDefault="007F6E90" w:rsidP="001642D1"/>
        </w:tc>
        <w:tc>
          <w:tcPr>
            <w:tcW w:w="1470" w:type="pct"/>
            <w:vAlign w:val="bottom"/>
          </w:tcPr>
          <w:p w14:paraId="675F39C8" w14:textId="77777777" w:rsidR="007F6E90" w:rsidRPr="00DE30FC" w:rsidRDefault="00DE30FC" w:rsidP="001642D1">
            <w:r>
              <w:t>Гришаков И.В.</w:t>
            </w:r>
          </w:p>
        </w:tc>
      </w:tr>
      <w:tr w:rsidR="00DE30FC" w:rsidRPr="00DE30FC" w14:paraId="5AF22805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5F19F6F" w14:textId="77777777" w:rsidR="007F6E90" w:rsidRPr="00DE30FC" w:rsidRDefault="00594AD8" w:rsidP="001642D1">
            <w:r w:rsidRPr="00DE30FC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17E3CFE" w14:textId="77777777" w:rsidR="007F6E90" w:rsidRPr="00DE30FC" w:rsidRDefault="007F6E90" w:rsidP="001642D1"/>
        </w:tc>
        <w:tc>
          <w:tcPr>
            <w:tcW w:w="1470" w:type="pct"/>
            <w:vAlign w:val="bottom"/>
          </w:tcPr>
          <w:p w14:paraId="52F6A3AE" w14:textId="3C6D97E4" w:rsidR="007F6E90" w:rsidRPr="00DE30FC" w:rsidRDefault="00E7348F" w:rsidP="001642D1">
            <w:r>
              <w:t>Тутуева А.В.</w:t>
            </w:r>
          </w:p>
        </w:tc>
      </w:tr>
    </w:tbl>
    <w:p w14:paraId="16F6318B" w14:textId="77777777" w:rsidR="00A34642" w:rsidRPr="00DE30FC" w:rsidRDefault="00A34642" w:rsidP="001642D1"/>
    <w:p w14:paraId="7DD76048" w14:textId="77777777" w:rsidR="00706E41" w:rsidRPr="00DE30FC" w:rsidRDefault="00706E41" w:rsidP="001642D1"/>
    <w:p w14:paraId="4A95B29A" w14:textId="77777777" w:rsidR="00706E41" w:rsidRPr="00DE30FC" w:rsidRDefault="00706E41" w:rsidP="0058398F">
      <w:pPr>
        <w:jc w:val="center"/>
      </w:pPr>
      <w:r w:rsidRPr="00DE30FC">
        <w:t>Санкт-Петербург</w:t>
      </w:r>
    </w:p>
    <w:p w14:paraId="6BF18EF1" w14:textId="77777777" w:rsidR="00E12A69" w:rsidRPr="00DE30FC" w:rsidRDefault="00DE30FC" w:rsidP="0058398F">
      <w:pPr>
        <w:jc w:val="center"/>
        <w:rPr>
          <w:b/>
          <w:caps/>
          <w:highlight w:val="yellow"/>
        </w:rPr>
      </w:pPr>
      <w:r>
        <w:t>201</w:t>
      </w:r>
      <w:r w:rsidR="00D402AC">
        <w:t>9</w:t>
      </w:r>
    </w:p>
    <w:p w14:paraId="2D059AF4" w14:textId="3873CCED" w:rsidR="00EE52F4" w:rsidRDefault="00EE52F4" w:rsidP="005D18FB">
      <w:pPr>
        <w:spacing w:line="360" w:lineRule="auto"/>
        <w:ind w:firstLine="0"/>
        <w:jc w:val="both"/>
        <w:rPr>
          <w:b/>
          <w:sz w:val="28"/>
          <w:szCs w:val="28"/>
        </w:rPr>
      </w:pPr>
    </w:p>
    <w:p w14:paraId="4D8972BE" w14:textId="77777777" w:rsidR="00F4419C" w:rsidRPr="00EE7FD5" w:rsidRDefault="00F4419C" w:rsidP="005D18FB">
      <w:pPr>
        <w:spacing w:line="360" w:lineRule="auto"/>
        <w:ind w:firstLine="0"/>
        <w:jc w:val="both"/>
        <w:rPr>
          <w:b/>
          <w:sz w:val="28"/>
          <w:szCs w:val="28"/>
        </w:rPr>
      </w:pPr>
    </w:p>
    <w:p w14:paraId="3EC45E90" w14:textId="4E6AC206" w:rsidR="00E7348F" w:rsidRDefault="007C1173" w:rsidP="00E7348F">
      <w:pPr>
        <w:pStyle w:val="1"/>
      </w:pPr>
      <w:r w:rsidRPr="00DE30FC">
        <w:br w:type="page"/>
      </w:r>
      <w:bookmarkStart w:id="0" w:name="Цель"/>
      <w:r w:rsidR="00E7348F">
        <w:lastRenderedPageBreak/>
        <w:t xml:space="preserve">Постановка задачи. </w:t>
      </w:r>
    </w:p>
    <w:p w14:paraId="3162898C" w14:textId="62510D2A" w:rsidR="00E7348F" w:rsidRDefault="00A927CD" w:rsidP="004D1B93">
      <w:r w:rsidRPr="00A927CD">
        <w:t xml:space="preserve">Необходимо </w:t>
      </w:r>
      <w:r w:rsidR="00C522E9">
        <w:t xml:space="preserve">реализовать </w:t>
      </w:r>
      <w:r w:rsidR="00A81F2E">
        <w:t xml:space="preserve">программу для вычисления наиболее выгодного пути на основе информации о перелетах из файла. Вычисление проводится по методу Флойда-Уоршелла. </w:t>
      </w:r>
      <w:r w:rsidR="00C522E9" w:rsidRPr="00C522E9">
        <w:t xml:space="preserve"> </w:t>
      </w:r>
      <w:r>
        <w:t>Д</w:t>
      </w:r>
      <w:r w:rsidR="00E7348F">
        <w:t xml:space="preserve">ля всех функций должны быть написаны </w:t>
      </w:r>
      <w:r w:rsidR="00E7348F">
        <w:rPr>
          <w:lang w:val="en-US"/>
        </w:rPr>
        <w:t>unit</w:t>
      </w:r>
      <w:r w:rsidR="00E7348F" w:rsidRPr="00E7348F">
        <w:t>-</w:t>
      </w:r>
      <w:r w:rsidR="00E7348F">
        <w:t xml:space="preserve">тесты. Для написания </w:t>
      </w:r>
      <w:r w:rsidR="00E7348F">
        <w:rPr>
          <w:lang w:val="en-US"/>
        </w:rPr>
        <w:t>unit</w:t>
      </w:r>
      <w:r w:rsidR="00E7348F" w:rsidRPr="00ED4E12">
        <w:t>-</w:t>
      </w:r>
      <w:r w:rsidR="00E7348F">
        <w:t>тестов используется библиотека</w:t>
      </w:r>
      <w:r w:rsidR="00E7348F" w:rsidRPr="00ED4E12">
        <w:t xml:space="preserve"> </w:t>
      </w:r>
      <w:r w:rsidR="00E7348F">
        <w:rPr>
          <w:lang w:val="en-US"/>
        </w:rPr>
        <w:t>Google</w:t>
      </w:r>
      <w:r w:rsidR="00E7348F" w:rsidRPr="00ED4E12">
        <w:t xml:space="preserve"> </w:t>
      </w:r>
      <w:r w:rsidR="00E7348F">
        <w:rPr>
          <w:lang w:val="en-US"/>
        </w:rPr>
        <w:t>Tests</w:t>
      </w:r>
      <w:r w:rsidR="00E7348F">
        <w:t>.</w:t>
      </w:r>
    </w:p>
    <w:bookmarkEnd w:id="0"/>
    <w:p w14:paraId="7AD07096" w14:textId="4350B3E6" w:rsidR="00734682" w:rsidRDefault="003D6687" w:rsidP="00C710FF">
      <w:pPr>
        <w:pStyle w:val="1"/>
      </w:pPr>
      <w:r w:rsidRPr="003D6687">
        <w:t>Описание реализуемого класса и методов</w:t>
      </w:r>
    </w:p>
    <w:p w14:paraId="04789D4B" w14:textId="139BFC80" w:rsidR="003D6687" w:rsidRPr="00561903" w:rsidRDefault="00561903" w:rsidP="00561903">
      <w:r>
        <w:t xml:space="preserve">Реализован класс-обертка </w:t>
      </w:r>
      <w:r>
        <w:rPr>
          <w:lang w:val="en-US"/>
        </w:rPr>
        <w:t>Floyd</w:t>
      </w:r>
      <w:r w:rsidRPr="00561903">
        <w:t xml:space="preserve">, </w:t>
      </w:r>
      <w:r>
        <w:t xml:space="preserve">который обрабатывает считанные в функции </w:t>
      </w:r>
      <w:r>
        <w:rPr>
          <w:lang w:val="en-US"/>
        </w:rPr>
        <w:t>main</w:t>
      </w:r>
      <w:r w:rsidRPr="00561903">
        <w:t>()</w:t>
      </w:r>
      <w:r>
        <w:t xml:space="preserve"> данные.</w:t>
      </w:r>
    </w:p>
    <w:p w14:paraId="1881069A" w14:textId="32816A30" w:rsidR="006C163E" w:rsidRPr="006C163E" w:rsidRDefault="006C163E" w:rsidP="006C163E">
      <w:pPr>
        <w:ind w:left="420" w:firstLine="0"/>
      </w:pPr>
      <w:r>
        <w:t xml:space="preserve">Реализованные метода для класса </w:t>
      </w:r>
      <w:r>
        <w:rPr>
          <w:lang w:val="en-US"/>
        </w:rPr>
        <w:t>Map</w:t>
      </w:r>
      <w:r w:rsidRPr="006C163E">
        <w:t>:</w:t>
      </w:r>
    </w:p>
    <w:p w14:paraId="25DD70F5" w14:textId="6CD8A185" w:rsidR="00CF7F4E" w:rsidRDefault="00CA5069" w:rsidP="006C163E">
      <w:pPr>
        <w:pStyle w:val="af2"/>
        <w:ind w:left="780" w:firstLine="0"/>
      </w:pPr>
      <w:r>
        <w:rPr>
          <w:lang w:val="en-US"/>
        </w:rPr>
        <w:t>c</w:t>
      </w:r>
      <w:r w:rsidR="00561903">
        <w:rPr>
          <w:lang w:val="en-US"/>
        </w:rPr>
        <w:t>alculate</w:t>
      </w:r>
      <w:r w:rsidR="00561903" w:rsidRPr="00561903">
        <w:t>()</w:t>
      </w:r>
      <w:r w:rsidR="00561903">
        <w:t xml:space="preserve"> </w:t>
      </w:r>
      <w:r w:rsidR="00561903" w:rsidRPr="00561903">
        <w:t>//</w:t>
      </w:r>
      <w:r w:rsidR="00561903">
        <w:t xml:space="preserve"> функция вычисляющая оптимальный путь по алгоритму Флойда-Уоршелла</w:t>
      </w:r>
    </w:p>
    <w:p w14:paraId="4DB95BDC" w14:textId="14C654C2" w:rsidR="00A834D4" w:rsidRPr="00A834D4" w:rsidRDefault="00A834D4" w:rsidP="006C163E">
      <w:pPr>
        <w:pStyle w:val="af2"/>
        <w:ind w:left="780" w:firstLine="0"/>
      </w:pPr>
      <w:r>
        <w:rPr>
          <w:lang w:val="en-US"/>
        </w:rPr>
        <w:t>printPath</w:t>
      </w:r>
      <w:r w:rsidRPr="00A834D4">
        <w:t>()</w:t>
      </w:r>
      <w:r>
        <w:t xml:space="preserve"> </w:t>
      </w:r>
      <w:r w:rsidRPr="00A834D4">
        <w:t>//</w:t>
      </w:r>
      <w:r>
        <w:t xml:space="preserve"> функция </w:t>
      </w:r>
      <w:r w:rsidRPr="00F411B1">
        <w:t>записывающая</w:t>
      </w:r>
      <w:r w:rsidRPr="00F67AD1">
        <w:t xml:space="preserve"> </w:t>
      </w:r>
      <w:r w:rsidRPr="00F411B1">
        <w:t>путь</w:t>
      </w:r>
      <w:r w:rsidRPr="00F67AD1">
        <w:t xml:space="preserve"> </w:t>
      </w:r>
      <w:r w:rsidRPr="00F411B1">
        <w:t>в</w:t>
      </w:r>
      <w:r w:rsidRPr="00F67AD1">
        <w:t xml:space="preserve"> </w:t>
      </w:r>
      <w:r w:rsidRPr="00F411B1">
        <w:t>строку</w:t>
      </w:r>
      <w:r w:rsidRPr="00F67AD1">
        <w:t>.</w:t>
      </w:r>
    </w:p>
    <w:p w14:paraId="1C845C19" w14:textId="742FCD3A" w:rsidR="003D6687" w:rsidRDefault="003D6687" w:rsidP="003D6687">
      <w:pPr>
        <w:pStyle w:val="1"/>
      </w:pPr>
      <w:r w:rsidRPr="003D6687">
        <w:t>Оценка временной сложности каждого метода</w:t>
      </w:r>
    </w:p>
    <w:p w14:paraId="6DEC1E5E" w14:textId="116F49AC" w:rsidR="00175CAB" w:rsidRPr="00C137B5" w:rsidRDefault="0094253C" w:rsidP="00175CAB">
      <w:r>
        <w:rPr>
          <w:lang w:val="en-US"/>
        </w:rPr>
        <w:t>calculate</w:t>
      </w:r>
      <w:r w:rsidR="00175CAB" w:rsidRPr="00175CAB">
        <w:t xml:space="preserve">() // </w:t>
      </w:r>
      <w:r w:rsidR="00C137B5">
        <w:rPr>
          <w:lang w:val="en-US"/>
        </w:rPr>
        <w:t>O</w:t>
      </w:r>
      <w:r w:rsidR="00C137B5" w:rsidRPr="00C137B5">
        <w:t>(</w:t>
      </w:r>
      <w:r>
        <w:rPr>
          <w:lang w:val="en-US"/>
        </w:rPr>
        <w:t>N</w:t>
      </w:r>
      <w:r>
        <w:rPr>
          <w:vertAlign w:val="superscript"/>
          <w:lang w:val="en-US"/>
        </w:rPr>
        <w:t>3</w:t>
      </w:r>
      <w:r w:rsidR="00C137B5" w:rsidRPr="00C137B5">
        <w:t>)</w:t>
      </w:r>
    </w:p>
    <w:p w14:paraId="68E126AD" w14:textId="14E533E0" w:rsidR="00CF7F4E" w:rsidRPr="0094253C" w:rsidRDefault="0094253C" w:rsidP="00175CAB">
      <w:pPr>
        <w:rPr>
          <w:lang w:val="en-US"/>
        </w:rPr>
      </w:pPr>
      <w:r>
        <w:rPr>
          <w:lang w:val="en-US"/>
        </w:rPr>
        <w:t>printPath()// O(N</w:t>
      </w:r>
      <w:r>
        <w:rPr>
          <w:vertAlign w:val="superscript"/>
          <w:lang w:val="en-US"/>
        </w:rPr>
        <w:t>2</w:t>
      </w:r>
      <w:r>
        <w:rPr>
          <w:lang w:val="en-US"/>
        </w:rPr>
        <w:t>)</w:t>
      </w:r>
    </w:p>
    <w:p w14:paraId="45E3CBAB" w14:textId="240009D9" w:rsidR="00CF7F4E" w:rsidRDefault="003D6687" w:rsidP="00175CAB">
      <w:pPr>
        <w:pStyle w:val="1"/>
      </w:pPr>
      <w:r w:rsidRPr="003D6687">
        <w:t>Описание реализованных unit-тестов.</w:t>
      </w:r>
    </w:p>
    <w:p w14:paraId="190DEA57" w14:textId="4C16B238" w:rsidR="00CF7F4E" w:rsidRPr="00EB0F27" w:rsidRDefault="00CF7F4E" w:rsidP="00CF7F4E">
      <w:r>
        <w:t xml:space="preserve">Были написаны тесты на </w:t>
      </w:r>
      <w:r w:rsidR="00704470">
        <w:t>путь, который существует и не существует</w:t>
      </w:r>
      <w:r>
        <w:t>.</w:t>
      </w:r>
    </w:p>
    <w:p w14:paraId="2B8D76A5" w14:textId="00C6395B" w:rsidR="00AA23A1" w:rsidRPr="000B6AB0" w:rsidRDefault="00E20A2D" w:rsidP="00AA23A1">
      <w:pPr>
        <w:pStyle w:val="1"/>
        <w:rPr>
          <w:rStyle w:val="aff"/>
          <w:iCs w:val="0"/>
          <w:spacing w:val="0"/>
          <w:sz w:val="24"/>
        </w:rPr>
      </w:pPr>
      <w:r>
        <w:rPr>
          <w:rStyle w:val="aff"/>
          <w:iCs w:val="0"/>
          <w:spacing w:val="0"/>
          <w:sz w:val="24"/>
        </w:rPr>
        <w:t>Пример работы</w:t>
      </w:r>
    </w:p>
    <w:p w14:paraId="2EFCFDEC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ifstream input("../data/input_data.txt");</w:t>
      </w:r>
    </w:p>
    <w:p w14:paraId="3AA6243F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auto *flightList = new List&lt;string&gt;();</w:t>
      </w:r>
    </w:p>
    <w:p w14:paraId="12C952BE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string city_Start;</w:t>
      </w:r>
    </w:p>
    <w:p w14:paraId="5077EBEF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string city_End;</w:t>
      </w:r>
    </w:p>
    <w:p w14:paraId="23A31069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</w:p>
    <w:p w14:paraId="41B944CA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while (!input.eof()) {</w:t>
      </w:r>
    </w:p>
    <w:p w14:paraId="7B90DF82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    string s1;</w:t>
      </w:r>
    </w:p>
    <w:p w14:paraId="7FDB6E2A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    getline(input, s1);</w:t>
      </w:r>
    </w:p>
    <w:p w14:paraId="201E4FD9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    flightList-&gt;insert(s1);</w:t>
      </w:r>
    </w:p>
    <w:p w14:paraId="45EA04C9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}</w:t>
      </w:r>
    </w:p>
    <w:p w14:paraId="3DC65B67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</w:p>
    <w:p w14:paraId="7DAD43B9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cout &lt;&lt; "Flight schedule: " &lt;&lt; endl;</w:t>
      </w:r>
    </w:p>
    <w:p w14:paraId="7B0C1115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</w:p>
    <w:p w14:paraId="18F83CA8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for (int i = 0; i &lt; flightList-&gt;size; i++) {</w:t>
      </w:r>
    </w:p>
    <w:p w14:paraId="063BAD69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    cout &lt;&lt; flightList-&gt;at(i) &lt;&lt; endl;</w:t>
      </w:r>
    </w:p>
    <w:p w14:paraId="3A784759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}</w:t>
      </w:r>
    </w:p>
    <w:p w14:paraId="3355EFA2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</w:p>
    <w:p w14:paraId="02D6EC94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cout &lt;&lt; endl &lt;&lt; "Enter the departure city" &lt;&lt; endl;</w:t>
      </w:r>
    </w:p>
    <w:p w14:paraId="0A3E8B43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</w:p>
    <w:p w14:paraId="1C71443D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getline(cin, city_Start);</w:t>
      </w:r>
    </w:p>
    <w:p w14:paraId="405399CA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</w:p>
    <w:p w14:paraId="623FA978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cout &lt;&lt; "Enter your arrival city" &lt;&lt; endl;</w:t>
      </w:r>
    </w:p>
    <w:p w14:paraId="3F5542E6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</w:p>
    <w:p w14:paraId="44F45762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getline(cin, city_End);</w:t>
      </w:r>
    </w:p>
    <w:p w14:paraId="6CC91EAB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</w:p>
    <w:p w14:paraId="7AAA7EAD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lastRenderedPageBreak/>
        <w:t xml:space="preserve">    auto *floyd = new Floyd(flightList);</w:t>
      </w:r>
    </w:p>
    <w:p w14:paraId="4BC506D5" w14:textId="79CABD16" w:rsidR="00E20A2D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 xml:space="preserve">    cout &lt;&lt; floyd-&gt;calculate(city_Start, city_End) &lt;&lt; endl;</w:t>
      </w:r>
    </w:p>
    <w:p w14:paraId="0F4B9F46" w14:textId="444C7025" w:rsidR="00E20A2D" w:rsidRPr="00C522E9" w:rsidRDefault="00E20A2D" w:rsidP="00E20A2D">
      <w:pPr>
        <w:pStyle w:val="Times142"/>
        <w:rPr>
          <w:bCs/>
          <w:sz w:val="20"/>
          <w:szCs w:val="18"/>
          <w:lang w:val="en-US"/>
        </w:rPr>
      </w:pPr>
      <w:r>
        <w:rPr>
          <w:bCs/>
          <w:sz w:val="20"/>
          <w:szCs w:val="18"/>
        </w:rPr>
        <w:t>Вывод</w:t>
      </w:r>
      <w:r w:rsidRPr="00C522E9">
        <w:rPr>
          <w:bCs/>
          <w:sz w:val="20"/>
          <w:szCs w:val="18"/>
          <w:lang w:val="en-US"/>
        </w:rPr>
        <w:t>:</w:t>
      </w:r>
    </w:p>
    <w:p w14:paraId="0C44A9E9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Flight schedule:</w:t>
      </w:r>
    </w:p>
    <w:p w14:paraId="4136F5EF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Saint-Petersburg;Nalchik;10;23;</w:t>
      </w:r>
    </w:p>
    <w:p w14:paraId="7485A4B1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Saint-Petersburg;Moscow;5;4;</w:t>
      </w:r>
    </w:p>
    <w:p w14:paraId="460C1675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Moscow;Nalchik;9;7;</w:t>
      </w:r>
    </w:p>
    <w:p w14:paraId="58C65F98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Barselona;Moscow;25;N/A;</w:t>
      </w:r>
    </w:p>
    <w:p w14:paraId="4D4E22EF" w14:textId="6DA2748E" w:rsid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Barselona;Saint-Petesburg;N/A;2;</w:t>
      </w:r>
    </w:p>
    <w:p w14:paraId="2FDEFD3D" w14:textId="18A5DE76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>
        <w:rPr>
          <w:bCs/>
          <w:sz w:val="20"/>
          <w:szCs w:val="18"/>
          <w:lang w:val="en-US"/>
        </w:rPr>
        <w:t>Nalchik;Rome;10;N/A</w:t>
      </w:r>
    </w:p>
    <w:p w14:paraId="499F0710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</w:p>
    <w:p w14:paraId="74DEBB4A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Enter the departure city</w:t>
      </w:r>
    </w:p>
    <w:p w14:paraId="1FC3F4DB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Saint-Petersburg</w:t>
      </w:r>
    </w:p>
    <w:p w14:paraId="3B95297C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Enter your arrival city</w:t>
      </w:r>
    </w:p>
    <w:p w14:paraId="6D4E8899" w14:textId="6C69BC7B" w:rsidR="000B6AB0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Nalchik</w:t>
      </w:r>
    </w:p>
    <w:p w14:paraId="2F70B0B2" w14:textId="2E540B6B" w:rsidR="00007162" w:rsidRDefault="00007162" w:rsidP="00007162">
      <w:pPr>
        <w:pStyle w:val="Times142"/>
        <w:rPr>
          <w:rStyle w:val="aff"/>
          <w:iCs w:val="0"/>
          <w:spacing w:val="0"/>
          <w:szCs w:val="18"/>
          <w:lang w:val="en-US"/>
        </w:rPr>
      </w:pPr>
      <w:r>
        <w:rPr>
          <w:rStyle w:val="aff"/>
          <w:iCs w:val="0"/>
          <w:spacing w:val="0"/>
          <w:szCs w:val="18"/>
          <w:lang w:val="en-US"/>
        </w:rPr>
        <w:t xml:space="preserve">The best route for the price: </w:t>
      </w:r>
    </w:p>
    <w:p w14:paraId="6946C456" w14:textId="24DA1F2D" w:rsidR="00007162" w:rsidRDefault="00007162" w:rsidP="00007162">
      <w:pPr>
        <w:pStyle w:val="Times142"/>
        <w:rPr>
          <w:rStyle w:val="aff"/>
          <w:iCs w:val="0"/>
          <w:spacing w:val="0"/>
          <w:szCs w:val="18"/>
          <w:lang w:val="en-US"/>
        </w:rPr>
      </w:pPr>
      <w:r>
        <w:rPr>
          <w:rStyle w:val="aff"/>
          <w:iCs w:val="0"/>
          <w:spacing w:val="0"/>
          <w:szCs w:val="18"/>
          <w:lang w:val="en-US"/>
        </w:rPr>
        <w:t>10</w:t>
      </w:r>
    </w:p>
    <w:p w14:paraId="5EEAB678" w14:textId="6D67117A" w:rsidR="00007162" w:rsidRDefault="00007162" w:rsidP="00007162">
      <w:pPr>
        <w:pStyle w:val="Times142"/>
        <w:rPr>
          <w:rStyle w:val="aff"/>
          <w:iCs w:val="0"/>
          <w:spacing w:val="0"/>
          <w:szCs w:val="18"/>
          <w:lang w:val="en-US"/>
        </w:rPr>
      </w:pPr>
    </w:p>
    <w:p w14:paraId="26166723" w14:textId="0C1CDE28" w:rsidR="00007162" w:rsidRDefault="00007162" w:rsidP="00007162">
      <w:pPr>
        <w:pStyle w:val="Times142"/>
        <w:rPr>
          <w:rStyle w:val="aff"/>
          <w:iCs w:val="0"/>
          <w:spacing w:val="0"/>
          <w:szCs w:val="18"/>
        </w:rPr>
      </w:pPr>
      <w:r>
        <w:rPr>
          <w:rStyle w:val="aff"/>
          <w:iCs w:val="0"/>
          <w:spacing w:val="0"/>
          <w:szCs w:val="18"/>
        </w:rPr>
        <w:t>Вывод 2:</w:t>
      </w:r>
    </w:p>
    <w:p w14:paraId="36872380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Flight schedule:</w:t>
      </w:r>
    </w:p>
    <w:p w14:paraId="7969B871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Saint-Petersburg;Nalchik;10;23;</w:t>
      </w:r>
    </w:p>
    <w:p w14:paraId="67D5CA2C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Saint-Petersburg;Moscow;5;4;</w:t>
      </w:r>
    </w:p>
    <w:p w14:paraId="0FB9F565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Moscow;Nalchik;9;7;</w:t>
      </w:r>
    </w:p>
    <w:p w14:paraId="6C07DD62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Barselona;Moscow;25;N/A;</w:t>
      </w:r>
    </w:p>
    <w:p w14:paraId="04C4F390" w14:textId="77777777" w:rsid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Barselona;Saint-Petesburg;N/A;2;</w:t>
      </w:r>
    </w:p>
    <w:p w14:paraId="12C091A3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>
        <w:rPr>
          <w:bCs/>
          <w:sz w:val="20"/>
          <w:szCs w:val="18"/>
          <w:lang w:val="en-US"/>
        </w:rPr>
        <w:t>Nalchik;Rome;10;N/A</w:t>
      </w:r>
    </w:p>
    <w:p w14:paraId="009FE825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</w:p>
    <w:p w14:paraId="11998353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Enter the departure city</w:t>
      </w:r>
    </w:p>
    <w:p w14:paraId="494FBD40" w14:textId="6B2509B1" w:rsidR="00007162" w:rsidRPr="00007162" w:rsidRDefault="00CA6A46" w:rsidP="00007162">
      <w:pPr>
        <w:pStyle w:val="Times142"/>
        <w:rPr>
          <w:bCs/>
          <w:sz w:val="20"/>
          <w:szCs w:val="18"/>
          <w:lang w:val="en-US"/>
        </w:rPr>
      </w:pPr>
      <w:r>
        <w:rPr>
          <w:bCs/>
          <w:sz w:val="20"/>
          <w:szCs w:val="18"/>
          <w:lang w:val="en-US"/>
        </w:rPr>
        <w:t>Rome</w:t>
      </w:r>
    </w:p>
    <w:p w14:paraId="131C2B23" w14:textId="77777777" w:rsidR="00007162" w:rsidRPr="00007162" w:rsidRDefault="00007162" w:rsidP="00007162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Enter your arrival city</w:t>
      </w:r>
    </w:p>
    <w:p w14:paraId="3AAFA8A5" w14:textId="444A212E" w:rsidR="00007162" w:rsidRDefault="00CA6A46" w:rsidP="00007162">
      <w:pPr>
        <w:pStyle w:val="Times142"/>
        <w:rPr>
          <w:bCs/>
          <w:sz w:val="20"/>
          <w:szCs w:val="18"/>
          <w:lang w:val="en-US"/>
        </w:rPr>
      </w:pPr>
      <w:r>
        <w:rPr>
          <w:bCs/>
          <w:sz w:val="20"/>
          <w:szCs w:val="18"/>
          <w:lang w:val="en-US"/>
        </w:rPr>
        <w:t>Nalchik</w:t>
      </w:r>
    </w:p>
    <w:p w14:paraId="4A834A86" w14:textId="02BED15F" w:rsidR="00007162" w:rsidRDefault="00CA6A46" w:rsidP="00007162">
      <w:pPr>
        <w:pStyle w:val="Times142"/>
        <w:rPr>
          <w:rStyle w:val="aff"/>
          <w:iCs w:val="0"/>
          <w:spacing w:val="0"/>
          <w:szCs w:val="18"/>
          <w:lang w:val="en-US"/>
        </w:rPr>
      </w:pPr>
      <w:r w:rsidRPr="00CA6A46">
        <w:rPr>
          <w:rStyle w:val="aff"/>
          <w:iCs w:val="0"/>
          <w:spacing w:val="0"/>
          <w:szCs w:val="18"/>
          <w:lang w:val="en-US"/>
        </w:rPr>
        <w:t>The departure city is absent, try again</w:t>
      </w:r>
    </w:p>
    <w:p w14:paraId="6D72CDA1" w14:textId="68477917" w:rsidR="00D43E20" w:rsidRDefault="00D43E20" w:rsidP="00007162">
      <w:pPr>
        <w:pStyle w:val="Times142"/>
        <w:rPr>
          <w:rStyle w:val="aff"/>
          <w:iCs w:val="0"/>
          <w:spacing w:val="0"/>
          <w:szCs w:val="18"/>
          <w:lang w:val="en-US"/>
        </w:rPr>
      </w:pPr>
    </w:p>
    <w:p w14:paraId="18FD5760" w14:textId="505D0858" w:rsidR="00D43E20" w:rsidRPr="00D43E20" w:rsidRDefault="00D43E20" w:rsidP="00007162">
      <w:pPr>
        <w:pStyle w:val="Times142"/>
        <w:rPr>
          <w:rStyle w:val="aff"/>
          <w:iCs w:val="0"/>
          <w:spacing w:val="0"/>
          <w:szCs w:val="18"/>
          <w:lang w:val="en-US"/>
        </w:rPr>
      </w:pPr>
      <w:r>
        <w:rPr>
          <w:rStyle w:val="aff"/>
          <w:iCs w:val="0"/>
          <w:spacing w:val="0"/>
          <w:szCs w:val="18"/>
        </w:rPr>
        <w:t>Вывод</w:t>
      </w:r>
      <w:r w:rsidRPr="00D43E20">
        <w:rPr>
          <w:rStyle w:val="aff"/>
          <w:iCs w:val="0"/>
          <w:spacing w:val="0"/>
          <w:szCs w:val="18"/>
          <w:lang w:val="en-US"/>
        </w:rPr>
        <w:t xml:space="preserve"> 3:</w:t>
      </w:r>
    </w:p>
    <w:p w14:paraId="19D1B464" w14:textId="77777777" w:rsidR="00D43E20" w:rsidRPr="00007162" w:rsidRDefault="00D43E20" w:rsidP="00D43E20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Flight schedule:</w:t>
      </w:r>
    </w:p>
    <w:p w14:paraId="1D023154" w14:textId="77777777" w:rsidR="00D43E20" w:rsidRPr="00007162" w:rsidRDefault="00D43E20" w:rsidP="00D43E20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Saint-Petersburg;Nalchik;10;23;</w:t>
      </w:r>
    </w:p>
    <w:p w14:paraId="782B248D" w14:textId="77777777" w:rsidR="00D43E20" w:rsidRPr="00007162" w:rsidRDefault="00D43E20" w:rsidP="00D43E20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Saint-Petersburg;Moscow;5;4;</w:t>
      </w:r>
    </w:p>
    <w:p w14:paraId="2A26288A" w14:textId="77777777" w:rsidR="00D43E20" w:rsidRPr="00007162" w:rsidRDefault="00D43E20" w:rsidP="00D43E20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Moscow;Nalchik;9;7;</w:t>
      </w:r>
    </w:p>
    <w:p w14:paraId="14EDFE97" w14:textId="77777777" w:rsidR="00D43E20" w:rsidRPr="00007162" w:rsidRDefault="00D43E20" w:rsidP="00D43E20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Barselona;Moscow;25;N/A;</w:t>
      </w:r>
    </w:p>
    <w:p w14:paraId="094CB323" w14:textId="77777777" w:rsidR="00D43E20" w:rsidRDefault="00D43E20" w:rsidP="00D43E20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Barselona;Saint-Petesburg;N/A;2;</w:t>
      </w:r>
    </w:p>
    <w:p w14:paraId="5E80F5BE" w14:textId="159DA6EE" w:rsidR="00D43E20" w:rsidRDefault="00D43E20" w:rsidP="00D43E20">
      <w:pPr>
        <w:pStyle w:val="Times142"/>
        <w:rPr>
          <w:bCs/>
          <w:sz w:val="20"/>
          <w:szCs w:val="18"/>
          <w:lang w:val="en-US"/>
        </w:rPr>
      </w:pPr>
      <w:r>
        <w:rPr>
          <w:bCs/>
          <w:sz w:val="20"/>
          <w:szCs w:val="18"/>
          <w:lang w:val="en-US"/>
        </w:rPr>
        <w:t>Nalchik;Rome;10;N/A</w:t>
      </w:r>
    </w:p>
    <w:p w14:paraId="5C19AAF6" w14:textId="5FC0898A" w:rsidR="00D43E20" w:rsidRDefault="00D43E20" w:rsidP="00D43E20">
      <w:pPr>
        <w:pStyle w:val="Times142"/>
        <w:rPr>
          <w:bCs/>
          <w:sz w:val="20"/>
          <w:szCs w:val="18"/>
          <w:lang w:val="en-US"/>
        </w:rPr>
      </w:pPr>
    </w:p>
    <w:p w14:paraId="7CF104A6" w14:textId="77777777" w:rsidR="00D43E20" w:rsidRPr="00007162" w:rsidRDefault="00D43E20" w:rsidP="00D43E20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Enter the departure city</w:t>
      </w:r>
    </w:p>
    <w:p w14:paraId="454C4DEA" w14:textId="010003F7" w:rsidR="00D43E20" w:rsidRPr="000F0D2B" w:rsidRDefault="000F0D2B" w:rsidP="00D43E20">
      <w:pPr>
        <w:pStyle w:val="Times142"/>
        <w:rPr>
          <w:bCs/>
          <w:sz w:val="20"/>
          <w:szCs w:val="18"/>
          <w:lang w:val="en-US"/>
        </w:rPr>
      </w:pPr>
      <w:r>
        <w:rPr>
          <w:bCs/>
          <w:sz w:val="20"/>
          <w:szCs w:val="18"/>
          <w:lang w:val="en-US"/>
        </w:rPr>
        <w:t>Barselona</w:t>
      </w:r>
    </w:p>
    <w:p w14:paraId="1B55DC5B" w14:textId="77777777" w:rsidR="00D43E20" w:rsidRPr="00007162" w:rsidRDefault="00D43E20" w:rsidP="00D43E20">
      <w:pPr>
        <w:pStyle w:val="Times142"/>
        <w:rPr>
          <w:bCs/>
          <w:sz w:val="20"/>
          <w:szCs w:val="18"/>
          <w:lang w:val="en-US"/>
        </w:rPr>
      </w:pPr>
      <w:r w:rsidRPr="00007162">
        <w:rPr>
          <w:bCs/>
          <w:sz w:val="20"/>
          <w:szCs w:val="18"/>
          <w:lang w:val="en-US"/>
        </w:rPr>
        <w:t>Enter your arrival city</w:t>
      </w:r>
    </w:p>
    <w:p w14:paraId="47F35A70" w14:textId="4F98FB2D" w:rsidR="00D43E20" w:rsidRDefault="000F0D2B" w:rsidP="00D43E20">
      <w:pPr>
        <w:pStyle w:val="Times142"/>
        <w:rPr>
          <w:bCs/>
          <w:sz w:val="20"/>
          <w:szCs w:val="18"/>
          <w:lang w:val="en-US"/>
        </w:rPr>
      </w:pPr>
      <w:r>
        <w:rPr>
          <w:bCs/>
          <w:sz w:val="20"/>
          <w:szCs w:val="18"/>
          <w:lang w:val="en-US"/>
        </w:rPr>
        <w:t>Saint-Petersburg</w:t>
      </w:r>
    </w:p>
    <w:p w14:paraId="35597859" w14:textId="7CEB8B7D" w:rsidR="00D43E20" w:rsidRDefault="000F0D2B" w:rsidP="000F0D2B">
      <w:pPr>
        <w:pStyle w:val="Times142"/>
        <w:rPr>
          <w:rStyle w:val="aff"/>
          <w:iCs w:val="0"/>
          <w:spacing w:val="0"/>
          <w:szCs w:val="18"/>
          <w:lang w:val="en-US"/>
        </w:rPr>
      </w:pPr>
      <w:r>
        <w:rPr>
          <w:rStyle w:val="aff"/>
          <w:iCs w:val="0"/>
          <w:spacing w:val="0"/>
          <w:szCs w:val="18"/>
          <w:lang w:val="en-US"/>
        </w:rPr>
        <w:t xml:space="preserve">The best route for the price: </w:t>
      </w:r>
    </w:p>
    <w:p w14:paraId="735325EE" w14:textId="1C2423E0" w:rsidR="000F0D2B" w:rsidRPr="00D43E20" w:rsidRDefault="00F457C3" w:rsidP="000F0D2B">
      <w:pPr>
        <w:pStyle w:val="Times142"/>
        <w:rPr>
          <w:rStyle w:val="aff"/>
          <w:iCs w:val="0"/>
          <w:spacing w:val="0"/>
          <w:szCs w:val="18"/>
          <w:lang w:val="en-US"/>
        </w:rPr>
      </w:pPr>
      <w:r>
        <w:rPr>
          <w:rStyle w:val="aff"/>
          <w:iCs w:val="0"/>
          <w:spacing w:val="0"/>
          <w:szCs w:val="18"/>
          <w:lang w:val="en-US"/>
        </w:rPr>
        <w:t>29</w:t>
      </w:r>
    </w:p>
    <w:p w14:paraId="139508EA" w14:textId="79E36FA0" w:rsidR="001F7566" w:rsidRDefault="001F7566" w:rsidP="001F7566">
      <w:pPr>
        <w:pStyle w:val="1"/>
        <w:rPr>
          <w:rStyle w:val="aff"/>
          <w:iCs w:val="0"/>
          <w:spacing w:val="0"/>
          <w:sz w:val="22"/>
          <w:szCs w:val="22"/>
        </w:rPr>
      </w:pPr>
      <w:r>
        <w:rPr>
          <w:rStyle w:val="aff"/>
          <w:iCs w:val="0"/>
          <w:spacing w:val="0"/>
          <w:sz w:val="22"/>
          <w:szCs w:val="22"/>
        </w:rPr>
        <w:lastRenderedPageBreak/>
        <w:t>Листинг</w:t>
      </w:r>
    </w:p>
    <w:p w14:paraId="253E4191" w14:textId="606969BC" w:rsidR="001F7566" w:rsidRPr="001F7566" w:rsidRDefault="001F7566" w:rsidP="001F7566">
      <w:pPr>
        <w:rPr>
          <w:rStyle w:val="aff"/>
          <w:iCs w:val="0"/>
          <w:spacing w:val="0"/>
          <w:sz w:val="22"/>
          <w:lang w:val="en-US"/>
        </w:rPr>
      </w:pPr>
      <w:r>
        <w:rPr>
          <w:rStyle w:val="aff"/>
          <w:iCs w:val="0"/>
          <w:spacing w:val="0"/>
          <w:sz w:val="22"/>
        </w:rPr>
        <w:t xml:space="preserve">Листинг в </w:t>
      </w:r>
      <w:r>
        <w:rPr>
          <w:rStyle w:val="aff"/>
          <w:iCs w:val="0"/>
          <w:spacing w:val="0"/>
          <w:sz w:val="22"/>
          <w:lang w:val="en-US"/>
        </w:rPr>
        <w:t>IDE.</w:t>
      </w:r>
    </w:p>
    <w:p w14:paraId="37EEB079" w14:textId="77777777" w:rsidR="00636B24" w:rsidRPr="00AA23A1" w:rsidRDefault="00636B24" w:rsidP="001642D1">
      <w:pPr>
        <w:pStyle w:val="af2"/>
        <w:rPr>
          <w:rStyle w:val="aff"/>
          <w:bCs w:val="0"/>
          <w:i/>
          <w:caps/>
          <w:sz w:val="28"/>
          <w:szCs w:val="28"/>
          <w:lang w:val="en-US"/>
        </w:rPr>
      </w:pPr>
    </w:p>
    <w:p w14:paraId="5AF4F28A" w14:textId="77777777" w:rsidR="00636B24" w:rsidRPr="00AA23A1" w:rsidRDefault="00636B24" w:rsidP="001642D1">
      <w:pPr>
        <w:pStyle w:val="af2"/>
        <w:rPr>
          <w:rStyle w:val="aff"/>
          <w:bCs w:val="0"/>
          <w:i/>
          <w:caps/>
          <w:sz w:val="28"/>
          <w:szCs w:val="28"/>
          <w:lang w:val="en-US"/>
        </w:rPr>
      </w:pPr>
    </w:p>
    <w:sectPr w:rsidR="00636B24" w:rsidRPr="00AA23A1" w:rsidSect="0059669B">
      <w:headerReference w:type="default" r:id="rId8"/>
      <w:footerReference w:type="default" r:id="rId9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14B59" w14:textId="77777777" w:rsidR="00387CDC" w:rsidRDefault="00387CDC" w:rsidP="001642D1">
      <w:r>
        <w:separator/>
      </w:r>
    </w:p>
  </w:endnote>
  <w:endnote w:type="continuationSeparator" w:id="0">
    <w:p w14:paraId="41AA2CCF" w14:textId="77777777" w:rsidR="00387CDC" w:rsidRDefault="00387CDC" w:rsidP="00164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E574E" w14:textId="77777777" w:rsidR="00EF0F2C" w:rsidRDefault="00EF0F2C" w:rsidP="001642D1">
    <w:pPr>
      <w:pStyle w:val="af0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5</w:t>
    </w:r>
    <w:r>
      <w:fldChar w:fldCharType="end"/>
    </w:r>
  </w:p>
  <w:p w14:paraId="2C08342A" w14:textId="77777777" w:rsidR="00EF0F2C" w:rsidRDefault="00EF0F2C" w:rsidP="001642D1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EE7AB0" w14:textId="77777777" w:rsidR="00387CDC" w:rsidRDefault="00387CDC" w:rsidP="001642D1">
      <w:r>
        <w:separator/>
      </w:r>
    </w:p>
  </w:footnote>
  <w:footnote w:type="continuationSeparator" w:id="0">
    <w:p w14:paraId="2241B936" w14:textId="77777777" w:rsidR="00387CDC" w:rsidRDefault="00387CDC" w:rsidP="00164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740F3" w14:textId="77777777" w:rsidR="00EF0F2C" w:rsidRDefault="00EF0F2C" w:rsidP="001642D1">
    <w:pPr>
      <w:pStyle w:val="af5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5943C6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FC32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7920D96"/>
    <w:multiLevelType w:val="hybridMultilevel"/>
    <w:tmpl w:val="B79083B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4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F415DA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634785"/>
    <w:multiLevelType w:val="hybridMultilevel"/>
    <w:tmpl w:val="8B34D504"/>
    <w:lvl w:ilvl="0" w:tplc="97E6BAFA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645A6A"/>
    <w:multiLevelType w:val="hybridMultilevel"/>
    <w:tmpl w:val="DBDAD6AE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88E369C"/>
    <w:multiLevelType w:val="hybridMultilevel"/>
    <w:tmpl w:val="961AFC94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1A53199E"/>
    <w:multiLevelType w:val="hybridMultilevel"/>
    <w:tmpl w:val="D3B8DC74"/>
    <w:lvl w:ilvl="0" w:tplc="1C924D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A5479F"/>
    <w:multiLevelType w:val="hybridMultilevel"/>
    <w:tmpl w:val="381E324C"/>
    <w:lvl w:ilvl="0" w:tplc="8108B8E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9F54B2B"/>
    <w:multiLevelType w:val="multilevel"/>
    <w:tmpl w:val="10CCC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3" w15:restartNumberingAfterBreak="0">
    <w:nsid w:val="32A817D6"/>
    <w:multiLevelType w:val="multilevel"/>
    <w:tmpl w:val="769CC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334F2722"/>
    <w:multiLevelType w:val="multilevel"/>
    <w:tmpl w:val="DFF8BD62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7032721"/>
    <w:multiLevelType w:val="hybridMultilevel"/>
    <w:tmpl w:val="69D8E590"/>
    <w:lvl w:ilvl="0" w:tplc="7D26BC68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B5E4F17"/>
    <w:multiLevelType w:val="hybridMultilevel"/>
    <w:tmpl w:val="6E2C2E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617E50"/>
    <w:multiLevelType w:val="multilevel"/>
    <w:tmpl w:val="1506ED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41D41FF"/>
    <w:multiLevelType w:val="multilevel"/>
    <w:tmpl w:val="D9A880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2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4D26D63"/>
    <w:multiLevelType w:val="multilevel"/>
    <w:tmpl w:val="8006D9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92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4FA06682"/>
    <w:multiLevelType w:val="multilevel"/>
    <w:tmpl w:val="8FD2F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524A2AFC"/>
    <w:multiLevelType w:val="multilevel"/>
    <w:tmpl w:val="D3BEA9CE"/>
    <w:lvl w:ilvl="0">
      <w:start w:val="2"/>
      <w:numFmt w:val="decimal"/>
      <w:lvlText w:val="%1"/>
      <w:lvlJc w:val="left"/>
      <w:pPr>
        <w:ind w:left="425" w:firstLine="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25" w:hanging="4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425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425" w:hanging="425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425" w:hanging="425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425" w:hanging="425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425" w:hanging="425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425" w:hanging="425"/>
      </w:pPr>
      <w:rPr>
        <w:rFonts w:hint="default"/>
      </w:rPr>
    </w:lvl>
  </w:abstractNum>
  <w:abstractNum w:abstractNumId="24" w15:restartNumberingAfterBreak="0">
    <w:nsid w:val="553A68DA"/>
    <w:multiLevelType w:val="multilevel"/>
    <w:tmpl w:val="6DB4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608171D"/>
    <w:multiLevelType w:val="multilevel"/>
    <w:tmpl w:val="B8F059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D2F7B25"/>
    <w:multiLevelType w:val="hybridMultilevel"/>
    <w:tmpl w:val="01E61D10"/>
    <w:lvl w:ilvl="0" w:tplc="8F3C77E4">
      <w:start w:val="1"/>
      <w:numFmt w:val="decimal"/>
      <w:lvlText w:val="2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7F3686"/>
    <w:multiLevelType w:val="hybridMultilevel"/>
    <w:tmpl w:val="13B2FB02"/>
    <w:lvl w:ilvl="0" w:tplc="3D24E348">
      <w:start w:val="1"/>
      <w:numFmt w:val="decimal"/>
      <w:lvlText w:val="%1."/>
      <w:lvlJc w:val="left"/>
      <w:pPr>
        <w:ind w:left="1429" w:hanging="360"/>
      </w:pPr>
      <w:rPr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714415B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A018ED"/>
    <w:multiLevelType w:val="hybridMultilevel"/>
    <w:tmpl w:val="DBCE0940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1" w15:restartNumberingAfterBreak="0">
    <w:nsid w:val="7A9C0236"/>
    <w:multiLevelType w:val="hybridMultilevel"/>
    <w:tmpl w:val="0B96D88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2" w15:restartNumberingAfterBreak="0">
    <w:nsid w:val="7C4E22CE"/>
    <w:multiLevelType w:val="hybridMultilevel"/>
    <w:tmpl w:val="CF20994C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33" w15:restartNumberingAfterBreak="0">
    <w:nsid w:val="7D88148E"/>
    <w:multiLevelType w:val="multilevel"/>
    <w:tmpl w:val="97541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8"/>
  </w:num>
  <w:num w:numId="2">
    <w:abstractNumId w:val="0"/>
  </w:num>
  <w:num w:numId="3">
    <w:abstractNumId w:val="15"/>
  </w:num>
  <w:num w:numId="4">
    <w:abstractNumId w:val="25"/>
  </w:num>
  <w:num w:numId="5">
    <w:abstractNumId w:val="6"/>
  </w:num>
  <w:num w:numId="6">
    <w:abstractNumId w:val="4"/>
  </w:num>
  <w:num w:numId="7">
    <w:abstractNumId w:val="28"/>
  </w:num>
  <w:num w:numId="8">
    <w:abstractNumId w:val="21"/>
  </w:num>
  <w:num w:numId="9">
    <w:abstractNumId w:val="1"/>
  </w:num>
  <w:num w:numId="10">
    <w:abstractNumId w:val="23"/>
  </w:num>
  <w:num w:numId="11">
    <w:abstractNumId w:val="23"/>
    <w:lvlOverride w:ilvl="0">
      <w:startOverride w:val="2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7"/>
  </w:num>
  <w:num w:numId="13">
    <w:abstractNumId w:val="20"/>
  </w:num>
  <w:num w:numId="14">
    <w:abstractNumId w:val="26"/>
  </w:num>
  <w:num w:numId="15">
    <w:abstractNumId w:val="22"/>
  </w:num>
  <w:num w:numId="16">
    <w:abstractNumId w:val="5"/>
  </w:num>
  <w:num w:numId="17">
    <w:abstractNumId w:val="29"/>
  </w:num>
  <w:num w:numId="18">
    <w:abstractNumId w:val="17"/>
  </w:num>
  <w:num w:numId="19">
    <w:abstractNumId w:val="2"/>
  </w:num>
  <w:num w:numId="20">
    <w:abstractNumId w:val="19"/>
  </w:num>
  <w:num w:numId="21">
    <w:abstractNumId w:val="13"/>
  </w:num>
  <w:num w:numId="22">
    <w:abstractNumId w:val="14"/>
  </w:num>
  <w:num w:numId="23">
    <w:abstractNumId w:val="10"/>
  </w:num>
  <w:num w:numId="24">
    <w:abstractNumId w:val="3"/>
  </w:num>
  <w:num w:numId="25">
    <w:abstractNumId w:val="12"/>
  </w:num>
  <w:num w:numId="26">
    <w:abstractNumId w:val="24"/>
  </w:num>
  <w:num w:numId="27">
    <w:abstractNumId w:val="33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2"/>
  </w:num>
  <w:num w:numId="31">
    <w:abstractNumId w:val="31"/>
  </w:num>
  <w:num w:numId="32">
    <w:abstractNumId w:val="7"/>
  </w:num>
  <w:num w:numId="33">
    <w:abstractNumId w:val="11"/>
  </w:num>
  <w:num w:numId="34">
    <w:abstractNumId w:val="9"/>
  </w:num>
  <w:num w:numId="35">
    <w:abstractNumId w:val="30"/>
  </w:num>
  <w:num w:numId="36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linkStyles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07162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2E8A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36CCF"/>
    <w:rsid w:val="00040050"/>
    <w:rsid w:val="0004161C"/>
    <w:rsid w:val="00042D8F"/>
    <w:rsid w:val="00043196"/>
    <w:rsid w:val="0004371F"/>
    <w:rsid w:val="00043AFB"/>
    <w:rsid w:val="000459A4"/>
    <w:rsid w:val="000459F2"/>
    <w:rsid w:val="000503E0"/>
    <w:rsid w:val="00051A4B"/>
    <w:rsid w:val="00051C05"/>
    <w:rsid w:val="00053BCB"/>
    <w:rsid w:val="00055334"/>
    <w:rsid w:val="0005551F"/>
    <w:rsid w:val="00057213"/>
    <w:rsid w:val="000603A9"/>
    <w:rsid w:val="000603AB"/>
    <w:rsid w:val="00062723"/>
    <w:rsid w:val="000635F2"/>
    <w:rsid w:val="00063E57"/>
    <w:rsid w:val="000663B0"/>
    <w:rsid w:val="00073281"/>
    <w:rsid w:val="00075EB8"/>
    <w:rsid w:val="000768BF"/>
    <w:rsid w:val="00076C54"/>
    <w:rsid w:val="0007798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83E"/>
    <w:rsid w:val="00092997"/>
    <w:rsid w:val="000930EE"/>
    <w:rsid w:val="00094718"/>
    <w:rsid w:val="000A14FD"/>
    <w:rsid w:val="000A15A1"/>
    <w:rsid w:val="000A1E14"/>
    <w:rsid w:val="000A323F"/>
    <w:rsid w:val="000A38DD"/>
    <w:rsid w:val="000A41C2"/>
    <w:rsid w:val="000A50DF"/>
    <w:rsid w:val="000A646F"/>
    <w:rsid w:val="000A6818"/>
    <w:rsid w:val="000A7762"/>
    <w:rsid w:val="000A78E0"/>
    <w:rsid w:val="000A7F9B"/>
    <w:rsid w:val="000B1DE4"/>
    <w:rsid w:val="000B2352"/>
    <w:rsid w:val="000B29F8"/>
    <w:rsid w:val="000B45DE"/>
    <w:rsid w:val="000B4716"/>
    <w:rsid w:val="000B4866"/>
    <w:rsid w:val="000B5964"/>
    <w:rsid w:val="000B6AB0"/>
    <w:rsid w:val="000B7B3F"/>
    <w:rsid w:val="000C0E90"/>
    <w:rsid w:val="000C3834"/>
    <w:rsid w:val="000C50D4"/>
    <w:rsid w:val="000C567A"/>
    <w:rsid w:val="000C5A2C"/>
    <w:rsid w:val="000C666E"/>
    <w:rsid w:val="000C79DF"/>
    <w:rsid w:val="000D15A7"/>
    <w:rsid w:val="000D4044"/>
    <w:rsid w:val="000D4D11"/>
    <w:rsid w:val="000D536A"/>
    <w:rsid w:val="000D5CBE"/>
    <w:rsid w:val="000D6FC1"/>
    <w:rsid w:val="000D6FC3"/>
    <w:rsid w:val="000E0921"/>
    <w:rsid w:val="000E1E35"/>
    <w:rsid w:val="000E55F6"/>
    <w:rsid w:val="000F0D2B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0129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AF"/>
    <w:rsid w:val="00157DC6"/>
    <w:rsid w:val="00160641"/>
    <w:rsid w:val="001621E4"/>
    <w:rsid w:val="00162770"/>
    <w:rsid w:val="00162E6A"/>
    <w:rsid w:val="00163971"/>
    <w:rsid w:val="001642D1"/>
    <w:rsid w:val="00165A41"/>
    <w:rsid w:val="00167094"/>
    <w:rsid w:val="001713D8"/>
    <w:rsid w:val="00171683"/>
    <w:rsid w:val="001722CB"/>
    <w:rsid w:val="001726B4"/>
    <w:rsid w:val="00174BE2"/>
    <w:rsid w:val="001750C7"/>
    <w:rsid w:val="00175CAB"/>
    <w:rsid w:val="001833E8"/>
    <w:rsid w:val="001847C2"/>
    <w:rsid w:val="00184827"/>
    <w:rsid w:val="00184D0E"/>
    <w:rsid w:val="0018625E"/>
    <w:rsid w:val="0019155A"/>
    <w:rsid w:val="00191805"/>
    <w:rsid w:val="001918DD"/>
    <w:rsid w:val="00191FB7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13A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3D54"/>
    <w:rsid w:val="001C4D9C"/>
    <w:rsid w:val="001C5833"/>
    <w:rsid w:val="001C611A"/>
    <w:rsid w:val="001C6A40"/>
    <w:rsid w:val="001C7EEC"/>
    <w:rsid w:val="001C7F4D"/>
    <w:rsid w:val="001D0087"/>
    <w:rsid w:val="001D3DC9"/>
    <w:rsid w:val="001D7CAF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1F7566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044"/>
    <w:rsid w:val="00221FB6"/>
    <w:rsid w:val="00222895"/>
    <w:rsid w:val="0022365A"/>
    <w:rsid w:val="00225EBC"/>
    <w:rsid w:val="00227399"/>
    <w:rsid w:val="0023383B"/>
    <w:rsid w:val="0023384E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2D3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964"/>
    <w:rsid w:val="002A3D8F"/>
    <w:rsid w:val="002A3F96"/>
    <w:rsid w:val="002A43EF"/>
    <w:rsid w:val="002A4B45"/>
    <w:rsid w:val="002A57EF"/>
    <w:rsid w:val="002A5D4E"/>
    <w:rsid w:val="002A6E08"/>
    <w:rsid w:val="002A7230"/>
    <w:rsid w:val="002B030E"/>
    <w:rsid w:val="002B191F"/>
    <w:rsid w:val="002B267E"/>
    <w:rsid w:val="002B2B7F"/>
    <w:rsid w:val="002B2BB1"/>
    <w:rsid w:val="002B2E5A"/>
    <w:rsid w:val="002B35D5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E4F8B"/>
    <w:rsid w:val="002F0969"/>
    <w:rsid w:val="002F0C0B"/>
    <w:rsid w:val="002F3445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0531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2C73"/>
    <w:rsid w:val="0034617F"/>
    <w:rsid w:val="00346CA2"/>
    <w:rsid w:val="00347C6B"/>
    <w:rsid w:val="00347DEC"/>
    <w:rsid w:val="00350C01"/>
    <w:rsid w:val="00351680"/>
    <w:rsid w:val="00351B6E"/>
    <w:rsid w:val="0035301E"/>
    <w:rsid w:val="00356C31"/>
    <w:rsid w:val="00360776"/>
    <w:rsid w:val="00360EB3"/>
    <w:rsid w:val="00361ABA"/>
    <w:rsid w:val="00361BD5"/>
    <w:rsid w:val="00364BF9"/>
    <w:rsid w:val="00367D2D"/>
    <w:rsid w:val="003704D2"/>
    <w:rsid w:val="00370C62"/>
    <w:rsid w:val="00371AC3"/>
    <w:rsid w:val="003727E2"/>
    <w:rsid w:val="00374B6F"/>
    <w:rsid w:val="00375073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CDC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376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6687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20A9"/>
    <w:rsid w:val="004421C3"/>
    <w:rsid w:val="004430D4"/>
    <w:rsid w:val="00444F6C"/>
    <w:rsid w:val="00445EAF"/>
    <w:rsid w:val="00445EC6"/>
    <w:rsid w:val="00446E17"/>
    <w:rsid w:val="00447048"/>
    <w:rsid w:val="004479E2"/>
    <w:rsid w:val="00450697"/>
    <w:rsid w:val="00450E28"/>
    <w:rsid w:val="00451716"/>
    <w:rsid w:val="00452208"/>
    <w:rsid w:val="00452A06"/>
    <w:rsid w:val="00452A29"/>
    <w:rsid w:val="004541B6"/>
    <w:rsid w:val="004545F0"/>
    <w:rsid w:val="00455877"/>
    <w:rsid w:val="0045786D"/>
    <w:rsid w:val="00457D1F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2EE4"/>
    <w:rsid w:val="004742EC"/>
    <w:rsid w:val="004758D8"/>
    <w:rsid w:val="00475E4A"/>
    <w:rsid w:val="00475EB2"/>
    <w:rsid w:val="00476F56"/>
    <w:rsid w:val="00480751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251"/>
    <w:rsid w:val="004A3B73"/>
    <w:rsid w:val="004A4256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B73E1"/>
    <w:rsid w:val="004C04CA"/>
    <w:rsid w:val="004C1E4A"/>
    <w:rsid w:val="004C42CB"/>
    <w:rsid w:val="004C726E"/>
    <w:rsid w:val="004D19D1"/>
    <w:rsid w:val="004D1B93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E7A9C"/>
    <w:rsid w:val="004F1834"/>
    <w:rsid w:val="004F199D"/>
    <w:rsid w:val="004F4B28"/>
    <w:rsid w:val="004F523C"/>
    <w:rsid w:val="004F59AB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0D60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1D25"/>
    <w:rsid w:val="00542050"/>
    <w:rsid w:val="00542624"/>
    <w:rsid w:val="0054271F"/>
    <w:rsid w:val="0054288A"/>
    <w:rsid w:val="00543503"/>
    <w:rsid w:val="00543618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1903"/>
    <w:rsid w:val="00564AED"/>
    <w:rsid w:val="00565054"/>
    <w:rsid w:val="00565F54"/>
    <w:rsid w:val="00565FE8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398F"/>
    <w:rsid w:val="005865FB"/>
    <w:rsid w:val="0058729E"/>
    <w:rsid w:val="00587ED8"/>
    <w:rsid w:val="00592088"/>
    <w:rsid w:val="00592FFA"/>
    <w:rsid w:val="00593919"/>
    <w:rsid w:val="00594AD8"/>
    <w:rsid w:val="0059571D"/>
    <w:rsid w:val="0059669B"/>
    <w:rsid w:val="005A1039"/>
    <w:rsid w:val="005A18E4"/>
    <w:rsid w:val="005A23DF"/>
    <w:rsid w:val="005A2AF7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5564"/>
    <w:rsid w:val="005B735F"/>
    <w:rsid w:val="005B73B1"/>
    <w:rsid w:val="005B7A03"/>
    <w:rsid w:val="005B7FAC"/>
    <w:rsid w:val="005C2086"/>
    <w:rsid w:val="005C3719"/>
    <w:rsid w:val="005C390B"/>
    <w:rsid w:val="005C5B34"/>
    <w:rsid w:val="005C63AA"/>
    <w:rsid w:val="005D18FB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1C40"/>
    <w:rsid w:val="00603669"/>
    <w:rsid w:val="0060373C"/>
    <w:rsid w:val="006049AC"/>
    <w:rsid w:val="006064A7"/>
    <w:rsid w:val="00607CCF"/>
    <w:rsid w:val="00610F06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582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36B24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968"/>
    <w:rsid w:val="00656EC5"/>
    <w:rsid w:val="0065703B"/>
    <w:rsid w:val="00657108"/>
    <w:rsid w:val="0066043D"/>
    <w:rsid w:val="00660715"/>
    <w:rsid w:val="00661143"/>
    <w:rsid w:val="006615E9"/>
    <w:rsid w:val="00662A33"/>
    <w:rsid w:val="006630EA"/>
    <w:rsid w:val="00663BBD"/>
    <w:rsid w:val="00663D62"/>
    <w:rsid w:val="00665030"/>
    <w:rsid w:val="006651AD"/>
    <w:rsid w:val="00666DA7"/>
    <w:rsid w:val="006673BB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97320"/>
    <w:rsid w:val="006A0821"/>
    <w:rsid w:val="006A28A6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46C1"/>
    <w:rsid w:val="006B68DA"/>
    <w:rsid w:val="006B6D46"/>
    <w:rsid w:val="006B7E14"/>
    <w:rsid w:val="006C163E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5D4B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4470"/>
    <w:rsid w:val="00705064"/>
    <w:rsid w:val="007053D3"/>
    <w:rsid w:val="00705436"/>
    <w:rsid w:val="00705601"/>
    <w:rsid w:val="0070626A"/>
    <w:rsid w:val="00706E41"/>
    <w:rsid w:val="007107E7"/>
    <w:rsid w:val="00712B39"/>
    <w:rsid w:val="00720137"/>
    <w:rsid w:val="00720941"/>
    <w:rsid w:val="007212A2"/>
    <w:rsid w:val="007226F1"/>
    <w:rsid w:val="00723609"/>
    <w:rsid w:val="00723913"/>
    <w:rsid w:val="0072788E"/>
    <w:rsid w:val="00727A62"/>
    <w:rsid w:val="00732162"/>
    <w:rsid w:val="007328FB"/>
    <w:rsid w:val="00733A77"/>
    <w:rsid w:val="00734682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1F62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8734E"/>
    <w:rsid w:val="007905F7"/>
    <w:rsid w:val="0079139D"/>
    <w:rsid w:val="007917C1"/>
    <w:rsid w:val="00792783"/>
    <w:rsid w:val="007A0A07"/>
    <w:rsid w:val="007A3092"/>
    <w:rsid w:val="007A3BE0"/>
    <w:rsid w:val="007A57AC"/>
    <w:rsid w:val="007A6870"/>
    <w:rsid w:val="007B3E5B"/>
    <w:rsid w:val="007B4772"/>
    <w:rsid w:val="007B5B56"/>
    <w:rsid w:val="007B6007"/>
    <w:rsid w:val="007B7356"/>
    <w:rsid w:val="007C0A43"/>
    <w:rsid w:val="007C0F19"/>
    <w:rsid w:val="007C0F68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98F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2C33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5D7E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6C74"/>
    <w:rsid w:val="00857003"/>
    <w:rsid w:val="00860B28"/>
    <w:rsid w:val="008614B3"/>
    <w:rsid w:val="00861A5D"/>
    <w:rsid w:val="0086209C"/>
    <w:rsid w:val="0086299B"/>
    <w:rsid w:val="00863A17"/>
    <w:rsid w:val="00864BA5"/>
    <w:rsid w:val="00870BE5"/>
    <w:rsid w:val="00875259"/>
    <w:rsid w:val="008754BC"/>
    <w:rsid w:val="00875C95"/>
    <w:rsid w:val="00875CE5"/>
    <w:rsid w:val="0087717D"/>
    <w:rsid w:val="00877B52"/>
    <w:rsid w:val="00877BA4"/>
    <w:rsid w:val="008803C1"/>
    <w:rsid w:val="00880AC6"/>
    <w:rsid w:val="00882563"/>
    <w:rsid w:val="00884691"/>
    <w:rsid w:val="00891537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73"/>
    <w:rsid w:val="008C758A"/>
    <w:rsid w:val="008D00FB"/>
    <w:rsid w:val="008D0602"/>
    <w:rsid w:val="008D1DFC"/>
    <w:rsid w:val="008D27C8"/>
    <w:rsid w:val="008D2942"/>
    <w:rsid w:val="008D653F"/>
    <w:rsid w:val="008D7CF8"/>
    <w:rsid w:val="008D7E58"/>
    <w:rsid w:val="008E0C6D"/>
    <w:rsid w:val="008E1D47"/>
    <w:rsid w:val="008F1AE6"/>
    <w:rsid w:val="008F1D17"/>
    <w:rsid w:val="008F3C2C"/>
    <w:rsid w:val="008F44AD"/>
    <w:rsid w:val="008F4A2D"/>
    <w:rsid w:val="00901051"/>
    <w:rsid w:val="009014E7"/>
    <w:rsid w:val="0090155E"/>
    <w:rsid w:val="0090179C"/>
    <w:rsid w:val="00902204"/>
    <w:rsid w:val="009024C1"/>
    <w:rsid w:val="00902D83"/>
    <w:rsid w:val="00903F9D"/>
    <w:rsid w:val="00903FCB"/>
    <w:rsid w:val="00905D49"/>
    <w:rsid w:val="00906D6E"/>
    <w:rsid w:val="00907198"/>
    <w:rsid w:val="00907217"/>
    <w:rsid w:val="0091169B"/>
    <w:rsid w:val="00911B69"/>
    <w:rsid w:val="009145D2"/>
    <w:rsid w:val="00914933"/>
    <w:rsid w:val="00914A69"/>
    <w:rsid w:val="0091589F"/>
    <w:rsid w:val="00915BE8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27A98"/>
    <w:rsid w:val="00933339"/>
    <w:rsid w:val="00933CB4"/>
    <w:rsid w:val="00940EE4"/>
    <w:rsid w:val="00941266"/>
    <w:rsid w:val="00941C6F"/>
    <w:rsid w:val="0094253C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57105"/>
    <w:rsid w:val="00963A9B"/>
    <w:rsid w:val="00964F9B"/>
    <w:rsid w:val="00966824"/>
    <w:rsid w:val="009778C6"/>
    <w:rsid w:val="00980B3F"/>
    <w:rsid w:val="00980FCB"/>
    <w:rsid w:val="0098338E"/>
    <w:rsid w:val="009872E4"/>
    <w:rsid w:val="009904E0"/>
    <w:rsid w:val="00990A57"/>
    <w:rsid w:val="0099170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26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35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5405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2DD7"/>
    <w:rsid w:val="00A53A3D"/>
    <w:rsid w:val="00A54466"/>
    <w:rsid w:val="00A55E7E"/>
    <w:rsid w:val="00A56077"/>
    <w:rsid w:val="00A562D8"/>
    <w:rsid w:val="00A571EB"/>
    <w:rsid w:val="00A57C7F"/>
    <w:rsid w:val="00A60388"/>
    <w:rsid w:val="00A64CCF"/>
    <w:rsid w:val="00A70B49"/>
    <w:rsid w:val="00A7156B"/>
    <w:rsid w:val="00A718C3"/>
    <w:rsid w:val="00A72204"/>
    <w:rsid w:val="00A75235"/>
    <w:rsid w:val="00A76C7A"/>
    <w:rsid w:val="00A81588"/>
    <w:rsid w:val="00A81F2E"/>
    <w:rsid w:val="00A82E93"/>
    <w:rsid w:val="00A834D4"/>
    <w:rsid w:val="00A866A4"/>
    <w:rsid w:val="00A86C4C"/>
    <w:rsid w:val="00A877DD"/>
    <w:rsid w:val="00A87D9A"/>
    <w:rsid w:val="00A905A2"/>
    <w:rsid w:val="00A927CD"/>
    <w:rsid w:val="00A93500"/>
    <w:rsid w:val="00A94177"/>
    <w:rsid w:val="00A94902"/>
    <w:rsid w:val="00A97790"/>
    <w:rsid w:val="00AA0DD0"/>
    <w:rsid w:val="00AA1FB7"/>
    <w:rsid w:val="00AA23A1"/>
    <w:rsid w:val="00AA2556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2E0D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1A8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AF7682"/>
    <w:rsid w:val="00B00A25"/>
    <w:rsid w:val="00B02CF2"/>
    <w:rsid w:val="00B02DEB"/>
    <w:rsid w:val="00B03C24"/>
    <w:rsid w:val="00B03FA7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047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57D6"/>
    <w:rsid w:val="00B963D2"/>
    <w:rsid w:val="00BA2FE7"/>
    <w:rsid w:val="00BA31C1"/>
    <w:rsid w:val="00BA32DE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4BC9"/>
    <w:rsid w:val="00BF58F7"/>
    <w:rsid w:val="00BF6A8C"/>
    <w:rsid w:val="00C015F0"/>
    <w:rsid w:val="00C01A4F"/>
    <w:rsid w:val="00C01C8D"/>
    <w:rsid w:val="00C03447"/>
    <w:rsid w:val="00C04344"/>
    <w:rsid w:val="00C0520F"/>
    <w:rsid w:val="00C0564D"/>
    <w:rsid w:val="00C06B8E"/>
    <w:rsid w:val="00C10AC1"/>
    <w:rsid w:val="00C1117C"/>
    <w:rsid w:val="00C1268C"/>
    <w:rsid w:val="00C137B5"/>
    <w:rsid w:val="00C1745B"/>
    <w:rsid w:val="00C21340"/>
    <w:rsid w:val="00C22960"/>
    <w:rsid w:val="00C2425E"/>
    <w:rsid w:val="00C24FBE"/>
    <w:rsid w:val="00C25724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3FC"/>
    <w:rsid w:val="00C5068D"/>
    <w:rsid w:val="00C522E9"/>
    <w:rsid w:val="00C52C79"/>
    <w:rsid w:val="00C547A5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0FF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56E1"/>
    <w:rsid w:val="00C97357"/>
    <w:rsid w:val="00C9778B"/>
    <w:rsid w:val="00CA36BB"/>
    <w:rsid w:val="00CA3E6E"/>
    <w:rsid w:val="00CA4C1A"/>
    <w:rsid w:val="00CA5069"/>
    <w:rsid w:val="00CA5167"/>
    <w:rsid w:val="00CA653E"/>
    <w:rsid w:val="00CA6A46"/>
    <w:rsid w:val="00CA73C6"/>
    <w:rsid w:val="00CB05A6"/>
    <w:rsid w:val="00CB1C8E"/>
    <w:rsid w:val="00CB3145"/>
    <w:rsid w:val="00CB3A10"/>
    <w:rsid w:val="00CB4F11"/>
    <w:rsid w:val="00CB62DB"/>
    <w:rsid w:val="00CB63EF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F4E"/>
    <w:rsid w:val="00D02DDC"/>
    <w:rsid w:val="00D047EF"/>
    <w:rsid w:val="00D04CC8"/>
    <w:rsid w:val="00D0692A"/>
    <w:rsid w:val="00D107B7"/>
    <w:rsid w:val="00D13201"/>
    <w:rsid w:val="00D142A6"/>
    <w:rsid w:val="00D146E3"/>
    <w:rsid w:val="00D16151"/>
    <w:rsid w:val="00D232E0"/>
    <w:rsid w:val="00D2340C"/>
    <w:rsid w:val="00D2491F"/>
    <w:rsid w:val="00D25AA0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2AC"/>
    <w:rsid w:val="00D409FF"/>
    <w:rsid w:val="00D41591"/>
    <w:rsid w:val="00D421A0"/>
    <w:rsid w:val="00D42B4A"/>
    <w:rsid w:val="00D4351D"/>
    <w:rsid w:val="00D43E20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ADF"/>
    <w:rsid w:val="00D67768"/>
    <w:rsid w:val="00D70484"/>
    <w:rsid w:val="00D745DD"/>
    <w:rsid w:val="00D778C3"/>
    <w:rsid w:val="00D8085E"/>
    <w:rsid w:val="00D8090D"/>
    <w:rsid w:val="00D8381D"/>
    <w:rsid w:val="00D84A32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2BA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0FC"/>
    <w:rsid w:val="00DE318D"/>
    <w:rsid w:val="00DE5615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43D"/>
    <w:rsid w:val="00DF7736"/>
    <w:rsid w:val="00DF7FB8"/>
    <w:rsid w:val="00E00AE3"/>
    <w:rsid w:val="00E01B0F"/>
    <w:rsid w:val="00E032E4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2D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6B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BA7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48F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F92"/>
    <w:rsid w:val="00EA1FC5"/>
    <w:rsid w:val="00EA3E6F"/>
    <w:rsid w:val="00EA7998"/>
    <w:rsid w:val="00EB0F27"/>
    <w:rsid w:val="00EB211E"/>
    <w:rsid w:val="00EB246D"/>
    <w:rsid w:val="00EB3086"/>
    <w:rsid w:val="00EB3A5F"/>
    <w:rsid w:val="00EB654B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EDC"/>
    <w:rsid w:val="00ED01B8"/>
    <w:rsid w:val="00ED0FDA"/>
    <w:rsid w:val="00ED1431"/>
    <w:rsid w:val="00ED16D2"/>
    <w:rsid w:val="00ED4547"/>
    <w:rsid w:val="00ED4E12"/>
    <w:rsid w:val="00ED6560"/>
    <w:rsid w:val="00ED75D0"/>
    <w:rsid w:val="00ED7CB6"/>
    <w:rsid w:val="00ED7D16"/>
    <w:rsid w:val="00EE4C61"/>
    <w:rsid w:val="00EE52F4"/>
    <w:rsid w:val="00EE7CD5"/>
    <w:rsid w:val="00EE7FD5"/>
    <w:rsid w:val="00EF0F2C"/>
    <w:rsid w:val="00EF4119"/>
    <w:rsid w:val="00EF4B23"/>
    <w:rsid w:val="00EF6877"/>
    <w:rsid w:val="00EF71B1"/>
    <w:rsid w:val="00EF757D"/>
    <w:rsid w:val="00F00AD1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551A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3A2C"/>
    <w:rsid w:val="00F25C70"/>
    <w:rsid w:val="00F318EC"/>
    <w:rsid w:val="00F31AB2"/>
    <w:rsid w:val="00F32BE6"/>
    <w:rsid w:val="00F33730"/>
    <w:rsid w:val="00F3577F"/>
    <w:rsid w:val="00F357D2"/>
    <w:rsid w:val="00F359F2"/>
    <w:rsid w:val="00F3668A"/>
    <w:rsid w:val="00F369E2"/>
    <w:rsid w:val="00F412CC"/>
    <w:rsid w:val="00F41B1B"/>
    <w:rsid w:val="00F4229C"/>
    <w:rsid w:val="00F4419C"/>
    <w:rsid w:val="00F44862"/>
    <w:rsid w:val="00F45719"/>
    <w:rsid w:val="00F457C3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49A1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D6046"/>
    <w:rsid w:val="00FE0AF3"/>
    <w:rsid w:val="00FE152C"/>
    <w:rsid w:val="00FE1DB2"/>
    <w:rsid w:val="00FE2D0A"/>
    <w:rsid w:val="00FE3332"/>
    <w:rsid w:val="00FE43AA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BB8053B"/>
  <w15:chartTrackingRefBased/>
  <w15:docId w15:val="{FDDA5219-D6C5-4210-9B5D-C39918FB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0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iPriority="0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iPriority="0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10" w:qFormat="1"/>
    <w:lsdException w:name="Closing" w:locked="1" w:semiHidden="1" w:unhideWhenUsed="1"/>
    <w:lsdException w:name="Signature" w:locked="1" w:semiHidden="1" w:unhideWhenUsed="1"/>
    <w:lsdException w:name="Default Paragraph Font" w:uiPriority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2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4682"/>
    <w:pPr>
      <w:spacing w:line="288" w:lineRule="auto"/>
      <w:ind w:firstLine="425"/>
    </w:pPr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styleId="10">
    <w:name w:val="heading 1"/>
    <w:basedOn w:val="a0"/>
    <w:next w:val="a0"/>
    <w:link w:val="11"/>
    <w:autoRedefine/>
    <w:uiPriority w:val="9"/>
    <w:qFormat/>
    <w:rsid w:val="00E7348F"/>
    <w:pPr>
      <w:keepNext/>
      <w:keepLines/>
      <w:spacing w:before="200" w:line="240" w:lineRule="auto"/>
      <w:ind w:firstLine="0"/>
      <w:jc w:val="center"/>
      <w:outlineLvl w:val="0"/>
    </w:pPr>
    <w:rPr>
      <w:rFonts w:eastAsia="Times New Roman"/>
      <w:b/>
      <w:sz w:val="32"/>
      <w:szCs w:val="32"/>
    </w:rPr>
  </w:style>
  <w:style w:type="paragraph" w:styleId="20">
    <w:name w:val="heading 2"/>
    <w:basedOn w:val="a0"/>
    <w:next w:val="a0"/>
    <w:link w:val="21"/>
    <w:autoRedefine/>
    <w:uiPriority w:val="9"/>
    <w:unhideWhenUsed/>
    <w:qFormat/>
    <w:rsid w:val="00A55E7E"/>
    <w:pPr>
      <w:keepNext/>
      <w:keepLines/>
      <w:numPr>
        <w:ilvl w:val="1"/>
        <w:numId w:val="14"/>
      </w:numPr>
      <w:spacing w:before="200" w:line="240" w:lineRule="auto"/>
      <w:outlineLvl w:val="1"/>
    </w:pPr>
    <w:rPr>
      <w:rFonts w:eastAsia="Times New Roman"/>
      <w:b/>
      <w:sz w:val="28"/>
      <w:szCs w:val="26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A55E7E"/>
    <w:pPr>
      <w:keepNext/>
      <w:keepLines/>
      <w:numPr>
        <w:ilvl w:val="2"/>
        <w:numId w:val="27"/>
      </w:numPr>
      <w:spacing w:before="200"/>
      <w:ind w:left="425" w:hanging="425"/>
      <w:outlineLvl w:val="2"/>
    </w:pPr>
    <w:rPr>
      <w:rFonts w:eastAsia="Times New Roman"/>
      <w:szCs w:val="24"/>
    </w:rPr>
  </w:style>
  <w:style w:type="paragraph" w:styleId="4">
    <w:name w:val="heading 4"/>
    <w:aliases w:val="Заголовок 2 без нумерации"/>
    <w:basedOn w:val="20"/>
    <w:next w:val="a0"/>
    <w:link w:val="40"/>
    <w:autoRedefine/>
    <w:uiPriority w:val="9"/>
    <w:unhideWhenUsed/>
    <w:qFormat/>
    <w:rsid w:val="00A55E7E"/>
    <w:pPr>
      <w:numPr>
        <w:ilvl w:val="0"/>
        <w:numId w:val="0"/>
      </w:numPr>
      <w:ind w:left="425" w:hanging="425"/>
      <w:outlineLvl w:val="3"/>
    </w:pPr>
    <w:rPr>
      <w:iCs/>
    </w:rPr>
  </w:style>
  <w:style w:type="paragraph" w:styleId="5">
    <w:name w:val="heading 5"/>
    <w:basedOn w:val="a0"/>
    <w:next w:val="a0"/>
    <w:link w:val="50"/>
    <w:uiPriority w:val="9"/>
    <w:unhideWhenUsed/>
    <w:qFormat/>
    <w:rsid w:val="00A55E7E"/>
    <w:pPr>
      <w:keepNext/>
      <w:keepLines/>
      <w:numPr>
        <w:ilvl w:val="4"/>
        <w:numId w:val="1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unhideWhenUsed/>
    <w:qFormat/>
    <w:rsid w:val="00A55E7E"/>
    <w:pPr>
      <w:keepNext/>
      <w:keepLines/>
      <w:numPr>
        <w:ilvl w:val="5"/>
        <w:numId w:val="1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unhideWhenUsed/>
    <w:qFormat/>
    <w:rsid w:val="00A55E7E"/>
    <w:pPr>
      <w:keepNext/>
      <w:keepLines/>
      <w:numPr>
        <w:ilvl w:val="6"/>
        <w:numId w:val="1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55E7E"/>
    <w:pPr>
      <w:keepNext/>
      <w:keepLines/>
      <w:numPr>
        <w:ilvl w:val="7"/>
        <w:numId w:val="1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unhideWhenUsed/>
    <w:qFormat/>
    <w:rsid w:val="00A55E7E"/>
    <w:pPr>
      <w:keepNext/>
      <w:keepLines/>
      <w:numPr>
        <w:ilvl w:val="8"/>
        <w:numId w:val="1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locked/>
    <w:rsid w:val="00E7348F"/>
    <w:rPr>
      <w:rFonts w:ascii="Times New Roman" w:eastAsia="Times New Roman" w:hAnsi="Times New Roman" w:cstheme="minorBidi"/>
      <w:b/>
      <w:sz w:val="32"/>
      <w:szCs w:val="32"/>
      <w:lang w:eastAsia="en-US"/>
    </w:rPr>
  </w:style>
  <w:style w:type="character" w:customStyle="1" w:styleId="21">
    <w:name w:val="Заголовок 2 Знак"/>
    <w:link w:val="20"/>
    <w:uiPriority w:val="9"/>
    <w:locked/>
    <w:rsid w:val="00A55E7E"/>
    <w:rPr>
      <w:rFonts w:ascii="Times New Roman" w:eastAsia="Times New Roman" w:hAnsi="Times New Roman" w:cstheme="minorBidi"/>
      <w:b/>
      <w:sz w:val="28"/>
      <w:szCs w:val="26"/>
      <w:lang w:eastAsia="en-US"/>
    </w:rPr>
  </w:style>
  <w:style w:type="character" w:customStyle="1" w:styleId="40">
    <w:name w:val="Заголовок 4 Знак"/>
    <w:aliases w:val="Заголовок 2 без нумерации Знак"/>
    <w:link w:val="4"/>
    <w:uiPriority w:val="9"/>
    <w:locked/>
    <w:rsid w:val="00A55E7E"/>
    <w:rPr>
      <w:rFonts w:ascii="Times New Roman" w:eastAsia="Times New Roman" w:hAnsi="Times New Roman" w:cstheme="minorBidi"/>
      <w:b/>
      <w:iCs/>
      <w:sz w:val="28"/>
      <w:szCs w:val="26"/>
      <w:lang w:eastAsia="en-US"/>
    </w:rPr>
  </w:style>
  <w:style w:type="character" w:customStyle="1" w:styleId="50">
    <w:name w:val="Заголовок 5 Знак"/>
    <w:basedOn w:val="a1"/>
    <w:link w:val="5"/>
    <w:uiPriority w:val="9"/>
    <w:locked/>
    <w:rsid w:val="00A55E7E"/>
    <w:rPr>
      <w:rFonts w:asciiTheme="majorHAnsi" w:eastAsiaTheme="majorEastAsia" w:hAnsiTheme="majorHAnsi" w:cstheme="majorBidi"/>
      <w:color w:val="2E74B5" w:themeColor="accent1" w:themeShade="BF"/>
      <w:sz w:val="24"/>
      <w:szCs w:val="22"/>
      <w:lang w:eastAsia="en-US"/>
    </w:rPr>
  </w:style>
  <w:style w:type="character" w:customStyle="1" w:styleId="60">
    <w:name w:val="Заголовок 6 Знак"/>
    <w:basedOn w:val="a1"/>
    <w:link w:val="6"/>
    <w:uiPriority w:val="9"/>
    <w:locked/>
    <w:rsid w:val="00A55E7E"/>
    <w:rPr>
      <w:rFonts w:asciiTheme="majorHAnsi" w:eastAsiaTheme="majorEastAsia" w:hAnsiTheme="majorHAnsi" w:cstheme="majorBidi"/>
      <w:color w:val="1F4D78" w:themeColor="accent1" w:themeShade="7F"/>
      <w:sz w:val="24"/>
      <w:szCs w:val="22"/>
      <w:lang w:eastAsia="en-US"/>
    </w:rPr>
  </w:style>
  <w:style w:type="character" w:customStyle="1" w:styleId="70">
    <w:name w:val="Заголовок 7 Знак"/>
    <w:basedOn w:val="a1"/>
    <w:link w:val="7"/>
    <w:uiPriority w:val="9"/>
    <w:locked/>
    <w:rsid w:val="00A55E7E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2"/>
      <w:lang w:eastAsia="en-US"/>
    </w:rPr>
  </w:style>
  <w:style w:type="character" w:customStyle="1" w:styleId="90">
    <w:name w:val="Заголовок 9 Знак"/>
    <w:basedOn w:val="a1"/>
    <w:link w:val="9"/>
    <w:uiPriority w:val="9"/>
    <w:locked/>
    <w:rsid w:val="00A55E7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a4">
    <w:name w:val="Название"/>
    <w:basedOn w:val="a0"/>
    <w:next w:val="a0"/>
    <w:uiPriority w:val="10"/>
    <w:qFormat/>
    <w:rsid w:val="00D25AA0"/>
    <w:pPr>
      <w:spacing w:line="240" w:lineRule="auto"/>
      <w:contextualSpacing/>
    </w:pPr>
    <w:rPr>
      <w:rFonts w:ascii="Cambria" w:eastAsia="Times New Roman" w:hAnsi="Cambria"/>
      <w:spacing w:val="-10"/>
      <w:kern w:val="28"/>
      <w:sz w:val="56"/>
      <w:szCs w:val="56"/>
    </w:rPr>
  </w:style>
  <w:style w:type="character" w:customStyle="1" w:styleId="a5">
    <w:name w:val="Название Знак"/>
    <w:basedOn w:val="a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next w:val="a0"/>
    <w:link w:val="ab"/>
    <w:uiPriority w:val="11"/>
    <w:qFormat/>
    <w:rsid w:val="00A55E7E"/>
    <w:pPr>
      <w:numPr>
        <w:ilvl w:val="1"/>
      </w:numPr>
      <w:ind w:firstLine="425"/>
    </w:pPr>
    <w:rPr>
      <w:rFonts w:eastAsiaTheme="minorEastAsia"/>
      <w:color w:val="5A5A5A" w:themeColor="text1" w:themeTint="A5"/>
      <w:spacing w:val="15"/>
    </w:rPr>
  </w:style>
  <w:style w:type="character" w:customStyle="1" w:styleId="ab">
    <w:name w:val="Подзаголовок Знак"/>
    <w:basedOn w:val="a1"/>
    <w:link w:val="aa"/>
    <w:uiPriority w:val="11"/>
    <w:locked/>
    <w:rsid w:val="00A55E7E"/>
    <w:rPr>
      <w:rFonts w:ascii="Times New Roman" w:eastAsiaTheme="minorEastAsia" w:hAnsi="Times New Roman" w:cstheme="minorBidi"/>
      <w:color w:val="5A5A5A" w:themeColor="text1" w:themeTint="A5"/>
      <w:spacing w:val="15"/>
      <w:sz w:val="24"/>
      <w:szCs w:val="22"/>
      <w:lang w:eastAsia="en-US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0">
    <w:name w:val="footer"/>
    <w:basedOn w:val="a0"/>
    <w:link w:val="af1"/>
    <w:uiPriority w:val="99"/>
    <w:unhideWhenUsed/>
    <w:rsid w:val="00A55E7E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A55E7E"/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/>
    </w:rPr>
  </w:style>
  <w:style w:type="paragraph" w:styleId="af2">
    <w:name w:val="List Paragraph"/>
    <w:basedOn w:val="a0"/>
    <w:uiPriority w:val="34"/>
    <w:qFormat/>
    <w:rsid w:val="00A55E7E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unhideWhenUsed/>
    <w:rsid w:val="00A55E7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A55E7E"/>
    <w:rPr>
      <w:rFonts w:ascii="Times New Roman" w:eastAsiaTheme="minorHAnsi" w:hAnsi="Times New Roman" w:cstheme="minorBidi"/>
      <w:sz w:val="24"/>
      <w:szCs w:val="22"/>
      <w:lang w:eastAsia="en-US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c">
    <w:name w:val="caption"/>
    <w:basedOn w:val="a0"/>
    <w:next w:val="a0"/>
    <w:uiPriority w:val="35"/>
    <w:unhideWhenUsed/>
    <w:qFormat/>
    <w:rsid w:val="00A55E7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</w:style>
  <w:style w:type="paragraph" w:styleId="afd">
    <w:name w:val="Balloon Text"/>
    <w:basedOn w:val="a0"/>
    <w:link w:val="afe"/>
    <w:uiPriority w:val="99"/>
    <w:semiHidden/>
    <w:unhideWhenUsed/>
    <w:locked/>
    <w:rsid w:val="00A55E7E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A55E7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</w:style>
  <w:style w:type="character" w:customStyle="1" w:styleId="30">
    <w:name w:val="Заголовок 3 Знак"/>
    <w:link w:val="3"/>
    <w:uiPriority w:val="9"/>
    <w:rsid w:val="00A55E7E"/>
    <w:rPr>
      <w:rFonts w:ascii="Times New Roman" w:eastAsia="Times New Roman" w:hAnsi="Times New Roman" w:cstheme="minorBidi"/>
      <w:sz w:val="24"/>
      <w:szCs w:val="24"/>
      <w:lang w:eastAsia="en-US"/>
    </w:rPr>
  </w:style>
  <w:style w:type="character" w:styleId="aff">
    <w:name w:val="Book Title"/>
    <w:basedOn w:val="a1"/>
    <w:uiPriority w:val="33"/>
    <w:qFormat/>
    <w:rsid w:val="008C7573"/>
    <w:rPr>
      <w:rFonts w:ascii="Times New Roman" w:hAnsi="Times New Roman"/>
      <w:b w:val="0"/>
      <w:bCs/>
      <w:i w:val="0"/>
      <w:iCs/>
      <w:spacing w:val="5"/>
      <w:sz w:val="20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80">
    <w:name w:val="Заголовок 8 Знак"/>
    <w:basedOn w:val="a1"/>
    <w:link w:val="8"/>
    <w:uiPriority w:val="9"/>
    <w:semiHidden/>
    <w:rsid w:val="00A55E7E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aff1">
    <w:name w:val="footnote text"/>
    <w:basedOn w:val="a0"/>
    <w:link w:val="aff2"/>
    <w:locked/>
    <w:rsid w:val="00A55E7E"/>
    <w:rPr>
      <w:sz w:val="20"/>
      <w:szCs w:val="20"/>
    </w:rPr>
  </w:style>
  <w:style w:type="character" w:customStyle="1" w:styleId="aff2">
    <w:name w:val="Текст сноски Знак"/>
    <w:basedOn w:val="a1"/>
    <w:link w:val="aff1"/>
    <w:rsid w:val="00A55E7E"/>
    <w:rPr>
      <w:rFonts w:ascii="Times New Roman" w:eastAsiaTheme="minorHAnsi" w:hAnsi="Times New Roman" w:cstheme="minorBidi"/>
      <w:lang w:eastAsia="en-US"/>
    </w:rPr>
  </w:style>
  <w:style w:type="character" w:styleId="aff3">
    <w:name w:val="footnote reference"/>
    <w:basedOn w:val="a1"/>
    <w:locked/>
    <w:rsid w:val="00A55E7E"/>
    <w:rPr>
      <w:vertAlign w:val="superscript"/>
    </w:rPr>
  </w:style>
  <w:style w:type="paragraph" w:customStyle="1" w:styleId="aff4">
    <w:name w:val="Подрисуночная подпись"/>
    <w:basedOn w:val="a0"/>
    <w:link w:val="aff5"/>
    <w:rsid w:val="00A55E7E"/>
    <w:pPr>
      <w:spacing w:after="140"/>
      <w:ind w:firstLine="567"/>
      <w:jc w:val="center"/>
    </w:pPr>
    <w:rPr>
      <w:sz w:val="20"/>
      <w:szCs w:val="20"/>
    </w:rPr>
  </w:style>
  <w:style w:type="paragraph" w:customStyle="1" w:styleId="aff6">
    <w:name w:val="формула"/>
    <w:basedOn w:val="a0"/>
    <w:link w:val="aff7"/>
    <w:rsid w:val="00A55E7E"/>
    <w:pPr>
      <w:tabs>
        <w:tab w:val="left" w:pos="6096"/>
      </w:tabs>
      <w:spacing w:before="200" w:after="200"/>
      <w:ind w:firstLine="567"/>
      <w:jc w:val="right"/>
    </w:pPr>
  </w:style>
  <w:style w:type="character" w:customStyle="1" w:styleId="aff5">
    <w:name w:val="Подрисуночная подпись Знак"/>
    <w:basedOn w:val="a1"/>
    <w:link w:val="aff4"/>
    <w:rsid w:val="00A55E7E"/>
    <w:rPr>
      <w:rFonts w:ascii="Times New Roman" w:eastAsiaTheme="minorHAnsi" w:hAnsi="Times New Roman" w:cstheme="minorBidi"/>
      <w:lang w:eastAsia="en-US"/>
    </w:rPr>
  </w:style>
  <w:style w:type="character" w:customStyle="1" w:styleId="aff7">
    <w:name w:val="формула Знак"/>
    <w:basedOn w:val="a1"/>
    <w:link w:val="aff6"/>
    <w:rsid w:val="00A55E7E"/>
    <w:rPr>
      <w:rFonts w:ascii="Times New Roman" w:eastAsiaTheme="minorHAnsi" w:hAnsi="Times New Roman" w:cstheme="minorBidi"/>
      <w:sz w:val="24"/>
      <w:szCs w:val="22"/>
      <w:lang w:eastAsia="en-US"/>
    </w:rPr>
  </w:style>
  <w:style w:type="character" w:customStyle="1" w:styleId="aff8">
    <w:name w:val="Заголовок Знак"/>
    <w:basedOn w:val="a1"/>
    <w:link w:val="aff9"/>
    <w:uiPriority w:val="10"/>
    <w:rsid w:val="00A55E7E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styleId="affa">
    <w:name w:val="Strong"/>
    <w:basedOn w:val="a1"/>
    <w:uiPriority w:val="22"/>
    <w:qFormat/>
    <w:rsid w:val="00A55E7E"/>
    <w:rPr>
      <w:b/>
      <w:bCs/>
    </w:rPr>
  </w:style>
  <w:style w:type="character" w:styleId="affb">
    <w:name w:val="Emphasis"/>
    <w:basedOn w:val="a1"/>
    <w:uiPriority w:val="20"/>
    <w:qFormat/>
    <w:rsid w:val="00A55E7E"/>
    <w:rPr>
      <w:i/>
      <w:iCs/>
    </w:rPr>
  </w:style>
  <w:style w:type="paragraph" w:styleId="affc">
    <w:name w:val="No Spacing"/>
    <w:uiPriority w:val="1"/>
    <w:qFormat/>
    <w:rsid w:val="00A55E7E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2a">
    <w:name w:val="Quote"/>
    <w:basedOn w:val="a0"/>
    <w:next w:val="a0"/>
    <w:link w:val="2b"/>
    <w:uiPriority w:val="29"/>
    <w:qFormat/>
    <w:rsid w:val="00A55E7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b">
    <w:name w:val="Цитата 2 Знак"/>
    <w:basedOn w:val="a1"/>
    <w:link w:val="2a"/>
    <w:uiPriority w:val="29"/>
    <w:rsid w:val="00A55E7E"/>
    <w:rPr>
      <w:rFonts w:ascii="Times New Roman" w:eastAsiaTheme="minorHAnsi" w:hAnsi="Times New Roman" w:cstheme="minorBidi"/>
      <w:i/>
      <w:iCs/>
      <w:color w:val="404040" w:themeColor="text1" w:themeTint="BF"/>
      <w:sz w:val="24"/>
      <w:szCs w:val="22"/>
      <w:lang w:eastAsia="en-US"/>
    </w:rPr>
  </w:style>
  <w:style w:type="paragraph" w:styleId="affd">
    <w:name w:val="Intense Quote"/>
    <w:basedOn w:val="a0"/>
    <w:next w:val="a0"/>
    <w:link w:val="affe"/>
    <w:uiPriority w:val="30"/>
    <w:qFormat/>
    <w:rsid w:val="00A55E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fe">
    <w:name w:val="Выделенная цитата Знак"/>
    <w:basedOn w:val="a1"/>
    <w:link w:val="affd"/>
    <w:uiPriority w:val="30"/>
    <w:rsid w:val="00A55E7E"/>
    <w:rPr>
      <w:rFonts w:ascii="Times New Roman" w:eastAsiaTheme="minorHAnsi" w:hAnsi="Times New Roman" w:cstheme="minorBidi"/>
      <w:i/>
      <w:iCs/>
      <w:color w:val="5B9BD5" w:themeColor="accent1"/>
      <w:sz w:val="24"/>
      <w:szCs w:val="22"/>
      <w:lang w:eastAsia="en-US"/>
    </w:rPr>
  </w:style>
  <w:style w:type="character" w:styleId="afff">
    <w:name w:val="Subtle Emphasis"/>
    <w:basedOn w:val="a1"/>
    <w:uiPriority w:val="19"/>
    <w:qFormat/>
    <w:rsid w:val="00A55E7E"/>
    <w:rPr>
      <w:i/>
      <w:iCs/>
      <w:color w:val="404040" w:themeColor="text1" w:themeTint="BF"/>
    </w:rPr>
  </w:style>
  <w:style w:type="character" w:styleId="afff0">
    <w:name w:val="Intense Emphasis"/>
    <w:basedOn w:val="a1"/>
    <w:uiPriority w:val="21"/>
    <w:qFormat/>
    <w:rsid w:val="00A55E7E"/>
    <w:rPr>
      <w:i/>
      <w:iCs/>
      <w:color w:val="5B9BD5" w:themeColor="accent1"/>
    </w:rPr>
  </w:style>
  <w:style w:type="character" w:styleId="afff1">
    <w:name w:val="Subtle Reference"/>
    <w:basedOn w:val="a1"/>
    <w:uiPriority w:val="31"/>
    <w:qFormat/>
    <w:rsid w:val="00A55E7E"/>
    <w:rPr>
      <w:smallCaps/>
      <w:color w:val="5A5A5A" w:themeColor="text1" w:themeTint="A5"/>
    </w:rPr>
  </w:style>
  <w:style w:type="character" w:styleId="afff2">
    <w:name w:val="Intense Reference"/>
    <w:basedOn w:val="a1"/>
    <w:uiPriority w:val="32"/>
    <w:qFormat/>
    <w:rsid w:val="00A55E7E"/>
    <w:rPr>
      <w:b/>
      <w:bCs/>
      <w:smallCaps/>
      <w:color w:val="5B9BD5" w:themeColor="accent1"/>
      <w:spacing w:val="5"/>
    </w:rPr>
  </w:style>
  <w:style w:type="paragraph" w:styleId="afff3">
    <w:name w:val="TOC Heading"/>
    <w:basedOn w:val="10"/>
    <w:next w:val="a0"/>
    <w:uiPriority w:val="39"/>
    <w:unhideWhenUsed/>
    <w:qFormat/>
    <w:rsid w:val="00A55E7E"/>
    <w:pPr>
      <w:outlineLvl w:val="9"/>
    </w:pPr>
  </w:style>
  <w:style w:type="paragraph" w:customStyle="1" w:styleId="afff4">
    <w:name w:val="Подрисуночная подписька"/>
    <w:autoRedefine/>
    <w:qFormat/>
    <w:rsid w:val="00A55E7E"/>
    <w:pPr>
      <w:spacing w:after="140" w:line="259" w:lineRule="auto"/>
      <w:jc w:val="center"/>
    </w:pPr>
    <w:rPr>
      <w:rFonts w:ascii="Times New Roman" w:eastAsiaTheme="majorEastAsia" w:hAnsi="Times New Roman" w:cstheme="majorBidi"/>
      <w:szCs w:val="26"/>
      <w:lang w:eastAsia="en-US"/>
    </w:rPr>
  </w:style>
  <w:style w:type="paragraph" w:customStyle="1" w:styleId="afff5">
    <w:name w:val="Рисунок"/>
    <w:autoRedefine/>
    <w:qFormat/>
    <w:rsid w:val="00A55E7E"/>
    <w:pPr>
      <w:spacing w:before="140" w:line="288" w:lineRule="auto"/>
      <w:jc w:val="center"/>
    </w:pPr>
    <w:rPr>
      <w:rFonts w:ascii="Times New Roman" w:eastAsiaTheme="minorHAnsi" w:hAnsi="Times New Roman"/>
      <w:noProof/>
      <w:sz w:val="24"/>
      <w:szCs w:val="24"/>
      <w:lang w:eastAsia="en-US"/>
    </w:rPr>
  </w:style>
  <w:style w:type="paragraph" w:customStyle="1" w:styleId="1">
    <w:name w:val="Стиль1"/>
    <w:basedOn w:val="3"/>
    <w:autoRedefine/>
    <w:qFormat/>
    <w:rsid w:val="005D18FB"/>
    <w:pPr>
      <w:numPr>
        <w:ilvl w:val="0"/>
        <w:numId w:val="32"/>
      </w:numPr>
    </w:pPr>
    <w:rPr>
      <w:b/>
    </w:rPr>
  </w:style>
  <w:style w:type="character" w:styleId="afff6">
    <w:name w:val="annotation reference"/>
    <w:basedOn w:val="a1"/>
    <w:uiPriority w:val="99"/>
    <w:semiHidden/>
    <w:unhideWhenUsed/>
    <w:locked/>
    <w:rsid w:val="00A55E7E"/>
    <w:rPr>
      <w:sz w:val="16"/>
      <w:szCs w:val="16"/>
    </w:rPr>
  </w:style>
  <w:style w:type="paragraph" w:styleId="afff7">
    <w:name w:val="annotation text"/>
    <w:basedOn w:val="a0"/>
    <w:link w:val="afff8"/>
    <w:uiPriority w:val="99"/>
    <w:semiHidden/>
    <w:unhideWhenUsed/>
    <w:locked/>
    <w:rsid w:val="00A55E7E"/>
    <w:pPr>
      <w:spacing w:line="240" w:lineRule="auto"/>
    </w:pPr>
    <w:rPr>
      <w:sz w:val="20"/>
      <w:szCs w:val="20"/>
    </w:rPr>
  </w:style>
  <w:style w:type="character" w:customStyle="1" w:styleId="afff8">
    <w:name w:val="Текст примечания Знак"/>
    <w:basedOn w:val="a1"/>
    <w:link w:val="afff7"/>
    <w:uiPriority w:val="99"/>
    <w:semiHidden/>
    <w:rsid w:val="00A55E7E"/>
    <w:rPr>
      <w:rFonts w:ascii="Times New Roman" w:eastAsiaTheme="minorHAnsi" w:hAnsi="Times New Roman" w:cstheme="minorBidi"/>
      <w:lang w:eastAsia="en-US"/>
    </w:rPr>
  </w:style>
  <w:style w:type="paragraph" w:styleId="afff9">
    <w:name w:val="annotation subject"/>
    <w:basedOn w:val="afff7"/>
    <w:next w:val="afff7"/>
    <w:link w:val="afffa"/>
    <w:uiPriority w:val="99"/>
    <w:semiHidden/>
    <w:unhideWhenUsed/>
    <w:locked/>
    <w:rsid w:val="00A55E7E"/>
    <w:rPr>
      <w:b/>
      <w:bCs/>
    </w:rPr>
  </w:style>
  <w:style w:type="character" w:customStyle="1" w:styleId="afffa">
    <w:name w:val="Тема примечания Знак"/>
    <w:basedOn w:val="afff8"/>
    <w:link w:val="afff9"/>
    <w:uiPriority w:val="99"/>
    <w:semiHidden/>
    <w:rsid w:val="00A55E7E"/>
    <w:rPr>
      <w:rFonts w:ascii="Times New Roman" w:eastAsiaTheme="minorHAnsi" w:hAnsi="Times New Roman" w:cstheme="minorBidi"/>
      <w:b/>
      <w:bCs/>
      <w:lang w:eastAsia="en-US"/>
    </w:rPr>
  </w:style>
  <w:style w:type="character" w:styleId="afffb">
    <w:name w:val="Placeholder Text"/>
    <w:basedOn w:val="a1"/>
    <w:uiPriority w:val="99"/>
    <w:semiHidden/>
    <w:rsid w:val="00AE71A8"/>
    <w:rPr>
      <w:color w:val="808080"/>
    </w:rPr>
  </w:style>
  <w:style w:type="paragraph" w:styleId="aff9">
    <w:name w:val="Title"/>
    <w:basedOn w:val="a0"/>
    <w:next w:val="a0"/>
    <w:link w:val="aff8"/>
    <w:uiPriority w:val="10"/>
    <w:qFormat/>
    <w:rsid w:val="00A55E7E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7">
    <w:name w:val="Заголовок Знак1"/>
    <w:basedOn w:val="a1"/>
    <w:uiPriority w:val="10"/>
    <w:rsid w:val="00360EB3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18">
    <w:name w:val="toc 1"/>
    <w:basedOn w:val="a0"/>
    <w:next w:val="a0"/>
    <w:autoRedefine/>
    <w:uiPriority w:val="39"/>
    <w:rsid w:val="0058398F"/>
    <w:pPr>
      <w:spacing w:after="100"/>
    </w:pPr>
  </w:style>
  <w:style w:type="paragraph" w:styleId="37">
    <w:name w:val="toc 3"/>
    <w:basedOn w:val="a0"/>
    <w:next w:val="a0"/>
    <w:autoRedefine/>
    <w:uiPriority w:val="39"/>
    <w:rsid w:val="0058398F"/>
    <w:pPr>
      <w:spacing w:after="100"/>
      <w:ind w:left="480"/>
    </w:pPr>
  </w:style>
  <w:style w:type="paragraph" w:styleId="HTML0">
    <w:name w:val="HTML Preformatted"/>
    <w:basedOn w:val="a0"/>
    <w:link w:val="HTML1"/>
    <w:uiPriority w:val="99"/>
    <w:unhideWhenUsed/>
    <w:locked/>
    <w:rsid w:val="009072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1"/>
    <w:link w:val="HTML0"/>
    <w:uiPriority w:val="99"/>
    <w:rsid w:val="00907217"/>
    <w:rPr>
      <w:rFonts w:ascii="Courier New" w:eastAsia="Times New Roman" w:hAnsi="Courier New" w:cs="Courier New"/>
    </w:rPr>
  </w:style>
  <w:style w:type="character" w:styleId="afffc">
    <w:name w:val="Unresolved Mention"/>
    <w:basedOn w:val="a1"/>
    <w:uiPriority w:val="99"/>
    <w:semiHidden/>
    <w:unhideWhenUsed/>
    <w:rsid w:val="000B6AB0"/>
    <w:rPr>
      <w:color w:val="605E5C"/>
      <w:shd w:val="clear" w:color="auto" w:fill="E1DFDD"/>
    </w:rPr>
  </w:style>
  <w:style w:type="character" w:styleId="afffd">
    <w:name w:val="FollowedHyperlink"/>
    <w:basedOn w:val="a1"/>
    <w:uiPriority w:val="99"/>
    <w:semiHidden/>
    <w:unhideWhenUsed/>
    <w:locked/>
    <w:rsid w:val="000B6AB0"/>
    <w:rPr>
      <w:color w:val="954F72" w:themeColor="followedHyperlink"/>
      <w:u w:val="single"/>
    </w:rPr>
  </w:style>
  <w:style w:type="paragraph" w:customStyle="1" w:styleId="qowt-stl-">
    <w:name w:val="qowt-stl-обычный"/>
    <w:basedOn w:val="a0"/>
    <w:rsid w:val="00F4419C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6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4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30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8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yansmoke\Documents\&#1053;&#1072;&#1089;&#1090;&#1088;&#1072;&#1080;&#1074;&#1072;&#1077;&#1084;&#1099;&#1077;%20&#1096;&#1072;&#1073;&#1083;&#1086;&#1085;&#1099;%20Office\&#1051;&#1072;&#1073;&#1072;%20&#1048;&#1085;&#1092;&#1072;%20&#8470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C068E-BCED-428C-87FC-BA849A42D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Лаба Инфа №1</Template>
  <TotalTime>424</TotalTime>
  <Pages>4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Ilya Grishakov</cp:lastModifiedBy>
  <cp:revision>50</cp:revision>
  <cp:lastPrinted>2015-07-17T09:06:00Z</cp:lastPrinted>
  <dcterms:created xsi:type="dcterms:W3CDTF">2019-10-12T13:32:00Z</dcterms:created>
  <dcterms:modified xsi:type="dcterms:W3CDTF">2020-05-16T10:41:00Z</dcterms:modified>
</cp:coreProperties>
</file>