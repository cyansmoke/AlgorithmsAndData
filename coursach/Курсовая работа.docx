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79551764" w:rsidR="00905D49" w:rsidRPr="006B6D46" w:rsidRDefault="00F3668A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>Курсовая работа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3B5AC392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F3668A" w:rsidRPr="00F3668A">
        <w:t>Задача об ограниченном рюкзаке</w:t>
      </w:r>
    </w:p>
    <w:p w14:paraId="0E098D10" w14:textId="38882C11" w:rsidR="00E7348F" w:rsidRPr="00F3668A" w:rsidRDefault="00E7348F" w:rsidP="00E7348F">
      <w:pPr>
        <w:pStyle w:val="10"/>
        <w:rPr>
          <w:lang w:val="en-US"/>
        </w:rPr>
      </w:pPr>
      <w:r>
        <w:t xml:space="preserve">Вариант </w:t>
      </w:r>
      <w:r w:rsidR="00F3668A">
        <w:rPr>
          <w:lang w:val="en-US"/>
        </w:rPr>
        <w:t>3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proofErr w:type="spellStart"/>
            <w:r>
              <w:t>Тутуева</w:t>
            </w:r>
            <w:proofErr w:type="spellEnd"/>
            <w:r>
              <w:t xml:space="preserve">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7777777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201</w:t>
      </w:r>
      <w:r w:rsidR="00D402AC">
        <w:t>9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97FCEF0" w14:textId="77777777" w:rsidR="00F4419C" w:rsidRPr="00F4419C" w:rsidRDefault="00F4419C" w:rsidP="00F4419C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F4419C">
        <w:rPr>
          <w:rFonts w:eastAsia="Times New Roman" w:cs="Times New Roman"/>
          <w:b/>
          <w:bCs/>
          <w:caps/>
          <w:color w:val="000000"/>
          <w:sz w:val="28"/>
          <w:szCs w:val="28"/>
          <w:lang w:eastAsia="ru-RU"/>
        </w:rPr>
        <w:lastRenderedPageBreak/>
        <w:t>ЗАДАНИЕ</w:t>
      </w:r>
    </w:p>
    <w:p w14:paraId="4732AD05" w14:textId="71ADED41" w:rsidR="00F4419C" w:rsidRPr="00F4419C" w:rsidRDefault="00F4419C" w:rsidP="00F4419C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F4419C">
        <w:rPr>
          <w:rFonts w:eastAsia="Times New Roman" w:cs="Times New Roman"/>
          <w:b/>
          <w:bCs/>
          <w:caps/>
          <w:color w:val="000000"/>
          <w:sz w:val="28"/>
          <w:szCs w:val="28"/>
          <w:lang w:eastAsia="ru-RU"/>
        </w:rPr>
        <w:t xml:space="preserve">НА КУРСОВУЮ РАБОТУ </w:t>
      </w:r>
      <w:r w:rsidRPr="00F4419C">
        <w:rPr>
          <w:rFonts w:eastAsia="Times New Roman" w:cs="Times New Roman"/>
          <w:b/>
          <w:bCs/>
          <w:caps/>
          <w:color w:val="FF0000"/>
          <w:sz w:val="28"/>
          <w:szCs w:val="28"/>
          <w:lang w:eastAsia="ru-RU"/>
        </w:rPr>
        <w:t xml:space="preserve"> </w:t>
      </w:r>
    </w:p>
    <w:p w14:paraId="7E247EDE" w14:textId="77777777" w:rsidR="00F4419C" w:rsidRP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  <w:r w:rsidRPr="00F4419C">
        <w:rPr>
          <w:rFonts w:eastAsia="Times New Roman" w:cs="Times New Roman"/>
          <w:b/>
          <w:bCs/>
          <w:caps/>
          <w:color w:val="000000"/>
          <w:sz w:val="28"/>
          <w:szCs w:val="28"/>
          <w:lang w:eastAsia="ru-RU"/>
        </w:rPr>
        <w:br/>
      </w:r>
    </w:p>
    <w:tbl>
      <w:tblPr>
        <w:tblW w:w="98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4"/>
      </w:tblGrid>
      <w:tr w:rsidR="00F4419C" w:rsidRPr="00F4419C" w14:paraId="53460708" w14:textId="77777777" w:rsidTr="00F4419C">
        <w:trPr>
          <w:trHeight w:val="8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23F39F" w14:textId="4E43EA77" w:rsidR="00F4419C" w:rsidRPr="00F4419C" w:rsidRDefault="00F4419C" w:rsidP="00F4419C">
            <w:pPr>
              <w:spacing w:line="240" w:lineRule="auto"/>
              <w:ind w:firstLine="0"/>
              <w:divId w:val="1171607673"/>
              <w:rPr>
                <w:rFonts w:eastAsia="Times New Roman" w:cs="Times New Roman"/>
                <w:szCs w:val="24"/>
                <w:lang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Гришаков И.В.</w:t>
            </w:r>
          </w:p>
        </w:tc>
      </w:tr>
      <w:tr w:rsidR="00F4419C" w:rsidRPr="00F4419C" w14:paraId="55E70CE4" w14:textId="77777777" w:rsidTr="00F4419C">
        <w:trPr>
          <w:trHeight w:val="6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88A9CE" w14:textId="10B50215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Группа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8302</w:t>
            </w:r>
          </w:p>
        </w:tc>
      </w:tr>
      <w:tr w:rsidR="00F4419C" w:rsidRPr="00F4419C" w14:paraId="41B0CA8F" w14:textId="77777777" w:rsidTr="00F4419C">
        <w:trPr>
          <w:trHeight w:val="10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E6647E" w14:textId="4E9A7046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Тема работы :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Задача об ограниченном рюкзаке</w:t>
            </w:r>
          </w:p>
          <w:p w14:paraId="70A9EB32" w14:textId="77777777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4419C" w:rsidRPr="00F4419C" w14:paraId="15D6B0D3" w14:textId="77777777" w:rsidTr="00F4419C">
        <w:trPr>
          <w:trHeight w:val="20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7FEBE5" w14:textId="598989BB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Исходные данные: </w:t>
            </w:r>
          </w:p>
          <w:p w14:paraId="11E5A6CA" w14:textId="4E4632A4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количество предметов</w:t>
            </w: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предметы: строковое обозначения предмета 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</w:t>
            </w: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, ценность предмета </w:t>
            </w:r>
            <w:proofErr w:type="spellStart"/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value</w:t>
            </w:r>
            <w:proofErr w:type="spellEnd"/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, вес предмета </w:t>
            </w:r>
            <w:proofErr w:type="spellStart"/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weight</w:t>
            </w:r>
            <w:proofErr w:type="spellEnd"/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, ограничение на количество экземпляров предмета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count</w:t>
            </w:r>
          </w:p>
          <w:p w14:paraId="6C3A5B8A" w14:textId="47B0A205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максимальный вес рюкзака</w:t>
            </w: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max</w:t>
            </w: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weight</w:t>
            </w:r>
          </w:p>
        </w:tc>
      </w:tr>
      <w:tr w:rsidR="00F4419C" w:rsidRPr="00F4419C" w14:paraId="62C60BEC" w14:textId="77777777" w:rsidTr="00F4419C">
        <w:trPr>
          <w:trHeight w:val="13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F2C040" w14:textId="5E4484E3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4419C" w:rsidRPr="00F4419C" w14:paraId="206AE92A" w14:textId="77777777" w:rsidTr="00F4419C">
        <w:trPr>
          <w:trHeight w:val="8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C4512C" w14:textId="68785F36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Дата выдачи задания: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11.11.2019</w:t>
            </w:r>
          </w:p>
        </w:tc>
      </w:tr>
      <w:tr w:rsidR="00F4419C" w:rsidRPr="00F4419C" w14:paraId="00A15C75" w14:textId="77777777" w:rsidTr="00F4419C">
        <w:trPr>
          <w:trHeight w:val="8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7FC47A" w14:textId="6FEB5371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Дата сдачи реферата: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09.12.2019</w:t>
            </w:r>
          </w:p>
        </w:tc>
      </w:tr>
      <w:tr w:rsidR="00F4419C" w:rsidRPr="00F4419C" w14:paraId="35CF36E2" w14:textId="77777777" w:rsidTr="00F4419C">
        <w:trPr>
          <w:trHeight w:val="54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64A9B4" w14:textId="74339C41" w:rsidR="00F4419C" w:rsidRPr="00F4419C" w:rsidRDefault="00F4419C" w:rsidP="00F4419C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F4419C">
              <w:rPr>
                <w:rFonts w:eastAsia="Times New Roman" w:cs="Times New Roman"/>
                <w:sz w:val="28"/>
                <w:szCs w:val="28"/>
                <w:lang w:eastAsia="ru-RU"/>
              </w:rPr>
              <w:t>Дата защиты реферата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: 09.12.2019</w:t>
            </w:r>
          </w:p>
        </w:tc>
      </w:tr>
    </w:tbl>
    <w:p w14:paraId="3C8437A7" w14:textId="19C87E34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  <w:r w:rsidRPr="00F4419C">
        <w:rPr>
          <w:rFonts w:eastAsia="Times New Roman" w:cs="Times New Roman"/>
          <w:b/>
          <w:bCs/>
          <w:caps/>
          <w:color w:val="000000"/>
          <w:sz w:val="28"/>
          <w:szCs w:val="28"/>
          <w:lang w:eastAsia="ru-RU"/>
        </w:rPr>
        <w:br/>
      </w:r>
    </w:p>
    <w:p w14:paraId="3B9E633D" w14:textId="4651E68A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4F060BA2" w14:textId="35F914FA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2FA68D78" w14:textId="238DF57C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180F5510" w14:textId="1F3F1770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5272E83F" w14:textId="1D449A72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6BE5CDEB" w14:textId="6A19ADA6" w:rsid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7627AE1D" w14:textId="77777777" w:rsidR="00F4419C" w:rsidRP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4419C" w:rsidRPr="00DE30FC" w14:paraId="65C75AC7" w14:textId="77777777" w:rsidTr="00663C3D">
        <w:trPr>
          <w:trHeight w:val="614"/>
        </w:trPr>
        <w:tc>
          <w:tcPr>
            <w:tcW w:w="2206" w:type="pct"/>
            <w:vAlign w:val="bottom"/>
          </w:tcPr>
          <w:p w14:paraId="3757D1C4" w14:textId="77777777" w:rsidR="00F4419C" w:rsidRPr="00DE30FC" w:rsidRDefault="00F4419C" w:rsidP="00663C3D">
            <w:r w:rsidRPr="00DE30FC">
              <w:t xml:space="preserve">Студент гр. </w:t>
            </w:r>
            <w:r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172CB6" w14:textId="77777777" w:rsidR="00F4419C" w:rsidRPr="00DE30FC" w:rsidRDefault="00F4419C" w:rsidP="00663C3D"/>
        </w:tc>
        <w:tc>
          <w:tcPr>
            <w:tcW w:w="1470" w:type="pct"/>
            <w:vAlign w:val="bottom"/>
          </w:tcPr>
          <w:p w14:paraId="771B1A28" w14:textId="77777777" w:rsidR="00F4419C" w:rsidRPr="00DE30FC" w:rsidRDefault="00F4419C" w:rsidP="00663C3D">
            <w:r>
              <w:t>Гришаков И.В.</w:t>
            </w:r>
          </w:p>
        </w:tc>
      </w:tr>
      <w:tr w:rsidR="00F4419C" w:rsidRPr="00DE30FC" w14:paraId="7C851D78" w14:textId="77777777" w:rsidTr="00663C3D">
        <w:trPr>
          <w:trHeight w:val="614"/>
        </w:trPr>
        <w:tc>
          <w:tcPr>
            <w:tcW w:w="2206" w:type="pct"/>
            <w:vAlign w:val="bottom"/>
          </w:tcPr>
          <w:p w14:paraId="2BF27403" w14:textId="77777777" w:rsidR="00F4419C" w:rsidRPr="00DE30FC" w:rsidRDefault="00F4419C" w:rsidP="00663C3D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596A43" w14:textId="77777777" w:rsidR="00F4419C" w:rsidRPr="00DE30FC" w:rsidRDefault="00F4419C" w:rsidP="00663C3D"/>
        </w:tc>
        <w:tc>
          <w:tcPr>
            <w:tcW w:w="1470" w:type="pct"/>
            <w:vAlign w:val="bottom"/>
          </w:tcPr>
          <w:p w14:paraId="744E57A4" w14:textId="77777777" w:rsidR="00F4419C" w:rsidRPr="00DE30FC" w:rsidRDefault="00F4419C" w:rsidP="00663C3D">
            <w:proofErr w:type="spellStart"/>
            <w:r>
              <w:t>Тутуева</w:t>
            </w:r>
            <w:proofErr w:type="spellEnd"/>
            <w:r>
              <w:t xml:space="preserve"> А.В.</w:t>
            </w:r>
          </w:p>
        </w:tc>
      </w:tr>
    </w:tbl>
    <w:p w14:paraId="783674CA" w14:textId="716EA386" w:rsidR="00F4419C" w:rsidRPr="00F4419C" w:rsidRDefault="00F4419C" w:rsidP="00F4419C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14:paraId="6767F0E4" w14:textId="3DFD3FE5" w:rsidR="00F4419C" w:rsidRPr="00F4419C" w:rsidRDefault="00F4419C" w:rsidP="00F4419C">
      <w:pPr>
        <w:pStyle w:val="1"/>
        <w:numPr>
          <w:ilvl w:val="0"/>
          <w:numId w:val="0"/>
        </w:num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17083AC6" w:rsidR="00E7348F" w:rsidRDefault="00A927CD" w:rsidP="004D1B93">
      <w:r w:rsidRPr="00A927CD">
        <w:t>Необходимо реализовать решение задачи об ограниченном рюкзаке. Пусть имеется набор предметов, каждый из которых имеет два параметра — вес и ценность. Также имеется рюкзак определенной вместимости. Задача заключается в том, чтобы собрать рюкзак с максимальной ценностью предметов внутри, соблюдая при этом ограничение рюкзака на суммарный вес и ограничения на число экземпляров каждого предмета</w:t>
      </w:r>
      <w:r w:rsidRPr="00A927CD">
        <w:t xml:space="preserve">.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06E0338" w:rsidR="00734682" w:rsidRPr="00C710FF" w:rsidRDefault="00A927CD" w:rsidP="00C710FF">
      <w:pPr>
        <w:pStyle w:val="1"/>
      </w:pPr>
      <w:r>
        <w:t>Описание выбора используемых структур данных</w:t>
      </w:r>
    </w:p>
    <w:p w14:paraId="244E9B1A" w14:textId="77777777" w:rsidR="00EB0F27" w:rsidRDefault="00A927CD" w:rsidP="00EB0F27">
      <w:pPr>
        <w:pStyle w:val="af2"/>
        <w:ind w:left="0" w:firstLine="0"/>
      </w:pPr>
      <w:r>
        <w:t>Для хранения вещей используется стандартный массив с фиксированным размером и статически выделенной памятью</w:t>
      </w:r>
      <w:r w:rsidR="00EB0F27">
        <w:t xml:space="preserve">, так как необходим доступ к элементам по индексу, а в массиве это происходит за </w:t>
      </w:r>
      <w:r w:rsidR="00EB0F27">
        <w:rPr>
          <w:lang w:val="en-US"/>
        </w:rPr>
        <w:t>O</w:t>
      </w:r>
      <w:r w:rsidR="00EB0F27" w:rsidRPr="00EB0F27">
        <w:t xml:space="preserve">(1). </w:t>
      </w:r>
      <w:r w:rsidR="00EB0F27">
        <w:t>Также используются массивы, как дополнительные структуры для хранения данных в коде. Были написаны два класса:</w:t>
      </w:r>
    </w:p>
    <w:p w14:paraId="0CE6EB96" w14:textId="75B60CD4" w:rsidR="00EB0F27" w:rsidRDefault="00EB0F27" w:rsidP="00B8094C">
      <w:pPr>
        <w:pStyle w:val="af2"/>
        <w:numPr>
          <w:ilvl w:val="0"/>
          <w:numId w:val="36"/>
        </w:numPr>
      </w:pPr>
      <w:r w:rsidRPr="00EB0F27">
        <w:rPr>
          <w:lang w:val="en-US"/>
        </w:rPr>
        <w:t>Item</w:t>
      </w:r>
      <w:r w:rsidRPr="00EB0F27">
        <w:t xml:space="preserve"> – </w:t>
      </w:r>
      <w:r>
        <w:t>класс вещи, содержащий поля имя, вес, ценность и доступное количество</w:t>
      </w:r>
    </w:p>
    <w:p w14:paraId="641726E9" w14:textId="38A6E947" w:rsidR="00EB0F27" w:rsidRPr="00EB0F27" w:rsidRDefault="00EB0F27" w:rsidP="00B8094C">
      <w:pPr>
        <w:pStyle w:val="af2"/>
        <w:numPr>
          <w:ilvl w:val="0"/>
          <w:numId w:val="36"/>
        </w:numPr>
      </w:pPr>
      <w:r>
        <w:rPr>
          <w:lang w:val="en-US"/>
        </w:rPr>
        <w:t>Backpack</w:t>
      </w:r>
      <w:r w:rsidRPr="00EB0F27">
        <w:t xml:space="preserve"> </w:t>
      </w:r>
      <w:r>
        <w:t>– класс рюкзака, при инициализации которого выполняется алгоритм сборки</w:t>
      </w:r>
      <w:r w:rsidR="00EA1FC5">
        <w:t xml:space="preserve"> оптимального рюкзака.</w:t>
      </w:r>
    </w:p>
    <w:p w14:paraId="1A688CCF" w14:textId="21A2A96B" w:rsidR="002F3445" w:rsidRDefault="00FE43AA" w:rsidP="000A78E0">
      <w:pPr>
        <w:pStyle w:val="1"/>
      </w:pPr>
      <w:r>
        <w:t xml:space="preserve">Описание </w:t>
      </w:r>
      <w:r w:rsidR="00EA1FC5">
        <w:t>алгоритма решения</w:t>
      </w:r>
    </w:p>
    <w:p w14:paraId="51285F8C" w14:textId="524FA168" w:rsidR="006E5D4B" w:rsidRPr="005C390B" w:rsidRDefault="00EA1FC5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 xml:space="preserve">Сначала создаётся матрица размером КОЛИЧЕСТВО_ВЕЩЕЙ * МАКСИМАЛЬНЫЙ_ВЕС х КОЛИЧЕСТВО_ВЕЩЕЙ. Алгоритм заполнения ячейки </w:t>
      </w:r>
      <w:r w:rsidRPr="00EA1FC5">
        <w:rPr>
          <w:rStyle w:val="aff"/>
          <w:iCs w:val="0"/>
          <w:spacing w:val="0"/>
          <w:sz w:val="24"/>
          <w:szCs w:val="24"/>
        </w:rPr>
        <w:t>[</w:t>
      </w:r>
      <w:proofErr w:type="spellStart"/>
      <w:r>
        <w:rPr>
          <w:rStyle w:val="aff"/>
          <w:iCs w:val="0"/>
          <w:spacing w:val="0"/>
          <w:sz w:val="24"/>
          <w:szCs w:val="24"/>
          <w:lang w:val="en-US"/>
        </w:rPr>
        <w:t>i</w:t>
      </w:r>
      <w:proofErr w:type="spellEnd"/>
      <w:r w:rsidRPr="00EA1FC5">
        <w:rPr>
          <w:rStyle w:val="aff"/>
          <w:iCs w:val="0"/>
          <w:spacing w:val="0"/>
          <w:sz w:val="24"/>
          <w:szCs w:val="24"/>
        </w:rPr>
        <w:t>][</w:t>
      </w:r>
      <w:r>
        <w:rPr>
          <w:rStyle w:val="aff"/>
          <w:iCs w:val="0"/>
          <w:spacing w:val="0"/>
          <w:sz w:val="24"/>
          <w:szCs w:val="24"/>
          <w:lang w:val="en-US"/>
        </w:rPr>
        <w:t>j</w:t>
      </w:r>
      <w:r w:rsidRPr="00EA1FC5">
        <w:rPr>
          <w:rStyle w:val="aff"/>
          <w:iCs w:val="0"/>
          <w:spacing w:val="0"/>
          <w:sz w:val="24"/>
          <w:szCs w:val="24"/>
        </w:rPr>
        <w:t>]</w:t>
      </w:r>
      <w:r>
        <w:rPr>
          <w:rStyle w:val="aff"/>
          <w:iCs w:val="0"/>
          <w:spacing w:val="0"/>
          <w:sz w:val="24"/>
          <w:szCs w:val="24"/>
        </w:rPr>
        <w:t xml:space="preserve"> такой – в ячейку сохраняется </w:t>
      </w:r>
      <w:r w:rsidR="00565FE8">
        <w:rPr>
          <w:rStyle w:val="aff"/>
          <w:iCs w:val="0"/>
          <w:spacing w:val="0"/>
          <w:sz w:val="24"/>
          <w:szCs w:val="24"/>
        </w:rPr>
        <w:t>значение ячейки</w:t>
      </w:r>
      <w:r w:rsidR="00565FE8" w:rsidRPr="00565FE8">
        <w:rPr>
          <w:rStyle w:val="aff"/>
          <w:iCs w:val="0"/>
          <w:spacing w:val="0"/>
          <w:sz w:val="24"/>
          <w:szCs w:val="24"/>
        </w:rPr>
        <w:t>[</w:t>
      </w:r>
      <w:proofErr w:type="spellStart"/>
      <w:r w:rsidR="00565FE8">
        <w:rPr>
          <w:rStyle w:val="aff"/>
          <w:iCs w:val="0"/>
          <w:spacing w:val="0"/>
          <w:sz w:val="24"/>
          <w:szCs w:val="24"/>
          <w:lang w:val="en-US"/>
        </w:rPr>
        <w:t>i</w:t>
      </w:r>
      <w:proofErr w:type="spellEnd"/>
      <w:r w:rsidR="00565FE8" w:rsidRPr="00565FE8">
        <w:rPr>
          <w:rStyle w:val="aff"/>
          <w:iCs w:val="0"/>
          <w:spacing w:val="0"/>
          <w:sz w:val="24"/>
          <w:szCs w:val="24"/>
        </w:rPr>
        <w:t>-1][</w:t>
      </w:r>
      <w:r w:rsidR="00565FE8">
        <w:rPr>
          <w:rStyle w:val="aff"/>
          <w:iCs w:val="0"/>
          <w:spacing w:val="0"/>
          <w:sz w:val="24"/>
          <w:szCs w:val="24"/>
          <w:lang w:val="en-US"/>
        </w:rPr>
        <w:t>j</w:t>
      </w:r>
      <w:r w:rsidR="00565FE8" w:rsidRPr="00565FE8">
        <w:rPr>
          <w:rStyle w:val="aff"/>
          <w:iCs w:val="0"/>
          <w:spacing w:val="0"/>
          <w:sz w:val="24"/>
          <w:szCs w:val="24"/>
        </w:rPr>
        <w:t xml:space="preserve">]. </w:t>
      </w:r>
      <w:r w:rsidR="00565FE8">
        <w:rPr>
          <w:rStyle w:val="aff"/>
          <w:iCs w:val="0"/>
          <w:spacing w:val="0"/>
          <w:sz w:val="24"/>
          <w:szCs w:val="24"/>
        </w:rPr>
        <w:t xml:space="preserve">После этого стартует цикл по количеству предмета. Если взятые предметы превышают доступный вес, то цикл останавливается. Считается ценность предмета, если бы мы его положили в рюкзак. И если эта ценность больше вычисленной ценности в </w:t>
      </w:r>
      <w:r w:rsidR="00565FE8" w:rsidRPr="00565FE8">
        <w:rPr>
          <w:rStyle w:val="aff"/>
          <w:iCs w:val="0"/>
          <w:spacing w:val="0"/>
          <w:sz w:val="24"/>
          <w:szCs w:val="24"/>
        </w:rPr>
        <w:t>[</w:t>
      </w:r>
      <w:proofErr w:type="spellStart"/>
      <w:r w:rsidR="00565FE8">
        <w:rPr>
          <w:rStyle w:val="aff"/>
          <w:iCs w:val="0"/>
          <w:spacing w:val="0"/>
          <w:sz w:val="24"/>
          <w:szCs w:val="24"/>
          <w:lang w:val="en-US"/>
        </w:rPr>
        <w:t>i</w:t>
      </w:r>
      <w:proofErr w:type="spellEnd"/>
      <w:r w:rsidR="00565FE8" w:rsidRPr="00565FE8">
        <w:rPr>
          <w:rStyle w:val="aff"/>
          <w:iCs w:val="0"/>
          <w:spacing w:val="0"/>
          <w:sz w:val="24"/>
          <w:szCs w:val="24"/>
        </w:rPr>
        <w:t>-1][</w:t>
      </w:r>
      <w:r w:rsidR="00565FE8">
        <w:rPr>
          <w:rStyle w:val="aff"/>
          <w:iCs w:val="0"/>
          <w:spacing w:val="0"/>
          <w:sz w:val="24"/>
          <w:szCs w:val="24"/>
          <w:lang w:val="en-US"/>
        </w:rPr>
        <w:t>j</w:t>
      </w:r>
      <w:r w:rsidR="00565FE8" w:rsidRPr="00565FE8">
        <w:rPr>
          <w:rStyle w:val="aff"/>
          <w:iCs w:val="0"/>
          <w:spacing w:val="0"/>
          <w:sz w:val="24"/>
          <w:szCs w:val="24"/>
        </w:rPr>
        <w:t>]</w:t>
      </w:r>
      <w:r w:rsidR="00565FE8">
        <w:rPr>
          <w:rStyle w:val="aff"/>
          <w:iCs w:val="0"/>
          <w:spacing w:val="0"/>
          <w:sz w:val="24"/>
          <w:szCs w:val="24"/>
        </w:rPr>
        <w:t>, мы её сохраняем.</w:t>
      </w:r>
      <w:r w:rsidR="00367D2D">
        <w:rPr>
          <w:rStyle w:val="aff"/>
          <w:iCs w:val="0"/>
          <w:spacing w:val="0"/>
          <w:sz w:val="24"/>
          <w:szCs w:val="24"/>
        </w:rPr>
        <w:t xml:space="preserve"> После создания матрицы мы сохраняем в массив количество экземпляров каждой вещи из которых состоит наш рюкзак.</w:t>
      </w:r>
      <w:r w:rsidR="00A05405">
        <w:rPr>
          <w:rStyle w:val="aff"/>
          <w:iCs w:val="0"/>
          <w:spacing w:val="0"/>
          <w:sz w:val="24"/>
          <w:szCs w:val="24"/>
        </w:rPr>
        <w:t xml:space="preserve"> Скорость алгоритма </w:t>
      </w:r>
      <w:r w:rsidR="00A05405">
        <w:rPr>
          <w:rStyle w:val="aff"/>
          <w:iCs w:val="0"/>
          <w:spacing w:val="0"/>
          <w:sz w:val="24"/>
          <w:szCs w:val="24"/>
          <w:lang w:val="en-US"/>
        </w:rPr>
        <w:t>O</w:t>
      </w:r>
      <w:r w:rsidR="00A05405" w:rsidRPr="00A05405">
        <w:rPr>
          <w:rStyle w:val="aff"/>
          <w:iCs w:val="0"/>
          <w:spacing w:val="0"/>
          <w:sz w:val="24"/>
          <w:szCs w:val="24"/>
        </w:rPr>
        <w:t>(</w:t>
      </w:r>
      <w:r w:rsidR="00A05405">
        <w:rPr>
          <w:rStyle w:val="aff"/>
          <w:iCs w:val="0"/>
          <w:spacing w:val="0"/>
          <w:sz w:val="24"/>
          <w:szCs w:val="24"/>
          <w:lang w:val="en-US"/>
        </w:rPr>
        <w:t>NW</w:t>
      </w:r>
      <w:r w:rsidR="005C390B" w:rsidRPr="005C390B">
        <w:rPr>
          <w:rStyle w:val="aff"/>
          <w:iCs w:val="0"/>
          <w:spacing w:val="0"/>
          <w:sz w:val="24"/>
          <w:szCs w:val="24"/>
          <w:vertAlign w:val="superscript"/>
        </w:rPr>
        <w:t>2</w:t>
      </w:r>
      <w:r w:rsidR="005C390B" w:rsidRPr="005C390B">
        <w:rPr>
          <w:rStyle w:val="aff"/>
          <w:iCs w:val="0"/>
          <w:spacing w:val="0"/>
          <w:sz w:val="24"/>
          <w:szCs w:val="24"/>
        </w:rPr>
        <w:t xml:space="preserve">) + </w:t>
      </w:r>
      <w:r w:rsidR="005C390B">
        <w:rPr>
          <w:rStyle w:val="aff"/>
          <w:iCs w:val="0"/>
          <w:spacing w:val="0"/>
          <w:sz w:val="24"/>
          <w:szCs w:val="24"/>
        </w:rPr>
        <w:t xml:space="preserve">вывод </w:t>
      </w:r>
      <w:r w:rsidR="005C390B">
        <w:rPr>
          <w:rStyle w:val="aff"/>
          <w:iCs w:val="0"/>
          <w:spacing w:val="0"/>
          <w:sz w:val="24"/>
          <w:szCs w:val="24"/>
          <w:lang w:val="en-US"/>
        </w:rPr>
        <w:t>O</w:t>
      </w:r>
      <w:r w:rsidR="005C390B" w:rsidRPr="005C390B">
        <w:rPr>
          <w:rStyle w:val="aff"/>
          <w:iCs w:val="0"/>
          <w:spacing w:val="0"/>
          <w:sz w:val="24"/>
          <w:szCs w:val="24"/>
        </w:rPr>
        <w:t>(</w:t>
      </w:r>
      <w:r w:rsidR="005C390B">
        <w:rPr>
          <w:rStyle w:val="aff"/>
          <w:iCs w:val="0"/>
          <w:spacing w:val="0"/>
          <w:sz w:val="24"/>
          <w:szCs w:val="24"/>
          <w:lang w:val="en-US"/>
        </w:rPr>
        <w:t>N</w:t>
      </w:r>
      <w:r w:rsidR="005C390B" w:rsidRPr="005C390B">
        <w:rPr>
          <w:rStyle w:val="aff"/>
          <w:iCs w:val="0"/>
          <w:spacing w:val="0"/>
          <w:sz w:val="24"/>
          <w:szCs w:val="24"/>
        </w:rPr>
        <w:t>).</w:t>
      </w:r>
    </w:p>
    <w:p w14:paraId="2B8D76A5" w14:textId="00C6395B" w:rsidR="00AA23A1" w:rsidRPr="000B6AB0" w:rsidRDefault="00E20A2D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3A3EA16B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proofErr w:type="spellStart"/>
      <w:r w:rsidRPr="00E20A2D">
        <w:rPr>
          <w:bCs/>
          <w:sz w:val="20"/>
          <w:szCs w:val="18"/>
        </w:rPr>
        <w:t>int</w:t>
      </w:r>
      <w:proofErr w:type="spellEnd"/>
      <w:r w:rsidRPr="00E20A2D">
        <w:rPr>
          <w:bCs/>
          <w:sz w:val="20"/>
          <w:szCs w:val="18"/>
        </w:rPr>
        <w:t xml:space="preserve"> </w:t>
      </w:r>
      <w:proofErr w:type="spellStart"/>
      <w:r w:rsidRPr="00E20A2D">
        <w:rPr>
          <w:bCs/>
          <w:sz w:val="20"/>
          <w:szCs w:val="18"/>
        </w:rPr>
        <w:t>main</w:t>
      </w:r>
      <w:proofErr w:type="spellEnd"/>
      <w:r w:rsidRPr="00E20A2D">
        <w:rPr>
          <w:bCs/>
          <w:sz w:val="20"/>
          <w:szCs w:val="18"/>
        </w:rPr>
        <w:t>() {</w:t>
      </w:r>
    </w:p>
    <w:p w14:paraId="0FC365EF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 xml:space="preserve">    </w:t>
      </w:r>
      <w:proofErr w:type="spellStart"/>
      <w:r w:rsidRPr="00E20A2D">
        <w:rPr>
          <w:bCs/>
          <w:sz w:val="20"/>
          <w:szCs w:val="18"/>
        </w:rPr>
        <w:t>Item</w:t>
      </w:r>
      <w:proofErr w:type="spellEnd"/>
      <w:r w:rsidRPr="00E20A2D">
        <w:rPr>
          <w:bCs/>
          <w:sz w:val="20"/>
          <w:szCs w:val="18"/>
        </w:rPr>
        <w:t xml:space="preserve"> </w:t>
      </w:r>
      <w:proofErr w:type="spellStart"/>
      <w:r w:rsidRPr="00E20A2D">
        <w:rPr>
          <w:bCs/>
          <w:sz w:val="20"/>
          <w:szCs w:val="18"/>
        </w:rPr>
        <w:t>items_list</w:t>
      </w:r>
      <w:proofErr w:type="spellEnd"/>
      <w:r w:rsidRPr="00E20A2D">
        <w:rPr>
          <w:bCs/>
          <w:sz w:val="20"/>
          <w:szCs w:val="18"/>
        </w:rPr>
        <w:t>[] = {</w:t>
      </w:r>
    </w:p>
    <w:p w14:paraId="562A300E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 xml:space="preserve">            {"</w:t>
      </w:r>
      <w:proofErr w:type="spellStart"/>
      <w:r w:rsidRPr="00E20A2D">
        <w:rPr>
          <w:bCs/>
          <w:sz w:val="20"/>
          <w:szCs w:val="18"/>
        </w:rPr>
        <w:t>map</w:t>
      </w:r>
      <w:proofErr w:type="spellEnd"/>
      <w:r w:rsidRPr="00E20A2D">
        <w:rPr>
          <w:bCs/>
          <w:sz w:val="20"/>
          <w:szCs w:val="18"/>
        </w:rPr>
        <w:t>",        9,  150, 1},</w:t>
      </w:r>
    </w:p>
    <w:p w14:paraId="2B8265B3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 xml:space="preserve">            {"</w:t>
      </w:r>
      <w:proofErr w:type="spellStart"/>
      <w:r w:rsidRPr="00E20A2D">
        <w:rPr>
          <w:bCs/>
          <w:sz w:val="20"/>
          <w:szCs w:val="18"/>
        </w:rPr>
        <w:t>compass</w:t>
      </w:r>
      <w:proofErr w:type="spellEnd"/>
      <w:r w:rsidRPr="00E20A2D">
        <w:rPr>
          <w:bCs/>
          <w:sz w:val="20"/>
          <w:szCs w:val="18"/>
        </w:rPr>
        <w:t>",    13, 35,  1},</w:t>
      </w:r>
    </w:p>
    <w:p w14:paraId="44844AFC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 xml:space="preserve">            {"</w:t>
      </w:r>
      <w:proofErr w:type="spellStart"/>
      <w:r w:rsidRPr="00E20A2D">
        <w:rPr>
          <w:bCs/>
          <w:sz w:val="20"/>
          <w:szCs w:val="18"/>
        </w:rPr>
        <w:t>water</w:t>
      </w:r>
      <w:proofErr w:type="spellEnd"/>
      <w:r w:rsidRPr="00E20A2D">
        <w:rPr>
          <w:bCs/>
          <w:sz w:val="20"/>
          <w:szCs w:val="18"/>
        </w:rPr>
        <w:t>",      15, 20,  20},</w:t>
      </w:r>
    </w:p>
    <w:p w14:paraId="223D7FEA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 xml:space="preserve">            {"</w:t>
      </w:r>
      <w:proofErr w:type="spellStart"/>
      <w:r w:rsidRPr="00E20A2D">
        <w:rPr>
          <w:bCs/>
          <w:sz w:val="20"/>
          <w:szCs w:val="18"/>
        </w:rPr>
        <w:t>sandwich</w:t>
      </w:r>
      <w:proofErr w:type="spellEnd"/>
      <w:r w:rsidRPr="00E20A2D">
        <w:rPr>
          <w:bCs/>
          <w:sz w:val="20"/>
          <w:szCs w:val="18"/>
        </w:rPr>
        <w:t>",   50, 60,  2},</w:t>
      </w:r>
    </w:p>
    <w:p w14:paraId="2C60E9BC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</w:rPr>
        <w:t xml:space="preserve">            </w:t>
      </w:r>
      <w:r w:rsidRPr="00E20A2D">
        <w:rPr>
          <w:bCs/>
          <w:sz w:val="20"/>
          <w:szCs w:val="18"/>
          <w:lang w:val="en-US"/>
        </w:rPr>
        <w:t>{"glucose",    15, 60,  2},</w:t>
      </w:r>
    </w:p>
    <w:p w14:paraId="1CF38DD7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        {"note-case",  22, 80,  1},</w:t>
      </w:r>
    </w:p>
    <w:p w14:paraId="469541F4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        {"sunglasses", 7,  20,  1},</w:t>
      </w:r>
    </w:p>
    <w:p w14:paraId="6710071A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        {"towel",      18, 12,  2},</w:t>
      </w:r>
    </w:p>
    <w:p w14:paraId="6CED6C00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        {"socks",      4,  50,  1},</w:t>
      </w:r>
    </w:p>
    <w:p w14:paraId="6B5529FE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        {"book",       30, 10,  2},</w:t>
      </w:r>
    </w:p>
    <w:p w14:paraId="3D38E7FD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};</w:t>
      </w:r>
    </w:p>
    <w:p w14:paraId="4B28B258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</w:p>
    <w:p w14:paraId="734EC736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Backpack back = Backpack(</w:t>
      </w:r>
      <w:proofErr w:type="spellStart"/>
      <w:r w:rsidRPr="00E20A2D">
        <w:rPr>
          <w:bCs/>
          <w:sz w:val="20"/>
          <w:szCs w:val="18"/>
          <w:lang w:val="en-US"/>
        </w:rPr>
        <w:t>items_list</w:t>
      </w:r>
      <w:proofErr w:type="spellEnd"/>
      <w:r w:rsidRPr="00E20A2D">
        <w:rPr>
          <w:bCs/>
          <w:sz w:val="20"/>
          <w:szCs w:val="18"/>
          <w:lang w:val="en-US"/>
        </w:rPr>
        <w:t>, 100);</w:t>
      </w:r>
    </w:p>
    <w:p w14:paraId="303D5C61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 xml:space="preserve">    </w:t>
      </w:r>
      <w:proofErr w:type="spellStart"/>
      <w:r w:rsidRPr="00E20A2D">
        <w:rPr>
          <w:bCs/>
          <w:sz w:val="20"/>
          <w:szCs w:val="18"/>
          <w:lang w:val="en-US"/>
        </w:rPr>
        <w:t>back.print_result</w:t>
      </w:r>
      <w:proofErr w:type="spellEnd"/>
      <w:r w:rsidRPr="00E20A2D">
        <w:rPr>
          <w:bCs/>
          <w:sz w:val="20"/>
          <w:szCs w:val="18"/>
          <w:lang w:val="en-US"/>
        </w:rPr>
        <w:t>(</w:t>
      </w:r>
      <w:proofErr w:type="spellStart"/>
      <w:r w:rsidRPr="00E20A2D">
        <w:rPr>
          <w:bCs/>
          <w:sz w:val="20"/>
          <w:szCs w:val="18"/>
          <w:lang w:val="en-US"/>
        </w:rPr>
        <w:t>items_list</w:t>
      </w:r>
      <w:proofErr w:type="spellEnd"/>
      <w:r w:rsidRPr="00E20A2D">
        <w:rPr>
          <w:bCs/>
          <w:sz w:val="20"/>
          <w:szCs w:val="18"/>
          <w:lang w:val="en-US"/>
        </w:rPr>
        <w:t>);</w:t>
      </w:r>
    </w:p>
    <w:p w14:paraId="3D0DAF29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</w:p>
    <w:p w14:paraId="51057B08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  <w:lang w:val="en-US"/>
        </w:rPr>
        <w:lastRenderedPageBreak/>
        <w:t xml:space="preserve">    </w:t>
      </w:r>
      <w:proofErr w:type="spellStart"/>
      <w:r w:rsidRPr="00E20A2D">
        <w:rPr>
          <w:bCs/>
          <w:sz w:val="20"/>
          <w:szCs w:val="18"/>
        </w:rPr>
        <w:t>return</w:t>
      </w:r>
      <w:proofErr w:type="spellEnd"/>
      <w:r w:rsidRPr="00E20A2D">
        <w:rPr>
          <w:bCs/>
          <w:sz w:val="20"/>
          <w:szCs w:val="18"/>
        </w:rPr>
        <w:t xml:space="preserve"> 0;</w:t>
      </w:r>
    </w:p>
    <w:p w14:paraId="3D0E8DE2" w14:textId="71B8709C" w:rsidR="000B6AB0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>}</w:t>
      </w:r>
    </w:p>
    <w:p w14:paraId="4BC506D5" w14:textId="60A40473" w:rsidR="00E20A2D" w:rsidRDefault="00E20A2D" w:rsidP="00E20A2D">
      <w:pPr>
        <w:pStyle w:val="Times142"/>
        <w:rPr>
          <w:bCs/>
          <w:sz w:val="20"/>
          <w:szCs w:val="18"/>
        </w:rPr>
      </w:pPr>
    </w:p>
    <w:p w14:paraId="0F4B9F46" w14:textId="444C7025" w:rsidR="00E20A2D" w:rsidRDefault="00E20A2D" w:rsidP="00E20A2D">
      <w:pPr>
        <w:pStyle w:val="Times142"/>
        <w:rPr>
          <w:bCs/>
          <w:sz w:val="20"/>
          <w:szCs w:val="18"/>
        </w:rPr>
      </w:pPr>
      <w:r>
        <w:rPr>
          <w:bCs/>
          <w:sz w:val="20"/>
          <w:szCs w:val="18"/>
        </w:rPr>
        <w:t>Вывод:</w:t>
      </w:r>
    </w:p>
    <w:p w14:paraId="10D26C43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>map 1 9 150</w:t>
      </w:r>
    </w:p>
    <w:p w14:paraId="738FFDA2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>compass 1 13 35</w:t>
      </w:r>
    </w:p>
    <w:p w14:paraId="76023200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>water 1 15 20</w:t>
      </w:r>
    </w:p>
    <w:p w14:paraId="4D451778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>glucose 2 30 120</w:t>
      </w:r>
    </w:p>
    <w:p w14:paraId="6EA23EF7" w14:textId="77777777" w:rsidR="00E20A2D" w:rsidRPr="00E20A2D" w:rsidRDefault="00E20A2D" w:rsidP="00E20A2D">
      <w:pPr>
        <w:pStyle w:val="Times142"/>
        <w:rPr>
          <w:bCs/>
          <w:sz w:val="20"/>
          <w:szCs w:val="18"/>
          <w:lang w:val="en-US"/>
        </w:rPr>
      </w:pPr>
      <w:r w:rsidRPr="00E20A2D">
        <w:rPr>
          <w:bCs/>
          <w:sz w:val="20"/>
          <w:szCs w:val="18"/>
          <w:lang w:val="en-US"/>
        </w:rPr>
        <w:t>note-case 1 22 80</w:t>
      </w:r>
    </w:p>
    <w:p w14:paraId="61568AE8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proofErr w:type="spellStart"/>
      <w:r w:rsidRPr="00E20A2D">
        <w:rPr>
          <w:bCs/>
          <w:sz w:val="20"/>
          <w:szCs w:val="18"/>
        </w:rPr>
        <w:t>sunglasses</w:t>
      </w:r>
      <w:proofErr w:type="spellEnd"/>
      <w:r w:rsidRPr="00E20A2D">
        <w:rPr>
          <w:bCs/>
          <w:sz w:val="20"/>
          <w:szCs w:val="18"/>
        </w:rPr>
        <w:t xml:space="preserve"> 1 7 20</w:t>
      </w:r>
    </w:p>
    <w:p w14:paraId="501BC5D0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proofErr w:type="spellStart"/>
      <w:r w:rsidRPr="00E20A2D">
        <w:rPr>
          <w:bCs/>
          <w:sz w:val="20"/>
          <w:szCs w:val="18"/>
        </w:rPr>
        <w:t>socks</w:t>
      </w:r>
      <w:proofErr w:type="spellEnd"/>
      <w:r w:rsidRPr="00E20A2D">
        <w:rPr>
          <w:bCs/>
          <w:sz w:val="20"/>
          <w:szCs w:val="18"/>
        </w:rPr>
        <w:t xml:space="preserve"> 1 4 50</w:t>
      </w:r>
    </w:p>
    <w:p w14:paraId="43770C5D" w14:textId="5480AD1B" w:rsidR="00E20A2D" w:rsidRPr="00E20A2D" w:rsidRDefault="00E20A2D" w:rsidP="00E20A2D">
      <w:pPr>
        <w:pStyle w:val="Times142"/>
        <w:rPr>
          <w:bCs/>
          <w:sz w:val="20"/>
          <w:szCs w:val="18"/>
        </w:rPr>
      </w:pPr>
      <w:proofErr w:type="spellStart"/>
      <w:r w:rsidRPr="00E20A2D">
        <w:rPr>
          <w:bCs/>
          <w:sz w:val="20"/>
          <w:szCs w:val="18"/>
        </w:rPr>
        <w:t>Result</w:t>
      </w:r>
      <w:proofErr w:type="spellEnd"/>
      <w:r w:rsidRPr="00E20A2D">
        <w:rPr>
          <w:bCs/>
          <w:sz w:val="20"/>
          <w:szCs w:val="18"/>
        </w:rPr>
        <w:t xml:space="preserve"> </w:t>
      </w:r>
      <w:proofErr w:type="spellStart"/>
      <w:r w:rsidRPr="00E20A2D">
        <w:rPr>
          <w:bCs/>
          <w:sz w:val="20"/>
          <w:szCs w:val="18"/>
        </w:rPr>
        <w:t>weight</w:t>
      </w:r>
      <w:proofErr w:type="spellEnd"/>
      <w:r w:rsidRPr="00E20A2D">
        <w:rPr>
          <w:bCs/>
          <w:sz w:val="20"/>
          <w:szCs w:val="18"/>
        </w:rPr>
        <w:t>: 100</w:t>
      </w:r>
      <w:bookmarkStart w:id="1" w:name="_GoBack"/>
      <w:bookmarkEnd w:id="1"/>
    </w:p>
    <w:p w14:paraId="6D4E8899" w14:textId="2A3054AB" w:rsidR="000B6AB0" w:rsidRPr="00E20A2D" w:rsidRDefault="000B6AB0" w:rsidP="000B6AB0">
      <w:pPr>
        <w:pStyle w:val="Times142"/>
        <w:rPr>
          <w:rStyle w:val="aff"/>
          <w:iCs w:val="0"/>
          <w:spacing w:val="0"/>
          <w:sz w:val="24"/>
        </w:rPr>
      </w:pP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A008E" w14:textId="77777777" w:rsidR="00E54BA7" w:rsidRDefault="00E54BA7" w:rsidP="001642D1">
      <w:r>
        <w:separator/>
      </w:r>
    </w:p>
  </w:endnote>
  <w:endnote w:type="continuationSeparator" w:id="0">
    <w:p w14:paraId="271033D9" w14:textId="77777777" w:rsidR="00E54BA7" w:rsidRDefault="00E54BA7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3F88F" w14:textId="77777777" w:rsidR="00E54BA7" w:rsidRDefault="00E54BA7" w:rsidP="001642D1">
      <w:r>
        <w:separator/>
      </w:r>
    </w:p>
  </w:footnote>
  <w:footnote w:type="continuationSeparator" w:id="0">
    <w:p w14:paraId="6E08F104" w14:textId="77777777" w:rsidR="00E54BA7" w:rsidRDefault="00E54BA7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5FE8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883FA-17A4-48F5-80D4-EBF04317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358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cyansmoke</cp:lastModifiedBy>
  <cp:revision>36</cp:revision>
  <cp:lastPrinted>2015-07-17T09:06:00Z</cp:lastPrinted>
  <dcterms:created xsi:type="dcterms:W3CDTF">2019-10-12T13:32:00Z</dcterms:created>
  <dcterms:modified xsi:type="dcterms:W3CDTF">2019-12-08T17:56:00Z</dcterms:modified>
</cp:coreProperties>
</file>