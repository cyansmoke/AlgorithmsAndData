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501F63CC" w14:textId="3B71926D" w:rsidR="00905D49" w:rsidRPr="000031A7" w:rsidRDefault="00C522E9" w:rsidP="00E7348F">
      <w:pPr>
        <w:pStyle w:val="10"/>
      </w:pPr>
      <w:r>
        <w:rPr>
          <w:rStyle w:val="aff"/>
          <w:bCs w:val="0"/>
          <w:iCs w:val="0"/>
          <w:spacing w:val="0"/>
          <w:sz w:val="32"/>
        </w:rPr>
        <w:t xml:space="preserve">Лабораторная работа № </w:t>
      </w:r>
      <w:r w:rsidR="008423E1" w:rsidRPr="000031A7">
        <w:rPr>
          <w:rStyle w:val="aff"/>
          <w:bCs w:val="0"/>
          <w:iCs w:val="0"/>
          <w:spacing w:val="0"/>
          <w:sz w:val="32"/>
        </w:rPr>
        <w:t>2</w:t>
      </w:r>
    </w:p>
    <w:p w14:paraId="5F446588" w14:textId="7E13E6E4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 данных</w:t>
      </w:r>
      <w:r w:rsidRPr="006B6D46">
        <w:t>»</w:t>
      </w:r>
    </w:p>
    <w:p w14:paraId="5DF80173" w14:textId="076FA1F7" w:rsidR="00446E17" w:rsidRPr="00F3668A" w:rsidRDefault="00446E17" w:rsidP="00E7348F">
      <w:pPr>
        <w:pStyle w:val="10"/>
      </w:pPr>
      <w:r w:rsidRPr="006B6D46">
        <w:t>Тема:</w:t>
      </w:r>
      <w:r w:rsidR="00915BE8">
        <w:t xml:space="preserve"> </w:t>
      </w:r>
      <w:r w:rsidR="008423E1">
        <w:t>Кодирование строки</w:t>
      </w:r>
    </w:p>
    <w:p w14:paraId="3D354266" w14:textId="10DE8933" w:rsidR="00A6187E" w:rsidRPr="00A6187E" w:rsidRDefault="00E7348F" w:rsidP="00A6187E">
      <w:pPr>
        <w:pStyle w:val="10"/>
      </w:pPr>
      <w:r>
        <w:t xml:space="preserve">Вариант </w:t>
      </w:r>
      <w:r w:rsidR="008423E1">
        <w:t>2</w:t>
      </w:r>
      <w:r w:rsidR="00A6187E">
        <w:t>(метод Шеннона-Фано)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r>
              <w:t>Тутуева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6BF18EF1" w14:textId="3B185DF7" w:rsidR="00E12A69" w:rsidRPr="00DE30FC" w:rsidRDefault="00DE30FC" w:rsidP="0058398F">
      <w:pPr>
        <w:jc w:val="center"/>
        <w:rPr>
          <w:b/>
          <w:caps/>
          <w:highlight w:val="yellow"/>
        </w:rPr>
      </w:pPr>
      <w:r>
        <w:t>20</w:t>
      </w:r>
      <w:r w:rsidR="00AB1BB5">
        <w:t>20</w:t>
      </w:r>
    </w:p>
    <w:p w14:paraId="2D059AF4" w14:textId="3873CCED" w:rsidR="00EE52F4" w:rsidRDefault="00EE52F4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4D8972BE" w14:textId="77777777" w:rsidR="00F4419C" w:rsidRPr="00EE7FD5" w:rsidRDefault="00F4419C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3EC45E90" w14:textId="4E6AC206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 xml:space="preserve">Постановка задачи. </w:t>
      </w:r>
    </w:p>
    <w:p w14:paraId="3162898C" w14:textId="5B71555A" w:rsidR="00E7348F" w:rsidRDefault="00A927CD" w:rsidP="004D1B93">
      <w:r w:rsidRPr="00A927CD">
        <w:t xml:space="preserve">Необходимо </w:t>
      </w:r>
      <w:r w:rsidR="00C522E9">
        <w:t>реализовать</w:t>
      </w:r>
      <w:r w:rsidR="008423E1">
        <w:t xml:space="preserve"> метод кодирования Шеннона-Фано</w:t>
      </w:r>
      <w:r w:rsidR="00C522E9">
        <w:t xml:space="preserve"> используя язык </w:t>
      </w:r>
      <w:r w:rsidR="00C522E9">
        <w:rPr>
          <w:lang w:val="en-US"/>
        </w:rPr>
        <w:t>C</w:t>
      </w:r>
      <w:r w:rsidR="00C522E9" w:rsidRPr="00C522E9">
        <w:t>++</w:t>
      </w:r>
      <w:r w:rsidR="008A45D6">
        <w:t>,</w:t>
      </w:r>
      <w:r w:rsidR="008423E1">
        <w:t xml:space="preserve"> ранее написан</w:t>
      </w:r>
      <w:r w:rsidR="008A45D6">
        <w:t>н</w:t>
      </w:r>
      <w:r w:rsidR="008423E1">
        <w:t>ые алгоритмы и структуры данных</w:t>
      </w:r>
      <w:r w:rsidR="00C522E9" w:rsidRPr="00C522E9">
        <w:t xml:space="preserve">. </w:t>
      </w:r>
      <w:r>
        <w:t>Д</w:t>
      </w:r>
      <w:r w:rsidR="00E7348F">
        <w:t xml:space="preserve">ля всех функций должны быть написаны </w:t>
      </w:r>
      <w:r w:rsidR="00E7348F">
        <w:rPr>
          <w:lang w:val="en-US"/>
        </w:rPr>
        <w:t>unit</w:t>
      </w:r>
      <w:r w:rsidR="00E7348F" w:rsidRPr="00E7348F">
        <w:t>-</w:t>
      </w:r>
      <w:r w:rsidR="00E7348F">
        <w:t xml:space="preserve">тесты. Для написания </w:t>
      </w:r>
      <w:r w:rsidR="00E7348F">
        <w:rPr>
          <w:lang w:val="en-US"/>
        </w:rPr>
        <w:t>unit</w:t>
      </w:r>
      <w:r w:rsidR="00E7348F" w:rsidRPr="00ED4E12">
        <w:t>-</w:t>
      </w:r>
      <w:r w:rsidR="00E7348F">
        <w:t>тестов используется библиотека</w:t>
      </w:r>
      <w:r w:rsidR="00E7348F" w:rsidRPr="00ED4E12">
        <w:t xml:space="preserve"> </w:t>
      </w:r>
      <w:r w:rsidR="00E7348F">
        <w:rPr>
          <w:lang w:val="en-US"/>
        </w:rPr>
        <w:t>Google</w:t>
      </w:r>
      <w:r w:rsidR="00E7348F" w:rsidRPr="00ED4E12">
        <w:t xml:space="preserve"> </w:t>
      </w:r>
      <w:r w:rsidR="00E7348F">
        <w:rPr>
          <w:lang w:val="en-US"/>
        </w:rPr>
        <w:t>Tests</w:t>
      </w:r>
      <w:r w:rsidR="00E7348F">
        <w:t>.</w:t>
      </w:r>
    </w:p>
    <w:bookmarkEnd w:id="0"/>
    <w:p w14:paraId="7AD07096" w14:textId="4350B3E6" w:rsidR="00734682" w:rsidRDefault="003D6687" w:rsidP="00C710FF">
      <w:pPr>
        <w:pStyle w:val="1"/>
      </w:pPr>
      <w:r w:rsidRPr="003D6687">
        <w:t>Описание реализуемого класса и методов</w:t>
      </w:r>
    </w:p>
    <w:p w14:paraId="3905E30E" w14:textId="54DE828B" w:rsidR="002D7DCE" w:rsidRDefault="008423E1" w:rsidP="000031A7">
      <w:pPr>
        <w:pStyle w:val="af2"/>
        <w:ind w:left="0" w:firstLine="0"/>
      </w:pPr>
      <w:r>
        <w:t>Метод Шеннона-Фано</w:t>
      </w:r>
      <w:r w:rsidR="007C0A43">
        <w:t xml:space="preserve"> –</w:t>
      </w:r>
      <w:r w:rsidR="00B2342C" w:rsidRPr="00B2342C">
        <w:t xml:space="preserve"> </w:t>
      </w:r>
      <w:r w:rsidR="00B2342C">
        <w:t>метод кодирования строки. Для его применения б</w:t>
      </w:r>
      <w:r w:rsidR="002D7DCE">
        <w:t xml:space="preserve">ыл реализован класс </w:t>
      </w:r>
      <w:r w:rsidR="002D7DCE">
        <w:rPr>
          <w:lang w:val="en-US"/>
        </w:rPr>
        <w:t>Encoder</w:t>
      </w:r>
      <w:r w:rsidR="002D7DCE" w:rsidRPr="00B2342C">
        <w:t>.</w:t>
      </w:r>
      <w:r w:rsidR="000031A7">
        <w:t xml:space="preserve"> </w:t>
      </w:r>
    </w:p>
    <w:p w14:paraId="1C845C19" w14:textId="6484AA1A" w:rsidR="003D6687" w:rsidRDefault="003D6687" w:rsidP="000031A7">
      <w:pPr>
        <w:pStyle w:val="af2"/>
        <w:ind w:left="0" w:firstLine="0"/>
      </w:pPr>
      <w:r w:rsidRPr="003D6687">
        <w:t>Оценка временной сложности каждого метода</w:t>
      </w:r>
      <w:r w:rsidR="009012B2">
        <w:t>:</w:t>
      </w:r>
    </w:p>
    <w:p w14:paraId="21A7DA23" w14:textId="23C80679" w:rsidR="00B2342C" w:rsidRPr="00B2342C" w:rsidRDefault="00B2342C" w:rsidP="00B2342C">
      <w:pPr>
        <w:ind w:left="720" w:firstLine="0"/>
        <w:rPr>
          <w:lang w:val="en-US"/>
        </w:rPr>
      </w:pPr>
      <w:r w:rsidRPr="00B2342C">
        <w:rPr>
          <w:lang w:val="en-US"/>
        </w:rPr>
        <w:t>List&lt;char&gt; decode(string) – O(n);</w:t>
      </w:r>
    </w:p>
    <w:p w14:paraId="3F6839B2" w14:textId="2AEE6BE1" w:rsidR="00B2342C" w:rsidRPr="00B2342C" w:rsidRDefault="00B2342C" w:rsidP="00B2342C">
      <w:pPr>
        <w:ind w:left="720" w:firstLine="0"/>
        <w:rPr>
          <w:lang w:val="en-US"/>
        </w:rPr>
      </w:pPr>
      <w:r w:rsidRPr="00B2342C">
        <w:rPr>
          <w:lang w:val="en-US"/>
        </w:rPr>
        <w:t>List&lt;bool&gt; getEncodedString() – O(1);</w:t>
      </w:r>
    </w:p>
    <w:p w14:paraId="1C7A385C" w14:textId="4C62F1B4" w:rsidR="00B2342C" w:rsidRPr="00B2342C" w:rsidRDefault="00B2342C" w:rsidP="00B2342C">
      <w:pPr>
        <w:ind w:left="720" w:firstLine="0"/>
        <w:rPr>
          <w:lang w:val="en-US"/>
        </w:rPr>
      </w:pPr>
      <w:r w:rsidRPr="00B2342C">
        <w:rPr>
          <w:lang w:val="en-US"/>
        </w:rPr>
        <w:t>void setStringForShannon(string) – O(n);</w:t>
      </w:r>
    </w:p>
    <w:p w14:paraId="7B1566DF" w14:textId="0ADF6F98" w:rsidR="00B2342C" w:rsidRDefault="00B2342C" w:rsidP="00B2342C">
      <w:pPr>
        <w:ind w:left="720" w:firstLine="0"/>
      </w:pPr>
      <w:r>
        <w:t>void showInfo() – O(n);</w:t>
      </w:r>
    </w:p>
    <w:p w14:paraId="45E3CBAB" w14:textId="240009D9" w:rsidR="00CF7F4E" w:rsidRDefault="003D6687" w:rsidP="00175CAB">
      <w:pPr>
        <w:pStyle w:val="1"/>
      </w:pPr>
      <w:r w:rsidRPr="003D6687">
        <w:t>Описание реализованных unit-тестов.</w:t>
      </w:r>
    </w:p>
    <w:p w14:paraId="190DEA57" w14:textId="23C5B3F9" w:rsidR="00CF7F4E" w:rsidRPr="00EB0F27" w:rsidRDefault="00CF7F4E" w:rsidP="0001550A">
      <w:r>
        <w:t>Были написаны тесты на</w:t>
      </w:r>
      <w:r w:rsidR="0001550A">
        <w:t xml:space="preserve"> кодирование и декодирование.</w:t>
      </w:r>
      <w:r>
        <w:t xml:space="preserve"> </w:t>
      </w:r>
    </w:p>
    <w:p w14:paraId="42F18BD9" w14:textId="4162333A" w:rsidR="00F05402" w:rsidRPr="00F05402" w:rsidRDefault="00E20A2D" w:rsidP="00F05402">
      <w:pPr>
        <w:pStyle w:val="1"/>
        <w:rPr>
          <w:rStyle w:val="aff"/>
          <w:iCs w:val="0"/>
          <w:spacing w:val="0"/>
          <w:sz w:val="24"/>
        </w:rPr>
      </w:pPr>
      <w:r>
        <w:rPr>
          <w:rStyle w:val="aff"/>
          <w:iCs w:val="0"/>
          <w:spacing w:val="0"/>
          <w:sz w:val="24"/>
        </w:rPr>
        <w:t>Пример</w:t>
      </w:r>
      <w:r w:rsidR="005578C0">
        <w:rPr>
          <w:rStyle w:val="aff"/>
          <w:iCs w:val="0"/>
          <w:spacing w:val="0"/>
          <w:sz w:val="24"/>
        </w:rPr>
        <w:t>ы</w:t>
      </w:r>
      <w:r>
        <w:rPr>
          <w:rStyle w:val="aff"/>
          <w:iCs w:val="0"/>
          <w:spacing w:val="0"/>
          <w:sz w:val="24"/>
        </w:rPr>
        <w:t xml:space="preserve"> работы</w:t>
      </w:r>
    </w:p>
    <w:p w14:paraId="64743BAE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>Input string: In vino veritas, in aqua sanitas</w:t>
      </w:r>
    </w:p>
    <w:p w14:paraId="7440643C" w14:textId="257A15C3" w:rsidR="002D7DCE" w:rsidRPr="002D7DCE" w:rsidRDefault="002D7DCE" w:rsidP="002D7DCE">
      <w:pPr>
        <w:pStyle w:val="Times142"/>
        <w:jc w:val="left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>Encoded</w:t>
      </w:r>
      <w:r>
        <w:rPr>
          <w:bCs/>
          <w:sz w:val="20"/>
          <w:szCs w:val="18"/>
          <w:lang w:val="en-US"/>
        </w:rPr>
        <w:t xml:space="preserve"> </w:t>
      </w:r>
      <w:r w:rsidRPr="002D7DCE">
        <w:rPr>
          <w:bCs/>
          <w:sz w:val="20"/>
          <w:szCs w:val="18"/>
          <w:lang w:val="en-US"/>
        </w:rPr>
        <w:t>string: 110000100001001011010110010001001110101101101110100110001110000001101000000111101111100100010000010100111010011000</w:t>
      </w:r>
    </w:p>
    <w:p w14:paraId="65524DCD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>Count of input chars: 32</w:t>
      </w:r>
    </w:p>
    <w:p w14:paraId="217FA2FE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>Size of input string: 256 bits</w:t>
      </w:r>
    </w:p>
    <w:p w14:paraId="389CA4DE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>Size of encoded string: 114 bits</w:t>
      </w:r>
    </w:p>
    <w:p w14:paraId="6C6DB422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>Compression coef: 0.445312</w:t>
      </w:r>
    </w:p>
    <w:p w14:paraId="47A4743D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>Symbol  Probability     Encoding</w:t>
      </w:r>
    </w:p>
    <w:p w14:paraId="0B0C139E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 "        0.15625         000</w:t>
      </w:r>
    </w:p>
    <w:p w14:paraId="69594480" w14:textId="75CD7396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"a"        0.15625        001</w:t>
      </w:r>
    </w:p>
    <w:p w14:paraId="20A5D3DE" w14:textId="1B5CFF36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"n"        0.125         </w:t>
      </w:r>
      <w:r>
        <w:rPr>
          <w:bCs/>
          <w:sz w:val="20"/>
          <w:szCs w:val="18"/>
          <w:lang w:val="en-US"/>
        </w:rPr>
        <w:t xml:space="preserve">   </w:t>
      </w:r>
      <w:r w:rsidRPr="002D7DCE">
        <w:rPr>
          <w:bCs/>
          <w:sz w:val="20"/>
          <w:szCs w:val="18"/>
          <w:lang w:val="en-US"/>
        </w:rPr>
        <w:t>010</w:t>
      </w:r>
    </w:p>
    <w:p w14:paraId="14BDBEAC" w14:textId="59B77C41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"i"        0.125         </w:t>
      </w:r>
      <w:r>
        <w:rPr>
          <w:bCs/>
          <w:sz w:val="20"/>
          <w:szCs w:val="18"/>
          <w:lang w:val="en-US"/>
        </w:rPr>
        <w:t xml:space="preserve">    </w:t>
      </w:r>
      <w:r w:rsidRPr="002D7DCE">
        <w:rPr>
          <w:bCs/>
          <w:sz w:val="20"/>
          <w:szCs w:val="18"/>
          <w:lang w:val="en-US"/>
        </w:rPr>
        <w:t>011</w:t>
      </w:r>
    </w:p>
    <w:p w14:paraId="4E4889DA" w14:textId="65D8364E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"s"        0.09375        1000</w:t>
      </w:r>
    </w:p>
    <w:p w14:paraId="4FDD40F8" w14:textId="3D665F26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"v"        0.0625         </w:t>
      </w:r>
      <w:r>
        <w:rPr>
          <w:bCs/>
          <w:sz w:val="20"/>
          <w:szCs w:val="18"/>
          <w:lang w:val="en-US"/>
        </w:rPr>
        <w:t xml:space="preserve"> </w:t>
      </w:r>
      <w:r w:rsidRPr="002D7DCE">
        <w:rPr>
          <w:bCs/>
          <w:sz w:val="20"/>
          <w:szCs w:val="18"/>
          <w:lang w:val="en-US"/>
        </w:rPr>
        <w:t>1001</w:t>
      </w:r>
    </w:p>
    <w:p w14:paraId="76123C96" w14:textId="79228C1E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"t"        0.0625         </w:t>
      </w:r>
      <w:r>
        <w:rPr>
          <w:bCs/>
          <w:sz w:val="20"/>
          <w:szCs w:val="18"/>
          <w:lang w:val="en-US"/>
        </w:rPr>
        <w:t xml:space="preserve">  </w:t>
      </w:r>
      <w:r w:rsidRPr="002D7DCE">
        <w:rPr>
          <w:bCs/>
          <w:sz w:val="20"/>
          <w:szCs w:val="18"/>
          <w:lang w:val="en-US"/>
        </w:rPr>
        <w:t>101</w:t>
      </w:r>
    </w:p>
    <w:p w14:paraId="34AB462C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"I"        0.03125         11000</w:t>
      </w:r>
    </w:p>
    <w:p w14:paraId="29AFCD3E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"o"        0.03125         11001</w:t>
      </w:r>
    </w:p>
    <w:p w14:paraId="58619365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"e"        0.03125         11010</w:t>
      </w:r>
    </w:p>
    <w:p w14:paraId="32607BA9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"r"        0.03125         11011</w:t>
      </w:r>
    </w:p>
    <w:p w14:paraId="3A74C070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","        0.03125         11100</w:t>
      </w:r>
    </w:p>
    <w:p w14:paraId="2C074B73" w14:textId="77777777" w:rsidR="002D7DCE" w:rsidRPr="002D7DCE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"q"        0.03125         11101</w:t>
      </w:r>
    </w:p>
    <w:p w14:paraId="223E490E" w14:textId="2EE64E8C" w:rsidR="00975E45" w:rsidRDefault="002D7DCE" w:rsidP="002D7DCE">
      <w:pPr>
        <w:pStyle w:val="Times142"/>
        <w:rPr>
          <w:bCs/>
          <w:sz w:val="20"/>
          <w:szCs w:val="18"/>
          <w:lang w:val="en-US"/>
        </w:rPr>
      </w:pPr>
      <w:r w:rsidRPr="002D7DCE">
        <w:rPr>
          <w:bCs/>
          <w:sz w:val="20"/>
          <w:szCs w:val="18"/>
          <w:lang w:val="en-US"/>
        </w:rPr>
        <w:t xml:space="preserve"> "u"        0.03125         1111</w:t>
      </w:r>
    </w:p>
    <w:p w14:paraId="7B066B68" w14:textId="77777777" w:rsidR="00975E45" w:rsidRDefault="00975E45" w:rsidP="00975E45">
      <w:pPr>
        <w:pStyle w:val="Times142"/>
        <w:rPr>
          <w:bCs/>
          <w:sz w:val="20"/>
          <w:szCs w:val="18"/>
          <w:lang w:val="en-US"/>
        </w:rPr>
      </w:pPr>
    </w:p>
    <w:p w14:paraId="255ED241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>Input string: Chop your own wood and it will warm you twice.</w:t>
      </w:r>
    </w:p>
    <w:p w14:paraId="4F6E5C86" w14:textId="02D9FE5A" w:rsidR="00464440" w:rsidRPr="00464440" w:rsidRDefault="00464440" w:rsidP="00464440">
      <w:pPr>
        <w:pStyle w:val="Times142"/>
        <w:jc w:val="left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>Encoded string: 11010110110011110000001000000110001100100000101010100000010001001101010001011101001010100001111000000010011110011100100001010111001111001000100000011000100011000010011111011111011111</w:t>
      </w:r>
    </w:p>
    <w:p w14:paraId="57E065E8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>Count of input chars: 46</w:t>
      </w:r>
    </w:p>
    <w:p w14:paraId="56B25E54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lastRenderedPageBreak/>
        <w:t>Size of input string: 368 bits</w:t>
      </w:r>
    </w:p>
    <w:p w14:paraId="13D9AFAF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>Size of encoded string: 182 bits</w:t>
      </w:r>
    </w:p>
    <w:p w14:paraId="21358705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>Compression coef: 0.494565</w:t>
      </w:r>
    </w:p>
    <w:p w14:paraId="1D89985F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>Symbol  Probability     Encoding</w:t>
      </w:r>
    </w:p>
    <w:p w14:paraId="42A727EA" w14:textId="3ECD13B8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 "        0.195652         </w:t>
      </w:r>
      <w:r>
        <w:rPr>
          <w:bCs/>
          <w:sz w:val="20"/>
          <w:szCs w:val="18"/>
        </w:rPr>
        <w:t xml:space="preserve">   </w:t>
      </w:r>
      <w:r w:rsidRPr="00464440">
        <w:rPr>
          <w:bCs/>
          <w:sz w:val="20"/>
          <w:szCs w:val="18"/>
          <w:lang w:val="en-US"/>
        </w:rPr>
        <w:t>000</w:t>
      </w:r>
    </w:p>
    <w:p w14:paraId="21B306B7" w14:textId="793D46AB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"o"        0.130435         </w:t>
      </w:r>
      <w:r>
        <w:rPr>
          <w:bCs/>
          <w:sz w:val="20"/>
          <w:szCs w:val="18"/>
        </w:rPr>
        <w:t xml:space="preserve">  </w:t>
      </w:r>
      <w:r w:rsidRPr="00464440">
        <w:rPr>
          <w:bCs/>
          <w:sz w:val="20"/>
          <w:szCs w:val="18"/>
          <w:lang w:val="en-US"/>
        </w:rPr>
        <w:t>001</w:t>
      </w:r>
    </w:p>
    <w:p w14:paraId="6C1551A0" w14:textId="5AC65143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"w"        0.108696         </w:t>
      </w:r>
      <w:r>
        <w:rPr>
          <w:bCs/>
          <w:sz w:val="20"/>
          <w:szCs w:val="18"/>
        </w:rPr>
        <w:t xml:space="preserve"> </w:t>
      </w:r>
      <w:r w:rsidRPr="00464440">
        <w:rPr>
          <w:bCs/>
          <w:sz w:val="20"/>
          <w:szCs w:val="18"/>
          <w:lang w:val="en-US"/>
        </w:rPr>
        <w:t>010</w:t>
      </w:r>
    </w:p>
    <w:p w14:paraId="08E95B58" w14:textId="052861D1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"i"        0.0652174        </w:t>
      </w:r>
      <w:r>
        <w:rPr>
          <w:bCs/>
          <w:sz w:val="20"/>
          <w:szCs w:val="18"/>
        </w:rPr>
        <w:t xml:space="preserve"> </w:t>
      </w:r>
      <w:r w:rsidRPr="00464440">
        <w:rPr>
          <w:bCs/>
          <w:sz w:val="20"/>
          <w:szCs w:val="18"/>
          <w:lang w:val="en-US"/>
        </w:rPr>
        <w:t xml:space="preserve"> 011</w:t>
      </w:r>
    </w:p>
    <w:p w14:paraId="7B61E7F4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"y"        0.0434783         10000</w:t>
      </w:r>
    </w:p>
    <w:p w14:paraId="760C6330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"u"        0.0434783         10001</w:t>
      </w:r>
    </w:p>
    <w:p w14:paraId="544629D6" w14:textId="5C7A4E96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"r"        0.0434783         </w:t>
      </w:r>
      <w:r>
        <w:rPr>
          <w:bCs/>
          <w:sz w:val="20"/>
          <w:szCs w:val="18"/>
        </w:rPr>
        <w:t xml:space="preserve"> </w:t>
      </w:r>
      <w:r w:rsidRPr="00464440">
        <w:rPr>
          <w:bCs/>
          <w:sz w:val="20"/>
          <w:szCs w:val="18"/>
          <w:lang w:val="en-US"/>
        </w:rPr>
        <w:t>1001</w:t>
      </w:r>
    </w:p>
    <w:p w14:paraId="22BFEB42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"n"        0.0434783         10100</w:t>
      </w:r>
    </w:p>
    <w:p w14:paraId="37B107C3" w14:textId="02E9483C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"d"        0.0434783         10101</w:t>
      </w:r>
    </w:p>
    <w:p w14:paraId="1D8393F1" w14:textId="4A84D47A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"a"        0.0434783         1011</w:t>
      </w:r>
    </w:p>
    <w:p w14:paraId="5BCF3EB2" w14:textId="64D82C61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"t"        0.0434783         </w:t>
      </w:r>
      <w:r w:rsidRPr="00464440">
        <w:rPr>
          <w:bCs/>
          <w:sz w:val="20"/>
          <w:szCs w:val="18"/>
          <w:lang w:val="en-US"/>
        </w:rPr>
        <w:t xml:space="preserve"> </w:t>
      </w:r>
      <w:r w:rsidRPr="00464440">
        <w:rPr>
          <w:bCs/>
          <w:sz w:val="20"/>
          <w:szCs w:val="18"/>
          <w:lang w:val="en-US"/>
        </w:rPr>
        <w:t>11000</w:t>
      </w:r>
    </w:p>
    <w:p w14:paraId="38A50AB5" w14:textId="542B70D6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"l"        0.0434783         </w:t>
      </w:r>
      <w:r w:rsidRPr="00464440">
        <w:rPr>
          <w:bCs/>
          <w:sz w:val="20"/>
          <w:szCs w:val="18"/>
          <w:lang w:val="en-US"/>
        </w:rPr>
        <w:t xml:space="preserve"> </w:t>
      </w:r>
      <w:r w:rsidRPr="00464440">
        <w:rPr>
          <w:bCs/>
          <w:sz w:val="20"/>
          <w:szCs w:val="18"/>
          <w:lang w:val="en-US"/>
        </w:rPr>
        <w:t>11001</w:t>
      </w:r>
    </w:p>
    <w:p w14:paraId="2E9885A4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"C"        0.0217391         11010</w:t>
      </w:r>
    </w:p>
    <w:p w14:paraId="2C4BADC9" w14:textId="2194954A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"h"        0.0217391        </w:t>
      </w:r>
      <w:r w:rsidRPr="00464440">
        <w:rPr>
          <w:bCs/>
          <w:sz w:val="20"/>
          <w:szCs w:val="18"/>
          <w:lang w:val="en-US"/>
        </w:rPr>
        <w:t xml:space="preserve"> </w:t>
      </w:r>
      <w:r w:rsidRPr="00464440">
        <w:rPr>
          <w:bCs/>
          <w:sz w:val="20"/>
          <w:szCs w:val="18"/>
          <w:lang w:val="en-US"/>
        </w:rPr>
        <w:t xml:space="preserve"> 11011</w:t>
      </w:r>
    </w:p>
    <w:p w14:paraId="6E56BD40" w14:textId="5C2FFFAA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"p"        0.0217391         </w:t>
      </w:r>
      <w:r w:rsidRPr="00464440">
        <w:rPr>
          <w:bCs/>
          <w:sz w:val="20"/>
          <w:szCs w:val="18"/>
          <w:lang w:val="en-US"/>
        </w:rPr>
        <w:t xml:space="preserve"> </w:t>
      </w:r>
      <w:r w:rsidRPr="00464440">
        <w:rPr>
          <w:bCs/>
          <w:sz w:val="20"/>
          <w:szCs w:val="18"/>
          <w:lang w:val="en-US"/>
        </w:rPr>
        <w:t>111000</w:t>
      </w:r>
    </w:p>
    <w:p w14:paraId="10A73A29" w14:textId="77777777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"m"        0.0217391         111001</w:t>
      </w:r>
    </w:p>
    <w:p w14:paraId="7A6EFEBF" w14:textId="386FF70C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"c"        0.0217391         </w:t>
      </w:r>
      <w:r w:rsidRPr="00464440">
        <w:rPr>
          <w:bCs/>
          <w:sz w:val="20"/>
          <w:szCs w:val="18"/>
          <w:lang w:val="en-US"/>
        </w:rPr>
        <w:t xml:space="preserve"> </w:t>
      </w:r>
      <w:r w:rsidRPr="00464440">
        <w:rPr>
          <w:bCs/>
          <w:sz w:val="20"/>
          <w:szCs w:val="18"/>
          <w:lang w:val="en-US"/>
        </w:rPr>
        <w:t>11101</w:t>
      </w:r>
    </w:p>
    <w:p w14:paraId="0F2FED03" w14:textId="3A655C7B" w:rsidR="00464440" w:rsidRPr="00464440" w:rsidRDefault="00464440" w:rsidP="00464440">
      <w:pPr>
        <w:pStyle w:val="Times142"/>
        <w:rPr>
          <w:bCs/>
          <w:sz w:val="20"/>
          <w:szCs w:val="18"/>
          <w:lang w:val="en-US"/>
        </w:rPr>
      </w:pPr>
      <w:r w:rsidRPr="00464440">
        <w:rPr>
          <w:bCs/>
          <w:sz w:val="20"/>
          <w:szCs w:val="18"/>
          <w:lang w:val="en-US"/>
        </w:rPr>
        <w:t xml:space="preserve"> "e"        0.0217391         </w:t>
      </w:r>
      <w:r w:rsidRPr="00464440">
        <w:rPr>
          <w:bCs/>
          <w:sz w:val="20"/>
          <w:szCs w:val="18"/>
          <w:lang w:val="en-US"/>
        </w:rPr>
        <w:t xml:space="preserve"> </w:t>
      </w:r>
      <w:r w:rsidRPr="00464440">
        <w:rPr>
          <w:bCs/>
          <w:sz w:val="20"/>
          <w:szCs w:val="18"/>
          <w:lang w:val="en-US"/>
        </w:rPr>
        <w:t>11110</w:t>
      </w:r>
    </w:p>
    <w:p w14:paraId="4611E532" w14:textId="68E975CE" w:rsidR="00975E45" w:rsidRPr="00464440" w:rsidRDefault="00464440" w:rsidP="00464440">
      <w:pPr>
        <w:pStyle w:val="Times142"/>
        <w:rPr>
          <w:bCs/>
          <w:sz w:val="20"/>
          <w:szCs w:val="18"/>
        </w:rPr>
      </w:pPr>
      <w:r w:rsidRPr="00464440">
        <w:rPr>
          <w:bCs/>
          <w:sz w:val="20"/>
          <w:szCs w:val="18"/>
          <w:lang w:val="en-US"/>
        </w:rPr>
        <w:t xml:space="preserve"> "."        </w:t>
      </w:r>
      <w:r w:rsidRPr="00464440">
        <w:rPr>
          <w:bCs/>
          <w:sz w:val="20"/>
          <w:szCs w:val="18"/>
        </w:rPr>
        <w:t xml:space="preserve">0.0217391         </w:t>
      </w:r>
      <w:r>
        <w:rPr>
          <w:bCs/>
          <w:sz w:val="20"/>
          <w:szCs w:val="18"/>
        </w:rPr>
        <w:t xml:space="preserve">  </w:t>
      </w:r>
      <w:r w:rsidRPr="00464440">
        <w:rPr>
          <w:bCs/>
          <w:sz w:val="20"/>
          <w:szCs w:val="18"/>
        </w:rPr>
        <w:t>11111</w:t>
      </w:r>
    </w:p>
    <w:p w14:paraId="0D08ECBE" w14:textId="26F85285" w:rsidR="00975E45" w:rsidRDefault="00975E45" w:rsidP="00F05402">
      <w:pPr>
        <w:pStyle w:val="Times142"/>
        <w:rPr>
          <w:bCs/>
          <w:sz w:val="20"/>
          <w:szCs w:val="18"/>
          <w:lang w:val="en-US"/>
        </w:rPr>
      </w:pPr>
    </w:p>
    <w:p w14:paraId="2C755871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>Input string: Success is the ability to go from failure to failure without losing your enthusiasm.</w:t>
      </w:r>
    </w:p>
    <w:p w14:paraId="43D3FDCB" w14:textId="1F8AACA0" w:rsidR="00DE3496" w:rsidRPr="00DE3496" w:rsidRDefault="00DE3496" w:rsidP="00DE3496">
      <w:pPr>
        <w:pStyle w:val="Times142"/>
        <w:jc w:val="left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>Encoded string: 11110001011100111001100000110110000000101100000011011100000000100011111010001100100010011101000000010100000011011010000001100010100100111000000110001000100011001010110101000000000010100000011000100010001100101011010100000000111110000100110110100010100100001001010001100011110111011000011010010001011010000010000111010011011010101100011000101111</w:t>
      </w:r>
    </w:p>
    <w:p w14:paraId="36BC351B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>100111111</w:t>
      </w:r>
    </w:p>
    <w:p w14:paraId="6D4E16E9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>Count of input chars: 84</w:t>
      </w:r>
    </w:p>
    <w:p w14:paraId="67D1DB22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>Size of input string: 672 bits</w:t>
      </w:r>
    </w:p>
    <w:p w14:paraId="78D0962B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>Size of encoded string: 353 bits</w:t>
      </w:r>
    </w:p>
    <w:p w14:paraId="751DE242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>Compression coef: 0.525298</w:t>
      </w:r>
    </w:p>
    <w:p w14:paraId="167DFAE3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>Symbol  Probability     Encoding</w:t>
      </w:r>
    </w:p>
    <w:p w14:paraId="7A0E8225" w14:textId="6088AF14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 "        0.154762         </w:t>
      </w:r>
      <w:r w:rsidR="00E51464">
        <w:rPr>
          <w:bCs/>
          <w:sz w:val="20"/>
          <w:szCs w:val="18"/>
        </w:rPr>
        <w:t xml:space="preserve">  </w:t>
      </w:r>
      <w:r w:rsidRPr="00DE3496">
        <w:rPr>
          <w:bCs/>
          <w:sz w:val="20"/>
          <w:szCs w:val="18"/>
          <w:lang w:val="en-US"/>
        </w:rPr>
        <w:t>0000</w:t>
      </w:r>
    </w:p>
    <w:p w14:paraId="19A3C1AD" w14:textId="13D44836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"i"        0.0952381         0001</w:t>
      </w:r>
    </w:p>
    <w:p w14:paraId="3A49C39E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"t"        0.0833333         001</w:t>
      </w:r>
    </w:p>
    <w:p w14:paraId="3AE25FF6" w14:textId="51E2F57D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"o"        0.0833333        0100</w:t>
      </w:r>
    </w:p>
    <w:p w14:paraId="198838DC" w14:textId="0AF0AD41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"u"        0.0714286        0101</w:t>
      </w:r>
    </w:p>
    <w:p w14:paraId="19FA1742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"s"        0.0714286         011</w:t>
      </w:r>
    </w:p>
    <w:p w14:paraId="2A5AEF75" w14:textId="4E335F38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"e"        0.0595238        10000</w:t>
      </w:r>
    </w:p>
    <w:p w14:paraId="7DA122FB" w14:textId="23D8C18F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"a"        0.047619         </w:t>
      </w:r>
      <w:r w:rsidR="00E51464">
        <w:rPr>
          <w:bCs/>
          <w:sz w:val="20"/>
          <w:szCs w:val="18"/>
        </w:rPr>
        <w:t xml:space="preserve"> </w:t>
      </w:r>
      <w:r w:rsidRPr="00DE3496">
        <w:rPr>
          <w:bCs/>
          <w:sz w:val="20"/>
          <w:szCs w:val="18"/>
          <w:lang w:val="en-US"/>
        </w:rPr>
        <w:t>10001</w:t>
      </w:r>
    </w:p>
    <w:p w14:paraId="29C80254" w14:textId="3614FF3B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"l"        0.047619         </w:t>
      </w:r>
      <w:r w:rsidR="00E51464">
        <w:rPr>
          <w:bCs/>
          <w:sz w:val="20"/>
          <w:szCs w:val="18"/>
        </w:rPr>
        <w:t xml:space="preserve">  </w:t>
      </w:r>
      <w:r w:rsidRPr="00DE3496">
        <w:rPr>
          <w:bCs/>
          <w:sz w:val="20"/>
          <w:szCs w:val="18"/>
          <w:lang w:val="en-US"/>
        </w:rPr>
        <w:t>1001</w:t>
      </w:r>
    </w:p>
    <w:p w14:paraId="790E0FD4" w14:textId="608823EA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"r"        0.047619         </w:t>
      </w:r>
      <w:r w:rsidR="00E51464">
        <w:rPr>
          <w:bCs/>
          <w:sz w:val="20"/>
          <w:szCs w:val="18"/>
        </w:rPr>
        <w:t xml:space="preserve">  </w:t>
      </w:r>
      <w:r w:rsidRPr="00DE3496">
        <w:rPr>
          <w:bCs/>
          <w:sz w:val="20"/>
          <w:szCs w:val="18"/>
          <w:lang w:val="en-US"/>
        </w:rPr>
        <w:t>1010</w:t>
      </w:r>
    </w:p>
    <w:p w14:paraId="2B822483" w14:textId="61D6A00C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"h"        0.0357143        1011</w:t>
      </w:r>
    </w:p>
    <w:p w14:paraId="3ABF9007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"f"        0.0357143         11000</w:t>
      </w:r>
    </w:p>
    <w:p w14:paraId="62053F99" w14:textId="4423E7E0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lastRenderedPageBreak/>
        <w:t xml:space="preserve"> "c"        0.0238095        </w:t>
      </w:r>
      <w:r w:rsidR="00E51464">
        <w:rPr>
          <w:bCs/>
          <w:sz w:val="20"/>
          <w:szCs w:val="18"/>
        </w:rPr>
        <w:t xml:space="preserve"> </w:t>
      </w:r>
      <w:r w:rsidRPr="00DE3496">
        <w:rPr>
          <w:bCs/>
          <w:sz w:val="20"/>
          <w:szCs w:val="18"/>
          <w:lang w:val="en-US"/>
        </w:rPr>
        <w:t>11001</w:t>
      </w:r>
    </w:p>
    <w:p w14:paraId="7E65AF5D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"y"        0.0238095         11010</w:t>
      </w:r>
    </w:p>
    <w:p w14:paraId="1E057A60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"g"        0.0238095         11011</w:t>
      </w:r>
    </w:p>
    <w:p w14:paraId="53346474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"m"        0.0238095         11100</w:t>
      </w:r>
    </w:p>
    <w:p w14:paraId="1BFE9D18" w14:textId="64455971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"n"        0.0238095         </w:t>
      </w:r>
      <w:r w:rsidR="00E51464">
        <w:rPr>
          <w:bCs/>
          <w:sz w:val="20"/>
          <w:szCs w:val="18"/>
        </w:rPr>
        <w:t xml:space="preserve"> </w:t>
      </w:r>
      <w:r w:rsidRPr="00DE3496">
        <w:rPr>
          <w:bCs/>
          <w:sz w:val="20"/>
          <w:szCs w:val="18"/>
          <w:lang w:val="en-US"/>
        </w:rPr>
        <w:t>11101</w:t>
      </w:r>
    </w:p>
    <w:p w14:paraId="11DD6B3A" w14:textId="53851F2A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"S"        0.0119048         </w:t>
      </w:r>
      <w:r w:rsidR="00E51464">
        <w:rPr>
          <w:bCs/>
          <w:sz w:val="20"/>
          <w:szCs w:val="18"/>
        </w:rPr>
        <w:t xml:space="preserve"> </w:t>
      </w:r>
      <w:r w:rsidRPr="00DE3496">
        <w:rPr>
          <w:bCs/>
          <w:sz w:val="20"/>
          <w:szCs w:val="18"/>
          <w:lang w:val="en-US"/>
        </w:rPr>
        <w:t>111100</w:t>
      </w:r>
    </w:p>
    <w:p w14:paraId="76674AD0" w14:textId="021E4481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"b"        0.0119048         </w:t>
      </w:r>
      <w:r w:rsidR="00E51464">
        <w:rPr>
          <w:bCs/>
          <w:sz w:val="20"/>
          <w:szCs w:val="18"/>
        </w:rPr>
        <w:t xml:space="preserve"> </w:t>
      </w:r>
      <w:r w:rsidRPr="00DE3496">
        <w:rPr>
          <w:bCs/>
          <w:sz w:val="20"/>
          <w:szCs w:val="18"/>
          <w:lang w:val="en-US"/>
        </w:rPr>
        <w:t>111101</w:t>
      </w:r>
    </w:p>
    <w:p w14:paraId="73ADF6FC" w14:textId="77777777" w:rsidR="00DE3496" w:rsidRPr="00DE3496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"w"        0.0119048         111110</w:t>
      </w:r>
    </w:p>
    <w:p w14:paraId="1F827503" w14:textId="754E827E" w:rsidR="00DE3496" w:rsidRPr="00F05402" w:rsidRDefault="00DE3496" w:rsidP="00DE3496">
      <w:pPr>
        <w:pStyle w:val="Times142"/>
        <w:rPr>
          <w:bCs/>
          <w:sz w:val="20"/>
          <w:szCs w:val="18"/>
          <w:lang w:val="en-US"/>
        </w:rPr>
      </w:pPr>
      <w:r w:rsidRPr="00DE3496">
        <w:rPr>
          <w:bCs/>
          <w:sz w:val="20"/>
          <w:szCs w:val="18"/>
          <w:lang w:val="en-US"/>
        </w:rPr>
        <w:t xml:space="preserve"> "."        0.0119048         </w:t>
      </w:r>
      <w:r w:rsidR="00E51464">
        <w:rPr>
          <w:bCs/>
          <w:sz w:val="20"/>
          <w:szCs w:val="18"/>
        </w:rPr>
        <w:t xml:space="preserve">  </w:t>
      </w:r>
      <w:r w:rsidRPr="00DE3496">
        <w:rPr>
          <w:bCs/>
          <w:sz w:val="20"/>
          <w:szCs w:val="18"/>
          <w:lang w:val="en-US"/>
        </w:rPr>
        <w:t>111111</w:t>
      </w:r>
    </w:p>
    <w:p w14:paraId="139508EA" w14:textId="79E36FA0" w:rsidR="001F7566" w:rsidRDefault="001F7566" w:rsidP="001F7566">
      <w:pPr>
        <w:pStyle w:val="1"/>
        <w:rPr>
          <w:rStyle w:val="aff"/>
          <w:iCs w:val="0"/>
          <w:spacing w:val="0"/>
          <w:sz w:val="22"/>
          <w:szCs w:val="22"/>
        </w:rPr>
      </w:pPr>
      <w:r>
        <w:rPr>
          <w:rStyle w:val="aff"/>
          <w:iCs w:val="0"/>
          <w:spacing w:val="0"/>
          <w:sz w:val="22"/>
          <w:szCs w:val="22"/>
        </w:rPr>
        <w:t>Листинг</w:t>
      </w:r>
    </w:p>
    <w:p w14:paraId="5AF4F28A" w14:textId="4E684F6B" w:rsidR="00636B24" w:rsidRPr="00AB1BB5" w:rsidRDefault="001F7566" w:rsidP="00EE5739">
      <w:pPr>
        <w:rPr>
          <w:rStyle w:val="aff"/>
          <w:iCs w:val="0"/>
          <w:spacing w:val="0"/>
          <w:sz w:val="22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IDE.</w:t>
      </w:r>
    </w:p>
    <w:sectPr w:rsidR="00636B24" w:rsidRPr="00AB1BB5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527A9" w14:textId="77777777" w:rsidR="00956EA9" w:rsidRDefault="00956EA9" w:rsidP="001642D1">
      <w:r>
        <w:separator/>
      </w:r>
    </w:p>
  </w:endnote>
  <w:endnote w:type="continuationSeparator" w:id="0">
    <w:p w14:paraId="001394AA" w14:textId="77777777" w:rsidR="00956EA9" w:rsidRDefault="00956EA9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E574E" w14:textId="77777777" w:rsidR="00EF0F2C" w:rsidRDefault="00EF0F2C" w:rsidP="001642D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2C08342A" w14:textId="77777777" w:rsidR="00EF0F2C" w:rsidRDefault="00EF0F2C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CC435" w14:textId="77777777" w:rsidR="00956EA9" w:rsidRDefault="00956EA9" w:rsidP="001642D1">
      <w:r>
        <w:separator/>
      </w:r>
    </w:p>
  </w:footnote>
  <w:footnote w:type="continuationSeparator" w:id="0">
    <w:p w14:paraId="6FE34015" w14:textId="77777777" w:rsidR="00956EA9" w:rsidRDefault="00956EA9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740F3" w14:textId="77777777" w:rsidR="00EF0F2C" w:rsidRDefault="00EF0F2C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5A6A"/>
    <w:multiLevelType w:val="hybridMultilevel"/>
    <w:tmpl w:val="DBDAD6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8E369C"/>
    <w:multiLevelType w:val="hybridMultilevel"/>
    <w:tmpl w:val="961AFC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14639F4"/>
    <w:multiLevelType w:val="hybridMultilevel"/>
    <w:tmpl w:val="E9AAC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BFF3DCA"/>
    <w:multiLevelType w:val="hybridMultilevel"/>
    <w:tmpl w:val="45D20586"/>
    <w:lvl w:ilvl="0" w:tplc="F18AC66A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A018ED"/>
    <w:multiLevelType w:val="hybridMultilevel"/>
    <w:tmpl w:val="DBCE09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5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27"/>
  </w:num>
  <w:num w:numId="5">
    <w:abstractNumId w:val="6"/>
  </w:num>
  <w:num w:numId="6">
    <w:abstractNumId w:val="4"/>
  </w:num>
  <w:num w:numId="7">
    <w:abstractNumId w:val="30"/>
  </w:num>
  <w:num w:numId="8">
    <w:abstractNumId w:val="22"/>
  </w:num>
  <w:num w:numId="9">
    <w:abstractNumId w:val="1"/>
  </w:num>
  <w:num w:numId="10">
    <w:abstractNumId w:val="25"/>
  </w:num>
  <w:num w:numId="11">
    <w:abstractNumId w:val="25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21"/>
  </w:num>
  <w:num w:numId="14">
    <w:abstractNumId w:val="28"/>
  </w:num>
  <w:num w:numId="15">
    <w:abstractNumId w:val="24"/>
  </w:num>
  <w:num w:numId="16">
    <w:abstractNumId w:val="5"/>
  </w:num>
  <w:num w:numId="17">
    <w:abstractNumId w:val="31"/>
  </w:num>
  <w:num w:numId="18">
    <w:abstractNumId w:val="18"/>
  </w:num>
  <w:num w:numId="19">
    <w:abstractNumId w:val="2"/>
  </w:num>
  <w:num w:numId="20">
    <w:abstractNumId w:val="20"/>
  </w:num>
  <w:num w:numId="21">
    <w:abstractNumId w:val="14"/>
  </w:num>
  <w:num w:numId="22">
    <w:abstractNumId w:val="15"/>
  </w:num>
  <w:num w:numId="23">
    <w:abstractNumId w:val="10"/>
  </w:num>
  <w:num w:numId="24">
    <w:abstractNumId w:val="3"/>
  </w:num>
  <w:num w:numId="25">
    <w:abstractNumId w:val="13"/>
  </w:num>
  <w:num w:numId="26">
    <w:abstractNumId w:val="26"/>
  </w:num>
  <w:num w:numId="27">
    <w:abstractNumId w:val="35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33"/>
  </w:num>
  <w:num w:numId="32">
    <w:abstractNumId w:val="7"/>
  </w:num>
  <w:num w:numId="33">
    <w:abstractNumId w:val="11"/>
  </w:num>
  <w:num w:numId="34">
    <w:abstractNumId w:val="9"/>
  </w:num>
  <w:num w:numId="35">
    <w:abstractNumId w:val="32"/>
  </w:num>
  <w:num w:numId="36">
    <w:abstractNumId w:val="8"/>
  </w:num>
  <w:num w:numId="37">
    <w:abstractNumId w:val="12"/>
  </w:num>
  <w:num w:numId="38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31A7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50A"/>
    <w:rsid w:val="00016BD5"/>
    <w:rsid w:val="000174AA"/>
    <w:rsid w:val="0001755F"/>
    <w:rsid w:val="00017A9E"/>
    <w:rsid w:val="00020C80"/>
    <w:rsid w:val="00021712"/>
    <w:rsid w:val="00022E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2DF7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716"/>
    <w:rsid w:val="000B4866"/>
    <w:rsid w:val="000B5964"/>
    <w:rsid w:val="000B6AB0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46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75CAB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EEC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2D3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D7DCE"/>
    <w:rsid w:val="002E2E79"/>
    <w:rsid w:val="002E42D2"/>
    <w:rsid w:val="002E4F8B"/>
    <w:rsid w:val="002F0969"/>
    <w:rsid w:val="002F0C0B"/>
    <w:rsid w:val="002F344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02B"/>
    <w:rsid w:val="00320403"/>
    <w:rsid w:val="00320531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6CA2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67D2D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687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440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256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4DBB"/>
    <w:rsid w:val="00554F61"/>
    <w:rsid w:val="005555FF"/>
    <w:rsid w:val="005578C0"/>
    <w:rsid w:val="005601E6"/>
    <w:rsid w:val="0056046D"/>
    <w:rsid w:val="00564AED"/>
    <w:rsid w:val="00565054"/>
    <w:rsid w:val="00565F54"/>
    <w:rsid w:val="00565FE8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3919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17A"/>
    <w:rsid w:val="005B5564"/>
    <w:rsid w:val="005B735F"/>
    <w:rsid w:val="005B73B1"/>
    <w:rsid w:val="005B7A03"/>
    <w:rsid w:val="005B7FAC"/>
    <w:rsid w:val="005C2086"/>
    <w:rsid w:val="005C3719"/>
    <w:rsid w:val="005C390B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968"/>
    <w:rsid w:val="00656EC5"/>
    <w:rsid w:val="0065703B"/>
    <w:rsid w:val="00657108"/>
    <w:rsid w:val="0066043D"/>
    <w:rsid w:val="00660715"/>
    <w:rsid w:val="00661143"/>
    <w:rsid w:val="006615E9"/>
    <w:rsid w:val="00662A33"/>
    <w:rsid w:val="006630EA"/>
    <w:rsid w:val="00663BBD"/>
    <w:rsid w:val="00663D62"/>
    <w:rsid w:val="00665030"/>
    <w:rsid w:val="006651AD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163E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D4B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468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A43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3E1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A45D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2B2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6D6E"/>
    <w:rsid w:val="00907198"/>
    <w:rsid w:val="00907217"/>
    <w:rsid w:val="0091169B"/>
    <w:rsid w:val="00911B69"/>
    <w:rsid w:val="009145D2"/>
    <w:rsid w:val="00914933"/>
    <w:rsid w:val="00914A69"/>
    <w:rsid w:val="0091589F"/>
    <w:rsid w:val="00915BE8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98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EA9"/>
    <w:rsid w:val="00957105"/>
    <w:rsid w:val="00963A9B"/>
    <w:rsid w:val="00964F9B"/>
    <w:rsid w:val="00966824"/>
    <w:rsid w:val="00975E45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05"/>
    <w:rsid w:val="00A06974"/>
    <w:rsid w:val="00A07AB0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6187E"/>
    <w:rsid w:val="00A64CCF"/>
    <w:rsid w:val="00A70B49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5A2"/>
    <w:rsid w:val="00A927CD"/>
    <w:rsid w:val="00A93500"/>
    <w:rsid w:val="00A94177"/>
    <w:rsid w:val="00A94902"/>
    <w:rsid w:val="00A97790"/>
    <w:rsid w:val="00AA0DD0"/>
    <w:rsid w:val="00AA1FB7"/>
    <w:rsid w:val="00AA23A1"/>
    <w:rsid w:val="00AA2556"/>
    <w:rsid w:val="00AA2F8A"/>
    <w:rsid w:val="00AA5E55"/>
    <w:rsid w:val="00AA61CA"/>
    <w:rsid w:val="00AB0078"/>
    <w:rsid w:val="00AB0AD7"/>
    <w:rsid w:val="00AB1362"/>
    <w:rsid w:val="00AB1BB5"/>
    <w:rsid w:val="00AB1FFE"/>
    <w:rsid w:val="00AB4DEB"/>
    <w:rsid w:val="00AB74CC"/>
    <w:rsid w:val="00AC12F0"/>
    <w:rsid w:val="00AC178E"/>
    <w:rsid w:val="00AC1EB4"/>
    <w:rsid w:val="00AC2E0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3FA7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42C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2D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37B5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3E86"/>
    <w:rsid w:val="00C34D50"/>
    <w:rsid w:val="00C36BBF"/>
    <w:rsid w:val="00C37E0D"/>
    <w:rsid w:val="00C40F05"/>
    <w:rsid w:val="00C40F5D"/>
    <w:rsid w:val="00C460D9"/>
    <w:rsid w:val="00C503FC"/>
    <w:rsid w:val="00C5068D"/>
    <w:rsid w:val="00C522E9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0FF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F4E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4A3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3496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32E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2D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B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464"/>
    <w:rsid w:val="00E52BEF"/>
    <w:rsid w:val="00E533C9"/>
    <w:rsid w:val="00E54BA7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1FC5"/>
    <w:rsid w:val="00EA3E6F"/>
    <w:rsid w:val="00EA7998"/>
    <w:rsid w:val="00EB0F27"/>
    <w:rsid w:val="00EB211E"/>
    <w:rsid w:val="00EB246D"/>
    <w:rsid w:val="00EB3086"/>
    <w:rsid w:val="00EB3A5F"/>
    <w:rsid w:val="00EB654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4E12"/>
    <w:rsid w:val="00ED6560"/>
    <w:rsid w:val="00ED75D0"/>
    <w:rsid w:val="00ED7CB6"/>
    <w:rsid w:val="00ED7D16"/>
    <w:rsid w:val="00EE4C61"/>
    <w:rsid w:val="00EE52F4"/>
    <w:rsid w:val="00EE5739"/>
    <w:rsid w:val="00EE7CD5"/>
    <w:rsid w:val="00EE7FD5"/>
    <w:rsid w:val="00EF0F2C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402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68A"/>
    <w:rsid w:val="00F369E2"/>
    <w:rsid w:val="00F412CC"/>
    <w:rsid w:val="00F41B1B"/>
    <w:rsid w:val="00F4229C"/>
    <w:rsid w:val="00F441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1DB2"/>
    <w:rsid w:val="00FE2D0A"/>
    <w:rsid w:val="00FE3332"/>
    <w:rsid w:val="00FE43A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682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  <w:style w:type="character" w:styleId="afffc">
    <w:name w:val="Unresolved Mention"/>
    <w:basedOn w:val="a1"/>
    <w:uiPriority w:val="99"/>
    <w:semiHidden/>
    <w:unhideWhenUsed/>
    <w:rsid w:val="000B6AB0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locked/>
    <w:rsid w:val="000B6AB0"/>
    <w:rPr>
      <w:color w:val="954F72" w:themeColor="followedHyperlink"/>
      <w:u w:val="single"/>
    </w:rPr>
  </w:style>
  <w:style w:type="paragraph" w:customStyle="1" w:styleId="qowt-stl-">
    <w:name w:val="qowt-stl-обычный"/>
    <w:basedOn w:val="a0"/>
    <w:rsid w:val="00F4419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0578E-6293-4417-A578-039F4708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1081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Ilya Grishakov</cp:lastModifiedBy>
  <cp:revision>56</cp:revision>
  <cp:lastPrinted>2015-07-17T09:06:00Z</cp:lastPrinted>
  <dcterms:created xsi:type="dcterms:W3CDTF">2019-10-12T13:32:00Z</dcterms:created>
  <dcterms:modified xsi:type="dcterms:W3CDTF">2020-04-21T15:01:00Z</dcterms:modified>
</cp:coreProperties>
</file>